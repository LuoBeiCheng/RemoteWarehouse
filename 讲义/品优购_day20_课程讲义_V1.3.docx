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  <w:t>品优购电商系统开发</w:t>
      </w:r>
    </w:p>
    <w:p>
      <w:pPr>
        <w:spacing w:line="276" w:lineRule="auto"/>
        <w:jc w:val="center"/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</w:pP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  <w:t>第</w:t>
      </w: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en-US" w:eastAsia="zh-CN"/>
        </w:rPr>
        <w:t>20章</w:t>
      </w: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品优购系统业务分析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微软雅黑" w:hAnsi="微软雅黑" w:eastAsia="微软雅黑" w:cs="微软雅黑"/>
          <w:sz w:val="44"/>
          <w:szCs w:val="44"/>
          <w:lang w:val="zh-CN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北大青鸟</w:t>
      </w:r>
      <w:bookmarkStart w:id="5" w:name="_GoBack"/>
      <w:bookmarkEnd w:id="5"/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</w:pPr>
      <w:bookmarkStart w:id="0" w:name="_Toc10262"/>
      <w:bookmarkStart w:id="1" w:name="_Toc22790"/>
      <w:r>
        <w:rPr>
          <w:rFonts w:hint="eastAsia"/>
        </w:rPr>
        <w:t>课程目标</w:t>
      </w:r>
      <w:bookmarkEnd w:id="0"/>
      <w:bookmarkEnd w:id="1"/>
    </w:p>
    <w:p>
      <w:pPr>
        <w:spacing w:line="276" w:lineRule="auto"/>
      </w:pPr>
      <w:bookmarkStart w:id="2" w:name="_Toc6733"/>
      <w:bookmarkStart w:id="3" w:name="_Toc18985"/>
      <w:r>
        <w:rPr>
          <w:rFonts w:hint="eastAsia"/>
        </w:rPr>
        <w:t>目标</w:t>
      </w:r>
      <w:r>
        <w:t>1</w:t>
      </w:r>
      <w:bookmarkEnd w:id="2"/>
      <w:bookmarkEnd w:id="3"/>
      <w:r>
        <w:rPr>
          <w:rFonts w:hint="eastAsia"/>
          <w:lang w:eastAsia="zh-CN"/>
        </w:rPr>
        <w:t>：运用</w:t>
      </w:r>
      <w:r>
        <w:rPr>
          <w:rFonts w:hint="eastAsia"/>
          <w:lang w:val="en-US" w:eastAsia="zh-CN"/>
        </w:rPr>
        <w:t>SpringTask实现任务调度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</w:rPr>
        <w:t>目标</w:t>
      </w:r>
      <w:r>
        <w:rPr>
          <w:rFonts w:hint="eastAsia"/>
          <w:lang w:val="en-US" w:eastAsia="zh-CN"/>
        </w:rPr>
        <w:t>2：运用MavenProfile实现开发和生产环境切换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目标3：了解MongoDB数据库的应用场景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目标4：说出其它业务功能的需求和实现思路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1.任务调度SpringTask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1.1什么是任务调度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在企业级应用中，经常会制定一些</w:t>
      </w:r>
      <w:r>
        <w:t>“计划任务”，即在某个时间点做某件事情，</w:t>
      </w:r>
      <w:r>
        <w:rPr>
          <w:rFonts w:hint="default"/>
        </w:rPr>
        <w:t>核心是以时间为关注点，即在一个特定的时间点，系统执行指定的一个操作</w:t>
      </w:r>
      <w:r>
        <w:rPr>
          <w:rFonts w:hint="eastAsia"/>
          <w:lang w:eastAsia="zh-CN"/>
        </w:rPr>
        <w:t>。常见的任务调度框架有Quartz和</w:t>
      </w:r>
      <w:r>
        <w:rPr>
          <w:rFonts w:hint="eastAsia"/>
          <w:lang w:val="en-US" w:eastAsia="zh-CN"/>
        </w:rPr>
        <w:t>SpringTask等。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SpringTask入门小Demo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创建模块pinyougou-task-service,引入spring相关依赖 dao 和common工程，tomcat7端口为9108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添加web.xml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添加配置文件applicationContext-task.xml  ,内容如下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xml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"1.0"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beans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"http://www.w3.org/2001/XMLSchema-instance"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"http://www.springframework.org/schema/context"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xmlns:task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"http://www.springframework.org/schema/task"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"http://www.springframework.org/schema/beans http://www.springframework.org/schema/beans/spring-beans.xsd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 xml:space="preserve">        http://www.springframework.org/schema/context http://www.springframework.org/schema/context/spring-context.xsd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 xml:space="preserve">        http://www.springframework.org/schema/task http://www.springframework.org/schema/task/spring-task-4.2.xsd"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&lt;context:component-scan base-package=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"com.pinyougou.task"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  &lt;task:annotation-driven/&gt;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创建包com.pinyougou.task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编写类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@Component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SeckillTask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刷新秒杀商品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@Scheduled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(cron=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"* * * * * ?"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refreshSeckillGoods(){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"执行了任务调度"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执行后会看到控制台每秒都输出了当前时间，其中cron设置的为表达式，是执行的时间规则。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Cron表达式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Cron表达式格式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Cron表达式是一个字符串，字符串以5或6个空格隔开，分为6或7个域，每一个域代表一个含义，Cron有如下两种语法格式：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（1）Seconds Minutes Hours DayofMonth Month DayofWeek Year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（2）Seconds Minutes Hours DayofMonth Month DayofWeek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每一个域可出现的字符如下：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Seconds:可出现", - * /"四个字符，有效范围为0-59的整数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Minutes:可出现", - * /"四个字符，有效范围为0-59的整数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Hours:可出现", - * /"四个字符，有效范围为0-23的整数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DayofMonth:可出现", - * / ? L W C"八个字符，有效范围为1-31的整数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Month:可出现", - * /"四个字符，有效范围为1-12的整数或JAN-DEc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DayofWeek:可出现", - * / ? L C #"四个字符，有效范围为1-7的整数或SUN-SAT两个范围。1表示星期天，2表示星期一， 依次类推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Year:可出现", - * /"四个字符，有效范围为1970-2099年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每一个域都使用数字，但还可以出现如下特殊字符，它们的含义是：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(1)*：表示匹配该域的任意值，假如在Minutes域使用*, 即表示每分钟都会触发事件。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(2)?:只能用在DayofMonth和DayofWeek两个域。它也匹配域的任意值，但实际不会。因为DayofMonth和 DayofWeek会相互影响。例如想在每月的20日触发调度，不管20日到底是星期几，则只能使用如下写法： 13 13 15 20 * ?, 其中最后一位只能用？，而不能使用*，如果使用*表示不管星期几都会触发，实际上并不是这样。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(3)-:表示范围，例如在Minutes域使用5-20，表示从5分到20分钟每分钟触发一次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(4)/：表示起始时间开始触发，然后每隔固定时间触发一次，例如在Minutes域使用5/20,则意味着5分钟触发一次，而25，45等分别触发一次.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(5),:表示列出枚举值值。例如：在Minutes域使用5,20，则意味着在5和20分每分钟触发一次。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(6)L:表示最后，只能出现在DayofWeek和DayofMonth域，如果在DayofWeek域使用5L,意味着在最后的一个星期四触发。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(7)W: 表示有效工作日(周一到周五),只能出现在DayofMonth域，系统将在离指定日期的最近的有效工作日触发事件。例如：在 DayofMonth使用5W，如果5日是星期六，则将在最近的工作日：星期五，即4日触发。如果5日是星期天，则在6日(周一)触发；如果5日在星期一 到星期五中的一天，则就在5日触发。另外一点，W的最近寻找不会跨过月份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(8)LW:这两个字符可以连用，表示在某个月最后一个工作日，即最后一个星期五。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(9)#:用于确定每个月第几个星期几，只能出现在DayofMonth域。例如在4#2，表示某月的第二个星期三。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Cron表达式例子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 0 10,14,16 * * ? 每天上午10点，下午2点，4点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 0/30 9-17 * * ? 朝九晚五工作时间内每半小时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0 0 12 ? * WED 表示每个星期三中午12点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"0 0 12 * * ?" 每天中午12点触发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"0 15 10 ? * *" 每天上午10:15触发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"0 15 10 * * ?" 每天上午10:15触发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"0 15 10 * * ? *" 每天上午10:15触发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"0 15 10 * * ? 2005" 2005年的每天上午10:15触发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"0 * 14 * * ?" 在每天下午2点到下午2:59期间的每1分钟触发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"0 0/5 14 * * ?" 在每天下午2点到下午2:55期间的每5分钟触发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"0 0/5 14,18 * * ?" 在每天下午2点到2:55期间和下午6点到6:55期间的每5分钟触发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"0 0-5 14 * * ?" 在每天下午2点到下午2:05期间的每1分钟触发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"0 10,44 14 ? 3 WED" 每年三月的星期三的下午2:10和2:44触发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"0 15 10 ? * MON-FRI" 周一至周五的上午10:15触发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"0 15 10 15 * ?" 每月15日上午10:15触发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"0 15 10 L * ?" 每月最后一日的上午10:15触发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"0 15 10 ? * 6L" 每月的最后一个星期五上午10:15触发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"0 15 10 ? * 6L 2002-2005" 2002年至2005年的每月的最后一个星期五上午10:15触发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"0 15 10 ? * 6#3" 每月的第三个星期五上午10:15触发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1.4秒杀商品列表的增量更新</w:t>
      </w:r>
    </w:p>
    <w:p>
      <w:pPr>
        <w:pStyle w:val="33"/>
        <w:numPr>
          <w:ilvl w:val="0"/>
          <w:numId w:val="0"/>
        </w:numPr>
        <w:spacing w:line="276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每分钟执行查询秒杀商品表，将符合条件的记录并且缓存中不存在的秒杀商品存入缓存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刷新秒杀商品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@Scheduled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(cron=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"0 * * * * ?"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refreshSeckillGoods(){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"执行了任务调度"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//查询所有的秒杀商品键集合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singl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ArrayList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(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"seckillGoods"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).keys())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//查询正在秒杀的商品列表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TbSeckillGoodsExample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TbSeckillGoodsExample();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Criteria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.createCriteria();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.andStatusEqualTo(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//审核通过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.andStockCountGreaterThan(0);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//剩余库存大于0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.andStartTimeLessThanOrEqualTo(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//开始时间小于等于当前时间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.andEndTimeGreaterThan(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//结束时间大于当前时间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.andIdNotIn(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ids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//排除缓存中已经有的商品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List&lt;TbSeckillGoods&gt;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seckillGoodsList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seckillGoodsMapper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.selectByExample(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//装入缓存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 TbSeckillGoods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seckillGoodsList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"seckillGoods"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).put(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seckill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.getId(),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seckill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"将"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seckillGoodsList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.size()+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"条商品装入缓存"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pStyle w:val="33"/>
              <w:numPr>
                <w:ilvl w:val="0"/>
                <w:numId w:val="0"/>
              </w:numPr>
              <w:spacing w:line="276" w:lineRule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1.5过期秒杀商品的移除</w:t>
      </w:r>
    </w:p>
    <w:p>
      <w:pPr>
        <w:pStyle w:val="33"/>
        <w:numPr>
          <w:ilvl w:val="0"/>
          <w:numId w:val="0"/>
        </w:numPr>
        <w:spacing w:line="276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每秒中在缓存的秒杀上皮列表中查询过期的商品，发现过期同步到数据库，并在缓存中移除该秒杀商品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移除秒杀商品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@Scheduled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(cron=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"* * * * * ?"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removeSeckillGoods(){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"移除秒杀商品任务在执行"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//扫描缓存中秒杀商品列表，发现过期的移除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List&lt;TbSeckillGoods&gt;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seckillGoodsList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"seckillGoods"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).values()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 TbSeckillGoods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seckillGoodsList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.getEndTime().getTime()&lt;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Date().getTime()  ){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//如果结束日期小于当前日期，则表示过期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seckillGoodsMapper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.updateByPrimaryKey(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//向数据库保存记录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"seckillGoods"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.delete(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.getId());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//移除缓存数据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"移除秒杀商品"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seckill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.getId());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"移除秒杀商品任务结束"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pStyle w:val="33"/>
              <w:numPr>
                <w:ilvl w:val="0"/>
                <w:numId w:val="0"/>
              </w:numPr>
              <w:spacing w:line="276" w:lineRule="auto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2.Maven Profile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2.1什么是MavenProfile</w:t>
      </w:r>
    </w:p>
    <w:p>
      <w:pPr>
        <w:ind w:firstLine="420" w:firstLineChars="0"/>
      </w:pPr>
      <w:r>
        <w:t>在我们平常的java开发中，会经常使用到很多配制文件（xxx.properties，xxx.xml），而当我们在本地开发（dev），测试环境测试（test），线上生产使用（product）时，需要不停的去修改这些配制文件，次数一多，相当麻烦。现在，利用maven的filter和profile功能，我们可实现在编译阶段简单的指定一个参数就能切换配制，提高效率，还不容易出错</w:t>
      </w:r>
      <w:r>
        <w:rPr>
          <w:rFonts w:hint="eastAsia"/>
          <w:lang w:val="en-US" w:eastAsia="zh-CN"/>
        </w:rPr>
        <w:t>.</w:t>
      </w:r>
    </w:p>
    <w:p>
      <w:pPr>
        <w:ind w:firstLine="420" w:firstLineChars="0"/>
        <w:rPr>
          <w:rFonts w:hint="eastAsia"/>
        </w:rPr>
      </w:pPr>
      <w:r>
        <w:t>profile</w:t>
      </w:r>
      <w:r>
        <w:rPr>
          <w:rFonts w:hint="eastAsia"/>
        </w:rPr>
        <w:t>可以让我们定义一系列的配置信息，然后指定其激活条件。这样我们就可以定义多个</w:t>
      </w:r>
      <w:r>
        <w:rPr>
          <w:rFonts w:hint="default"/>
        </w:rPr>
        <w:t>profile</w:t>
      </w:r>
      <w:r>
        <w:rPr>
          <w:rFonts w:hint="eastAsia"/>
        </w:rPr>
        <w:t>，然后每个</w:t>
      </w:r>
      <w:r>
        <w:rPr>
          <w:rFonts w:hint="default"/>
        </w:rPr>
        <w:t>profile</w:t>
      </w:r>
      <w:r>
        <w:rPr>
          <w:rFonts w:hint="eastAsia"/>
        </w:rPr>
        <w:t>对应不同的激活条件和配置信息，从而达到不同环境使用不同配置信息的效果。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Maven Profile入门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修改pinyougou-page-web的pom.xml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port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>9105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port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org.apache.tomcat.maven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tomcat7-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2.2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指定端口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port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>${</w:t>
            </w:r>
            <w:r>
              <w:rPr>
                <w:rFonts w:hint="eastAsia" w:ascii="Consolas" w:hAnsi="Consolas"/>
                <w:b/>
                <w:bCs/>
                <w:color w:val="FF0000"/>
                <w:sz w:val="18"/>
                <w:szCs w:val="18"/>
                <w:lang w:val="en-US" w:eastAsia="zh-CN"/>
              </w:rPr>
              <w:t>port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port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请求路径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/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path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运行tomcat7:run ,发现运行结果是一样的，因为port是变量，而变量值是定义为9105。这其实就是我们之前学习的maven的变量。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那我们现在思考一下，如果这个端口在开发时使用9105，如果在生产环境（或其他环境）为9205呢？如何解决值的动态切换呢？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这时我们修改pom.xml，增加profile定义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profiles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dev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port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9105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port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pro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port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9205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port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</w:p>
          <w:p>
            <w:pPr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profiles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 tomcat7:run -P pro  发现以9205端口启动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 tomcat7:run -P dev  发现以9105端口启动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 后边跟的是profile的id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如果我们只执行命令tomcat7:run ,也是以9105启动，因为我们一开始定义的变量值就是9105，就是在不指定profileID时的默认值.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2.3切换数据库连接配置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2.3.1编写不同环境的配置文件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（1）我们在pinyougou-dao工程中src/main/resources下创建filter文件夹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（2）filter文件夹下创建db_dev.properties ，用于配置开发环境用到的数据库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env.jdbc.driver=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com.mysql.jdbc.Driver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env.jdbc.url=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jdbc:mysql://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localhost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:3306/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pinyougoudb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?characterEncoding=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utf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-8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env.jdbc.username=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root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env.jdbc.password=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123456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（3）filter文件夹下创建db_pro.properties 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env.jdbc.driver=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com.mysql.jdbc.Driver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env.jdbc.url=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jdbc:mysql://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localhost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:3306/pinyougoudb_pro?characterEncoding=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utf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-8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env.jdbc.username=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root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env.jdbc.password=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123456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（4）修改properties下的db.properties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jdbc.driver=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${env.jdbc.driver}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jdbc.url=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${env.jdbc.url}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jdbc.username=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${env.jdbc.username}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jdbc.password=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${env.jdbc.password}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2.3.2定义Profile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修改pom.xml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dev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profiles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dev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dev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pro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pro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profiles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这里我们定义了2个profile，分别是开发环境和生产环境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2.3.3资源过滤与变量替换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修改pom.xml ，在build节点中添加如下配置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/main/resources/filters/db_${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env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}.properties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resources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resource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directory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/main/resources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directory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resource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resources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 w:ascii="Helvetica" w:hAnsi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这里我们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利用filter实现对资源文件(resouces)</w:t>
      </w:r>
      <w:r>
        <w:rPr>
          <w:rFonts w:hint="eastAsia" w:ascii="Helvetica" w:hAnsi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过滤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maven filter可利用指定的xxx.properties中对应的key=value对资源文件中的${key}进行替换，最终把你的资源文件中的username=${key}替换成username=value 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2.3.4打包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在pinyougou-dao 工程 执行命令：package -P pro ,  解压生成的jar包，观察db.properties配置文件内容，已经替换为生产环境的值。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在pinyougou-sellergoods-service工程 执行命令 pageage  ，解压生成的war包里的pinyougou-dao的jar包，发现也是生成环境的值。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2.3.5测试运行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【1】连接生产数据库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（1）在pinyougou-dao 工程执行命令：install -P pro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（2）在pinyougou-sellergoods-service：执行命令：tomcat7:run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（3）在pinyougou-shop-web ：  执行命令：tomcat7:run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【2】连接开发数据库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（1）在pinyougou-dao 工程执行命令：install -P dev  (或 install  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（2）在pinyougou-sellergoods-service：执行命令：tomcat7:run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（3）在pinyougou-shop-web ：  执行命令：tomcat7:run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2.4切换注册中心连接配置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2.4.1集中配置注册中心地址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在pinyougou-common工程中properties下创建dubbox.properties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address=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192.168.25.135:2181</w:t>
            </w: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Spring目录下创建spring配置文件 applicationContext-dubbox.xml 配置如下：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dubbo:registry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protocol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"zookeeper"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address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"${address}"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/&gt;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（3）所有的服务工程与web工程都要依赖pinyougou-common . 并删除每个工程中关于注册中心地址的配置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（4）安装pinyougou-common到本地仓库，然后测试运行。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MavenProfile配置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在pinyougou-common工程中创建filters目录 ，目录下建立dubbox_dev.properties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env.address=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192.168.25.135:2181</w:t>
            </w:r>
          </w:p>
        </w:tc>
      </w:tr>
    </w:tbl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建立dubbox_pro.properties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env.address=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192.168.25.136:2181</w:t>
            </w:r>
          </w:p>
        </w:tc>
      </w:tr>
    </w:tbl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修改dubbox.properties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address=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white"/>
              </w:rPr>
              <w:t>${env.address}</w:t>
            </w:r>
          </w:p>
        </w:tc>
      </w:tr>
    </w:tbl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修改pinyougou-common的pom.xml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dev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profiles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dev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dev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pro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pro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env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profile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profiles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.............................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/main/resources/filters/dubbox_${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env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}.properties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resources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resource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directory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/main/resources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directory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filtering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resource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resources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</w:pPr>
      <w:r>
        <w:rPr>
          <w:rFonts w:hint="eastAsia"/>
          <w:lang w:val="en-US" w:eastAsia="zh-CN"/>
        </w:rPr>
        <w:t>3.MongoDB简介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</w:pPr>
      <w:r>
        <w:rPr>
          <w:rFonts w:hint="eastAsia"/>
          <w:lang w:val="en-US" w:eastAsia="zh-CN"/>
        </w:rPr>
        <w:t>3.1什么是MongoDB</w:t>
      </w:r>
    </w:p>
    <w:p>
      <w:pPr>
        <w:ind w:firstLine="420" w:firstLineChars="0"/>
        <w:rPr>
          <w:rFonts w:hint="eastAsia"/>
        </w:rPr>
      </w:pPr>
      <w:r>
        <w:t>MongoDB 是一个跨平台的，面向文档的数据库</w:t>
      </w:r>
      <w:r>
        <w:rPr>
          <w:rFonts w:hint="eastAsia"/>
          <w:lang w:eastAsia="zh-CN"/>
        </w:rPr>
        <w:t>，是当前 NoSQL 数据库产品中最热门的一种。它</w:t>
      </w:r>
      <w:r>
        <w:rPr>
          <w:rFonts w:hint="eastAsia"/>
        </w:rPr>
        <w:t>介于关系数据库和非关系数据库之间，是非关系数据库当中功能最丰富，最像关系数据库的</w:t>
      </w:r>
      <w:r>
        <w:rPr>
          <w:rFonts w:hint="eastAsia"/>
          <w:lang w:eastAsia="zh-CN"/>
        </w:rPr>
        <w:t>产品</w:t>
      </w:r>
      <w:r>
        <w:rPr>
          <w:rFonts w:hint="eastAsia"/>
        </w:rPr>
        <w:t>。</w:t>
      </w:r>
      <w:r>
        <w:rPr>
          <w:rFonts w:hint="eastAsia"/>
          <w:lang w:eastAsia="zh-CN"/>
        </w:rPr>
        <w:t>它</w:t>
      </w:r>
      <w:r>
        <w:rPr>
          <w:rFonts w:hint="eastAsia"/>
        </w:rPr>
        <w:t>支持的数据结构非常松散，是类似</w:t>
      </w:r>
      <w:r>
        <w:rPr>
          <w:rFonts w:hint="eastAsia"/>
          <w:lang w:val="en-US" w:eastAsia="zh-CN"/>
        </w:rPr>
        <w:t>JSON</w:t>
      </w:r>
      <w:r>
        <w:rPr>
          <w:rFonts w:hint="eastAsia"/>
        </w:rPr>
        <w:t xml:space="preserve">  的 </w:t>
      </w:r>
      <w:r>
        <w:rPr>
          <w:rFonts w:hint="eastAsia"/>
          <w:lang w:val="en-US" w:eastAsia="zh-CN"/>
        </w:rPr>
        <w:t>BSON</w:t>
      </w:r>
      <w:r>
        <w:rPr>
          <w:rFonts w:hint="eastAsia"/>
        </w:rPr>
        <w:t xml:space="preserve"> 格式，因此可以存储比较复杂的数据类型。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MongoDB 的官方网站地址是：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"http://www.mongodb.org/" </w:instrText>
      </w:r>
      <w:r>
        <w:rPr>
          <w:rFonts w:hint="eastAsia"/>
        </w:rPr>
        <w:fldChar w:fldCharType="separate"/>
      </w:r>
      <w:r>
        <w:rPr>
          <w:rStyle w:val="20"/>
          <w:rFonts w:hint="eastAsia"/>
        </w:rPr>
        <w:t>http://www.mongodb.org/</w:t>
      </w:r>
      <w:r>
        <w:rPr>
          <w:rFonts w:hint="eastAsia"/>
        </w:rPr>
        <w:fldChar w:fldCharType="end"/>
      </w:r>
    </w:p>
    <w:p>
      <w:pPr>
        <w:spacing w:line="276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2276475" cy="685800"/>
            <wp:effectExtent l="0" t="0" r="9525" b="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</w:pPr>
      <w:bookmarkStart w:id="4" w:name="_Toc1566"/>
      <w:r>
        <w:rPr>
          <w:rFonts w:hint="eastAsia"/>
          <w:lang w:val="en-US" w:eastAsia="zh-CN"/>
        </w:rPr>
        <w:t>3.2 MongoDB</w:t>
      </w:r>
      <w:r>
        <w:rPr>
          <w:rFonts w:hint="eastAsia"/>
        </w:rPr>
        <w:t>特点</w:t>
      </w:r>
      <w:bookmarkEnd w:id="4"/>
    </w:p>
    <w:p>
      <w:pPr>
        <w:ind w:firstLine="420" w:firstLineChars="0"/>
      </w:pPr>
      <w:r>
        <w:rPr>
          <w:rFonts w:hint="eastAsia"/>
        </w:rPr>
        <w:t>MongoDB 最大的特点是他支持的查询语言非常强大，其语法有点类似于面向对象的查询语言，几乎可以实现类似关系数据库单表查询的绝大部分功能，而且还支持对数据建立索引。它是一个面向集合的,模式自由的文档型数据库。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具体特点总结如下：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 w:eastAsia="宋体"/>
          <w:lang w:eastAsia="zh-CN"/>
        </w:rPr>
        <w:t>面向集合存储，易于存储对象类型的数据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 w:eastAsia="宋体"/>
          <w:lang w:eastAsia="zh-CN"/>
        </w:rPr>
        <w:t>模式自由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 w:eastAsia="宋体"/>
          <w:lang w:eastAsia="zh-CN"/>
        </w:rPr>
        <w:t>支持动态查询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 w:eastAsia="宋体"/>
          <w:lang w:eastAsia="zh-CN"/>
        </w:rPr>
        <w:t>支持完全索引，包含内部对象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 w:eastAsia="宋体"/>
          <w:lang w:eastAsia="zh-CN"/>
        </w:rPr>
        <w:t>支持复制和故障恢复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</w:t>
      </w:r>
      <w:r>
        <w:rPr>
          <w:rFonts w:hint="eastAsia" w:eastAsia="宋体"/>
          <w:lang w:eastAsia="zh-CN"/>
        </w:rPr>
        <w:t>使用高效的二进制数据存储，包括大型对象（如视频等）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）</w:t>
      </w:r>
      <w:r>
        <w:rPr>
          <w:rFonts w:hint="eastAsia" w:eastAsia="宋体"/>
          <w:lang w:eastAsia="zh-CN"/>
        </w:rPr>
        <w:t>自动处理碎片，以支持云计算层次的扩展性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）</w:t>
      </w:r>
      <w:r>
        <w:rPr>
          <w:rFonts w:hint="eastAsia" w:eastAsia="宋体"/>
          <w:lang w:eastAsia="zh-CN"/>
        </w:rPr>
        <w:t>支持 Python，PHP，Ruby，Java，C，C#，Javascript，Perl 及 C++语言的驱动程序，社区中也提供了对 Erlang 及.NET 等平台的驱动程序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）</w:t>
      </w:r>
      <w:r>
        <w:rPr>
          <w:rFonts w:hint="eastAsia" w:eastAsia="宋体"/>
          <w:lang w:eastAsia="zh-CN"/>
        </w:rPr>
        <w:t xml:space="preserve"> 文件存储格式为 BSON（一种 JSON 的扩展）</w:t>
      </w:r>
    </w:p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</w:pPr>
      <w:r>
        <w:rPr>
          <w:rFonts w:hint="eastAsia"/>
          <w:lang w:val="en-US" w:eastAsia="zh-CN"/>
        </w:rPr>
        <w:t>3.3 MongoDB体系结构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 的逻辑结构是一种层次结构。主要由：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文档(document)、集合(collection)、数据库(database)这三部分组成的。逻辑结构是面向用户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的，用户使用 MongoDB 开发应用程序使用的就是逻辑结构。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（1）MongoDB 的文档（document），相当于关系数据库中的一行记录。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（2）多个文档组成一个集合（collection），相当于关系数据库的表。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（3）多个集合（collection），逻辑上组织在一起，就是数据库（database）。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（4）一个 MongoDB 实例支持多个数据库（database）。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文档(document)、集合(collection)、数据库(database)的层次结构如下图:</w:t>
      </w:r>
    </w:p>
    <w:p>
      <w:pPr>
        <w:spacing w:line="276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3162300" cy="32365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236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下表是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MongoDB与MySQL数据库逻辑结构概念的对比</w:t>
      </w:r>
    </w:p>
    <w:tbl>
      <w:tblPr>
        <w:tblStyle w:val="16"/>
        <w:tblpPr w:vertAnchor="text" w:tblpXSpec="left"/>
        <w:tblW w:w="8970" w:type="dxa"/>
        <w:tblInd w:w="0" w:type="dxa"/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58"/>
        <w:gridCol w:w="4512"/>
      </w:tblGrid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445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C2D69B" w:themeFill="accent3" w:themeFillTint="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MongoDb</w:t>
            </w:r>
          </w:p>
        </w:tc>
        <w:tc>
          <w:tcPr>
            <w:tcW w:w="4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C2D69B" w:themeFill="accent3" w:themeFillTint="99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关系型数据库Mysql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</w:trPr>
        <w:tc>
          <w:tcPr>
            <w:tcW w:w="445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数据库(databases)</w:t>
            </w:r>
          </w:p>
        </w:tc>
        <w:tc>
          <w:tcPr>
            <w:tcW w:w="4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数据库(databases)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</w:trPr>
        <w:tc>
          <w:tcPr>
            <w:tcW w:w="445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集合(collections)</w:t>
            </w:r>
          </w:p>
        </w:tc>
        <w:tc>
          <w:tcPr>
            <w:tcW w:w="4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表(table)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3" w:hRule="atLeast"/>
        </w:trPr>
        <w:tc>
          <w:tcPr>
            <w:tcW w:w="445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文档(document)</w:t>
            </w:r>
          </w:p>
        </w:tc>
        <w:tc>
          <w:tcPr>
            <w:tcW w:w="451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行(row)</w:t>
            </w:r>
          </w:p>
        </w:tc>
      </w:tr>
    </w:tbl>
    <w:p>
      <w:pPr>
        <w:pStyle w:val="3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ind w:leftChars="0"/>
        <w:jc w:val="both"/>
      </w:pPr>
      <w:r>
        <w:rPr>
          <w:rFonts w:hint="eastAsia"/>
          <w:lang w:val="en-US" w:eastAsia="zh-CN"/>
        </w:rPr>
        <w:t>3.4 MongoDB在品优购系统中的应用</w:t>
      </w:r>
    </w:p>
    <w:p>
      <w:pPr>
        <w:pStyle w:val="33"/>
        <w:numPr>
          <w:ilvl w:val="0"/>
          <w:numId w:val="0"/>
        </w:numPr>
        <w:spacing w:line="276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我们品优购的评价系统、收藏系统采用等信息存储在MongoDB .  MongoDB安装及数据库操作部分属于自学内容，，大家可以根据本课程提供的配套的自学资料学习此部分内容。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4.品优购-其它业务功能分析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4.1用户中心（WEB）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用户在首页登陆系统后会进入到用户中心首页。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4.1.1订单中心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功能需求：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实现对订单的查询功能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未付款订单的付款功能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未付款订单的取消功能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已付款提醒订单发货功能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确认收货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退货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用户评价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物流信息跟踪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4.1.2秒杀订单中心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同上。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4.1.3我的收藏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购物车中有将我的购物车商品移到我的收藏功能，在用户中心中可以查看我收藏的商品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对于这样的用户收藏数据，我们可以使用</w:t>
      </w:r>
      <w:r>
        <w:rPr>
          <w:rFonts w:hint="eastAsia"/>
          <w:b/>
          <w:bCs/>
          <w:lang w:val="en-US" w:eastAsia="zh-CN"/>
        </w:rPr>
        <w:t>mongoDB</w:t>
      </w:r>
      <w:r>
        <w:rPr>
          <w:rFonts w:hint="eastAsia"/>
          <w:lang w:val="en-US" w:eastAsia="zh-CN"/>
        </w:rPr>
        <w:t>来实现。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我的收藏列表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删除收藏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4.1.4我的足迹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查看足迹列表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删除我的足迹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4.1.5个人信息设置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个人信息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地址信息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密码重置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绑定手机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4.2商家后台-订单管理（WEB）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4.2.1订单管理</w:t>
      </w:r>
    </w:p>
    <w:p>
      <w:pPr>
        <w:numPr>
          <w:ilvl w:val="0"/>
          <w:numId w:val="0"/>
        </w:num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（1）订单查询</w:t>
      </w:r>
    </w:p>
    <w:p>
      <w:pPr>
        <w:numPr>
          <w:ilvl w:val="0"/>
          <w:numId w:val="0"/>
        </w:num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（2）订单发货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（3）订单退货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4.2.2秒杀订单管理</w:t>
      </w:r>
    </w:p>
    <w:p>
      <w:pPr>
        <w:numPr>
          <w:ilvl w:val="0"/>
          <w:numId w:val="8"/>
        </w:num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秒杀中订单查询（查询redis ）</w:t>
      </w:r>
    </w:p>
    <w:p>
      <w:pPr>
        <w:numPr>
          <w:ilvl w:val="0"/>
          <w:numId w:val="8"/>
        </w:num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已完成秒杀订单查询（查询数据库）</w:t>
      </w:r>
    </w:p>
    <w:p>
      <w:pPr>
        <w:numPr>
          <w:ilvl w:val="0"/>
          <w:numId w:val="8"/>
        </w:num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秒杀订单发货</w:t>
      </w:r>
    </w:p>
    <w:p>
      <w:pPr>
        <w:numPr>
          <w:ilvl w:val="0"/>
          <w:numId w:val="8"/>
        </w:num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秒杀订单退货查询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4.3运营商后台-订单管理（WEB）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4.3.1订单管理</w:t>
      </w:r>
    </w:p>
    <w:p>
      <w:pPr>
        <w:numPr>
          <w:ilvl w:val="0"/>
          <w:numId w:val="0"/>
        </w:num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根据商家、订单号、用户ID等信息查询订单列表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4.3.2秒杀订单管理</w:t>
      </w:r>
    </w:p>
    <w:p>
      <w:pPr>
        <w:numPr>
          <w:ilvl w:val="0"/>
          <w:numId w:val="9"/>
        </w:num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查询秒杀中订单</w:t>
      </w:r>
    </w:p>
    <w:p>
      <w:pPr>
        <w:numPr>
          <w:ilvl w:val="0"/>
          <w:numId w:val="9"/>
        </w:num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查询已付款订单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4.4评价系统</w:t>
      </w:r>
    </w:p>
    <w:p>
      <w:pPr>
        <w:numPr>
          <w:ilvl w:val="0"/>
          <w:numId w:val="0"/>
        </w:num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针对评论这样数据量大并且价值不高的数据，我们通常采用MongoDB来实现存储。</w:t>
      </w:r>
    </w:p>
    <w:p>
      <w:pPr>
        <w:pStyle w:val="4"/>
        <w:numPr>
          <w:ilvl w:val="2"/>
          <w:numId w:val="0"/>
        </w:numPr>
        <w:ind w:left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4.4.1评价系统-数据访问层</w:t>
      </w:r>
    </w:p>
    <w:p>
      <w:pPr>
        <w:numPr>
          <w:ilvl w:val="0"/>
          <w:numId w:val="0"/>
        </w:numP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评价数据访问层-操作</w:t>
      </w:r>
      <w:r>
        <w:rPr>
          <w:rFonts w:hint="eastAsia" w:ascii="Arial" w:hAnsi="Arial" w:cs="Arial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mongoDB</w:t>
      </w:r>
    </w:p>
    <w:p>
      <w:pPr>
        <w:pStyle w:val="4"/>
        <w:numPr>
          <w:ilvl w:val="2"/>
          <w:numId w:val="0"/>
        </w:numPr>
        <w:ind w:left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4.4.2评价系统-服务层</w:t>
      </w:r>
    </w:p>
    <w:p>
      <w:pPr>
        <w:numPr>
          <w:ilvl w:val="0"/>
          <w:numId w:val="0"/>
        </w:num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评价服务层</w:t>
      </w:r>
    </w:p>
    <w:p>
      <w:pPr>
        <w:pStyle w:val="4"/>
        <w:numPr>
          <w:ilvl w:val="2"/>
          <w:numId w:val="0"/>
        </w:numPr>
        <w:ind w:leftChars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4.4.3 web工程调用评价系统</w:t>
      </w:r>
    </w:p>
    <w:p>
      <w:pPr>
        <w:numPr>
          <w:ilvl w:val="0"/>
          <w:numId w:val="10"/>
        </w:num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在商品详细页显示该商品的所有评论信息（CORS跨域）</w:t>
      </w:r>
    </w:p>
    <w:p>
      <w:pPr>
        <w:numPr>
          <w:ilvl w:val="0"/>
          <w:numId w:val="10"/>
        </w:num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用户中心web工程引用评价服务 可以对已收货的订单追加评价。</w:t>
      </w:r>
    </w:p>
    <w:p>
      <w:pPr>
        <w:numPr>
          <w:ilvl w:val="0"/>
          <w:numId w:val="10"/>
        </w:num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商家后台web工程引用评价服务 可以查看订单的评价</w:t>
      </w:r>
    </w:p>
    <w:p>
      <w:pPr>
        <w:numPr>
          <w:ilvl w:val="0"/>
          <w:numId w:val="10"/>
        </w:num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运营商后台web工程引用评价服务 可以查看订单的评价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任务服务pinyougou-task-service 引用评价服务和搜索服务，统计每个商品的评价更新到solr索引库中。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4.5商家首页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构建商家首页工程，引用搜索服务，显示该商家的商品列表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4.6资金结算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用户购买商品是直接付款给平台的，而发货的是商家，那商家如何获得货款呢？这就需要运营商定期将货款转账给商家。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4.6.1佣金与佣金比例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说到平台与商家之间的资金结算，我们必须要提一下佣金。佣金就是运营商以销售额为基础抽取的销售提成。 商品类型不同，设定相应的佣金比例也不同。例如食品类佣金比例为0.5% ，那么商家每产生100元的销售额就需要支付给运营商平台相应比例的佣金。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4.6.2结算流程图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115310"/>
            <wp:effectExtent l="0" t="0" r="571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15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eastAsia" w:eastAsia="宋体"/>
        <w:lang w:eastAsia="zh-CN"/>
      </w:rPr>
    </w:pPr>
    <w:r>
      <w:rPr>
        <w:rFonts w:hint="eastAsia" w:eastAsia="宋体"/>
        <w:lang w:eastAsia="zh-CN"/>
      </w:rPr>
      <w:drawing>
        <wp:inline distT="0" distB="0" distL="114300" distR="114300">
          <wp:extent cx="933450" cy="647700"/>
          <wp:effectExtent l="0" t="0" r="0" b="0"/>
          <wp:docPr id="3" name="图片 3" descr="商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商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3450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A14C1D1"/>
    <w:multiLevelType w:val="singleLevel"/>
    <w:tmpl w:val="5A14C1D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14C664"/>
    <w:multiLevelType w:val="singleLevel"/>
    <w:tmpl w:val="5A14C664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A14C7DF"/>
    <w:multiLevelType w:val="singleLevel"/>
    <w:tmpl w:val="5A14C7DF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A14C832"/>
    <w:multiLevelType w:val="singleLevel"/>
    <w:tmpl w:val="5A14C832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14D549"/>
    <w:multiLevelType w:val="singleLevel"/>
    <w:tmpl w:val="5A14D549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14DB11"/>
    <w:multiLevelType w:val="singleLevel"/>
    <w:tmpl w:val="5A14DB11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A14DB77"/>
    <w:multiLevelType w:val="singleLevel"/>
    <w:tmpl w:val="5A14DB77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5A155F24"/>
    <w:multiLevelType w:val="singleLevel"/>
    <w:tmpl w:val="5A155F24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5A1563F2"/>
    <w:multiLevelType w:val="singleLevel"/>
    <w:tmpl w:val="5A1563F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6273"/>
    <w:rsid w:val="001116C7"/>
    <w:rsid w:val="00113784"/>
    <w:rsid w:val="001326D5"/>
    <w:rsid w:val="0018522E"/>
    <w:rsid w:val="001A12B7"/>
    <w:rsid w:val="00203578"/>
    <w:rsid w:val="00213189"/>
    <w:rsid w:val="0027442C"/>
    <w:rsid w:val="002A5D9B"/>
    <w:rsid w:val="002B2949"/>
    <w:rsid w:val="002C2A94"/>
    <w:rsid w:val="00306C9D"/>
    <w:rsid w:val="00310732"/>
    <w:rsid w:val="003369A9"/>
    <w:rsid w:val="003474FF"/>
    <w:rsid w:val="00347E92"/>
    <w:rsid w:val="003B0329"/>
    <w:rsid w:val="003E551A"/>
    <w:rsid w:val="00422752"/>
    <w:rsid w:val="00432431"/>
    <w:rsid w:val="00460949"/>
    <w:rsid w:val="005237AA"/>
    <w:rsid w:val="005520F4"/>
    <w:rsid w:val="00563F41"/>
    <w:rsid w:val="0057053A"/>
    <w:rsid w:val="005B4D72"/>
    <w:rsid w:val="005E6D3D"/>
    <w:rsid w:val="006960F8"/>
    <w:rsid w:val="006B7E4E"/>
    <w:rsid w:val="006C7E09"/>
    <w:rsid w:val="00707BC7"/>
    <w:rsid w:val="00746034"/>
    <w:rsid w:val="007B32E2"/>
    <w:rsid w:val="007D66FF"/>
    <w:rsid w:val="007E1E60"/>
    <w:rsid w:val="0081607D"/>
    <w:rsid w:val="00843869"/>
    <w:rsid w:val="00855538"/>
    <w:rsid w:val="008635B3"/>
    <w:rsid w:val="00882AFC"/>
    <w:rsid w:val="008D6DB7"/>
    <w:rsid w:val="0096019F"/>
    <w:rsid w:val="009803E2"/>
    <w:rsid w:val="009B7BE7"/>
    <w:rsid w:val="009D2C95"/>
    <w:rsid w:val="009E2BC4"/>
    <w:rsid w:val="009E3D11"/>
    <w:rsid w:val="00A40A60"/>
    <w:rsid w:val="00AB03B8"/>
    <w:rsid w:val="00AB27FE"/>
    <w:rsid w:val="00AB551A"/>
    <w:rsid w:val="00AE06BC"/>
    <w:rsid w:val="00B24198"/>
    <w:rsid w:val="00B96C5E"/>
    <w:rsid w:val="00BD2571"/>
    <w:rsid w:val="00C061BD"/>
    <w:rsid w:val="00C30059"/>
    <w:rsid w:val="00C33D53"/>
    <w:rsid w:val="00C55601"/>
    <w:rsid w:val="00C7215F"/>
    <w:rsid w:val="00C95A6D"/>
    <w:rsid w:val="00D03751"/>
    <w:rsid w:val="00D4066A"/>
    <w:rsid w:val="00D752CA"/>
    <w:rsid w:val="00D976AF"/>
    <w:rsid w:val="00DA25C9"/>
    <w:rsid w:val="00DB3FE4"/>
    <w:rsid w:val="00DD745A"/>
    <w:rsid w:val="00DE1798"/>
    <w:rsid w:val="00E0161E"/>
    <w:rsid w:val="00E0454B"/>
    <w:rsid w:val="00E651FF"/>
    <w:rsid w:val="00E926C9"/>
    <w:rsid w:val="00EA6E88"/>
    <w:rsid w:val="00F1319B"/>
    <w:rsid w:val="00F17FFE"/>
    <w:rsid w:val="00F64BFB"/>
    <w:rsid w:val="00FB0256"/>
    <w:rsid w:val="00FB1ADD"/>
    <w:rsid w:val="00FE0B71"/>
    <w:rsid w:val="010B7443"/>
    <w:rsid w:val="010C2936"/>
    <w:rsid w:val="010C4CAA"/>
    <w:rsid w:val="01125F2D"/>
    <w:rsid w:val="0115219E"/>
    <w:rsid w:val="012235F5"/>
    <w:rsid w:val="0124104C"/>
    <w:rsid w:val="01241418"/>
    <w:rsid w:val="01267049"/>
    <w:rsid w:val="01275603"/>
    <w:rsid w:val="012838B3"/>
    <w:rsid w:val="012A7DB2"/>
    <w:rsid w:val="012F307A"/>
    <w:rsid w:val="012F62C6"/>
    <w:rsid w:val="01432AA5"/>
    <w:rsid w:val="014E1F24"/>
    <w:rsid w:val="014E5C69"/>
    <w:rsid w:val="01570088"/>
    <w:rsid w:val="015B2996"/>
    <w:rsid w:val="0168362F"/>
    <w:rsid w:val="01691960"/>
    <w:rsid w:val="016D1DF6"/>
    <w:rsid w:val="01743BC3"/>
    <w:rsid w:val="01801936"/>
    <w:rsid w:val="018B34B4"/>
    <w:rsid w:val="01916C42"/>
    <w:rsid w:val="0195090F"/>
    <w:rsid w:val="019A3EF9"/>
    <w:rsid w:val="01A42311"/>
    <w:rsid w:val="01A44421"/>
    <w:rsid w:val="01A53E1A"/>
    <w:rsid w:val="01B75599"/>
    <w:rsid w:val="01C57B7B"/>
    <w:rsid w:val="01CA1F40"/>
    <w:rsid w:val="01CA32A4"/>
    <w:rsid w:val="01CC0C23"/>
    <w:rsid w:val="01CD2913"/>
    <w:rsid w:val="01D80188"/>
    <w:rsid w:val="01DA6EF5"/>
    <w:rsid w:val="01E10C3C"/>
    <w:rsid w:val="01EC5C13"/>
    <w:rsid w:val="01EE79B9"/>
    <w:rsid w:val="01F37601"/>
    <w:rsid w:val="01FD03B9"/>
    <w:rsid w:val="020041D5"/>
    <w:rsid w:val="021441A4"/>
    <w:rsid w:val="023100D7"/>
    <w:rsid w:val="024614E0"/>
    <w:rsid w:val="02504584"/>
    <w:rsid w:val="02556C44"/>
    <w:rsid w:val="02561D0E"/>
    <w:rsid w:val="025F592F"/>
    <w:rsid w:val="025F77A9"/>
    <w:rsid w:val="0264382D"/>
    <w:rsid w:val="026B4880"/>
    <w:rsid w:val="02752D9C"/>
    <w:rsid w:val="028F68F1"/>
    <w:rsid w:val="02950127"/>
    <w:rsid w:val="029E65A9"/>
    <w:rsid w:val="02A907B0"/>
    <w:rsid w:val="02A90AE3"/>
    <w:rsid w:val="02AD03A2"/>
    <w:rsid w:val="02B311B6"/>
    <w:rsid w:val="02D81733"/>
    <w:rsid w:val="02E9524F"/>
    <w:rsid w:val="02EB415F"/>
    <w:rsid w:val="03023690"/>
    <w:rsid w:val="030272B6"/>
    <w:rsid w:val="030B3033"/>
    <w:rsid w:val="030C0F03"/>
    <w:rsid w:val="03186258"/>
    <w:rsid w:val="031970EF"/>
    <w:rsid w:val="033501B1"/>
    <w:rsid w:val="0337693A"/>
    <w:rsid w:val="03393EA4"/>
    <w:rsid w:val="03456DB6"/>
    <w:rsid w:val="03462B77"/>
    <w:rsid w:val="03485289"/>
    <w:rsid w:val="034B40BA"/>
    <w:rsid w:val="034C526D"/>
    <w:rsid w:val="035200F4"/>
    <w:rsid w:val="036F2F40"/>
    <w:rsid w:val="036F5EE8"/>
    <w:rsid w:val="038939AC"/>
    <w:rsid w:val="038A1495"/>
    <w:rsid w:val="038B067C"/>
    <w:rsid w:val="038C2C9A"/>
    <w:rsid w:val="03932E23"/>
    <w:rsid w:val="0394584A"/>
    <w:rsid w:val="03960E21"/>
    <w:rsid w:val="039804E4"/>
    <w:rsid w:val="03A312F1"/>
    <w:rsid w:val="03B54CB9"/>
    <w:rsid w:val="03B97F8E"/>
    <w:rsid w:val="03C04050"/>
    <w:rsid w:val="03C74570"/>
    <w:rsid w:val="03F60529"/>
    <w:rsid w:val="04042CA4"/>
    <w:rsid w:val="04134C93"/>
    <w:rsid w:val="041A6308"/>
    <w:rsid w:val="041F3510"/>
    <w:rsid w:val="04280B44"/>
    <w:rsid w:val="042D1C60"/>
    <w:rsid w:val="04303BDB"/>
    <w:rsid w:val="04346D66"/>
    <w:rsid w:val="043C581E"/>
    <w:rsid w:val="043D41DA"/>
    <w:rsid w:val="043D5545"/>
    <w:rsid w:val="044035BD"/>
    <w:rsid w:val="044817A1"/>
    <w:rsid w:val="04496973"/>
    <w:rsid w:val="04687853"/>
    <w:rsid w:val="046C6C15"/>
    <w:rsid w:val="046F6344"/>
    <w:rsid w:val="04765936"/>
    <w:rsid w:val="048E6EF3"/>
    <w:rsid w:val="049342D6"/>
    <w:rsid w:val="049D7F6E"/>
    <w:rsid w:val="04BE6981"/>
    <w:rsid w:val="04BF2FEC"/>
    <w:rsid w:val="04C03745"/>
    <w:rsid w:val="04C84B9D"/>
    <w:rsid w:val="04CB3CF6"/>
    <w:rsid w:val="04CB4C0F"/>
    <w:rsid w:val="04CF7732"/>
    <w:rsid w:val="04D21858"/>
    <w:rsid w:val="04DD3382"/>
    <w:rsid w:val="04EB4E25"/>
    <w:rsid w:val="04F22001"/>
    <w:rsid w:val="04FA2FAB"/>
    <w:rsid w:val="050142C6"/>
    <w:rsid w:val="05023F6F"/>
    <w:rsid w:val="051A6B98"/>
    <w:rsid w:val="05360556"/>
    <w:rsid w:val="05373136"/>
    <w:rsid w:val="053D6E60"/>
    <w:rsid w:val="05405CA9"/>
    <w:rsid w:val="054D69A7"/>
    <w:rsid w:val="05564DA5"/>
    <w:rsid w:val="055D4D1B"/>
    <w:rsid w:val="0560192A"/>
    <w:rsid w:val="056043BB"/>
    <w:rsid w:val="056604D8"/>
    <w:rsid w:val="05690AAA"/>
    <w:rsid w:val="0569319E"/>
    <w:rsid w:val="056A4048"/>
    <w:rsid w:val="05715E52"/>
    <w:rsid w:val="057233CF"/>
    <w:rsid w:val="057361DA"/>
    <w:rsid w:val="05846CC5"/>
    <w:rsid w:val="059A1E44"/>
    <w:rsid w:val="05A30E9B"/>
    <w:rsid w:val="05C4330F"/>
    <w:rsid w:val="05C64A3D"/>
    <w:rsid w:val="05EB3AC1"/>
    <w:rsid w:val="05FB77C5"/>
    <w:rsid w:val="06056D43"/>
    <w:rsid w:val="062370C5"/>
    <w:rsid w:val="062E4EC5"/>
    <w:rsid w:val="06377D9F"/>
    <w:rsid w:val="0639277B"/>
    <w:rsid w:val="0642516B"/>
    <w:rsid w:val="064D2D9A"/>
    <w:rsid w:val="065074B6"/>
    <w:rsid w:val="06577132"/>
    <w:rsid w:val="0664054B"/>
    <w:rsid w:val="06696DE8"/>
    <w:rsid w:val="066C1BC8"/>
    <w:rsid w:val="068243EE"/>
    <w:rsid w:val="068B3A9D"/>
    <w:rsid w:val="06962FEB"/>
    <w:rsid w:val="069E5147"/>
    <w:rsid w:val="06B06A2D"/>
    <w:rsid w:val="06BC06EF"/>
    <w:rsid w:val="06C11480"/>
    <w:rsid w:val="06CA636D"/>
    <w:rsid w:val="06DA247B"/>
    <w:rsid w:val="06DB44BC"/>
    <w:rsid w:val="06E25C90"/>
    <w:rsid w:val="06E6190B"/>
    <w:rsid w:val="07143FF3"/>
    <w:rsid w:val="07312C55"/>
    <w:rsid w:val="07374D2C"/>
    <w:rsid w:val="0746131C"/>
    <w:rsid w:val="07471BA6"/>
    <w:rsid w:val="074F51AA"/>
    <w:rsid w:val="07563F56"/>
    <w:rsid w:val="075A27BB"/>
    <w:rsid w:val="075A6DED"/>
    <w:rsid w:val="075B418C"/>
    <w:rsid w:val="076527EC"/>
    <w:rsid w:val="076662CC"/>
    <w:rsid w:val="07725937"/>
    <w:rsid w:val="077659AB"/>
    <w:rsid w:val="07776EA9"/>
    <w:rsid w:val="077862DE"/>
    <w:rsid w:val="077A5E0F"/>
    <w:rsid w:val="077F2F00"/>
    <w:rsid w:val="077F7F64"/>
    <w:rsid w:val="07811959"/>
    <w:rsid w:val="07853D89"/>
    <w:rsid w:val="079158AF"/>
    <w:rsid w:val="07B3206A"/>
    <w:rsid w:val="07C309D3"/>
    <w:rsid w:val="07C53288"/>
    <w:rsid w:val="07C90445"/>
    <w:rsid w:val="07CA423C"/>
    <w:rsid w:val="07CC5885"/>
    <w:rsid w:val="07D00373"/>
    <w:rsid w:val="07D24264"/>
    <w:rsid w:val="07DB2CD2"/>
    <w:rsid w:val="07E23529"/>
    <w:rsid w:val="07E569E6"/>
    <w:rsid w:val="07EF64EE"/>
    <w:rsid w:val="07F44A1A"/>
    <w:rsid w:val="080133D5"/>
    <w:rsid w:val="0801425C"/>
    <w:rsid w:val="08161FA7"/>
    <w:rsid w:val="081777FD"/>
    <w:rsid w:val="082E74A0"/>
    <w:rsid w:val="083602D2"/>
    <w:rsid w:val="083A2BF6"/>
    <w:rsid w:val="08455ACC"/>
    <w:rsid w:val="085221ED"/>
    <w:rsid w:val="08533A93"/>
    <w:rsid w:val="085918F0"/>
    <w:rsid w:val="085E29DA"/>
    <w:rsid w:val="087102BD"/>
    <w:rsid w:val="08760EFB"/>
    <w:rsid w:val="08802306"/>
    <w:rsid w:val="08BE0BD0"/>
    <w:rsid w:val="08C31B9A"/>
    <w:rsid w:val="08C45B16"/>
    <w:rsid w:val="08C47563"/>
    <w:rsid w:val="08CF1AF2"/>
    <w:rsid w:val="08D3732A"/>
    <w:rsid w:val="08DB0D47"/>
    <w:rsid w:val="08DF7E6E"/>
    <w:rsid w:val="08E109A4"/>
    <w:rsid w:val="08E96DFD"/>
    <w:rsid w:val="08F87172"/>
    <w:rsid w:val="08FE11EC"/>
    <w:rsid w:val="09032583"/>
    <w:rsid w:val="090E72E7"/>
    <w:rsid w:val="09150BC0"/>
    <w:rsid w:val="092332D6"/>
    <w:rsid w:val="09341896"/>
    <w:rsid w:val="09344F1C"/>
    <w:rsid w:val="09382555"/>
    <w:rsid w:val="09442C22"/>
    <w:rsid w:val="094E3A95"/>
    <w:rsid w:val="095A6208"/>
    <w:rsid w:val="095C000D"/>
    <w:rsid w:val="0968048B"/>
    <w:rsid w:val="096B0AD9"/>
    <w:rsid w:val="096E57E9"/>
    <w:rsid w:val="097A2C87"/>
    <w:rsid w:val="097D463F"/>
    <w:rsid w:val="097F4A29"/>
    <w:rsid w:val="09811DBF"/>
    <w:rsid w:val="098D46F7"/>
    <w:rsid w:val="09903DDF"/>
    <w:rsid w:val="099937E5"/>
    <w:rsid w:val="099E4383"/>
    <w:rsid w:val="09B134EE"/>
    <w:rsid w:val="09B22A76"/>
    <w:rsid w:val="09B531CB"/>
    <w:rsid w:val="09B9304F"/>
    <w:rsid w:val="09BB1EB0"/>
    <w:rsid w:val="09C10263"/>
    <w:rsid w:val="09C45544"/>
    <w:rsid w:val="09CE7D72"/>
    <w:rsid w:val="09CF3234"/>
    <w:rsid w:val="09F2036D"/>
    <w:rsid w:val="09F21A13"/>
    <w:rsid w:val="09FB50A4"/>
    <w:rsid w:val="09FE10B5"/>
    <w:rsid w:val="0A032DCD"/>
    <w:rsid w:val="0A051105"/>
    <w:rsid w:val="0A08481B"/>
    <w:rsid w:val="0A085E33"/>
    <w:rsid w:val="0A122D2C"/>
    <w:rsid w:val="0A2F3AD0"/>
    <w:rsid w:val="0A312677"/>
    <w:rsid w:val="0A4358E1"/>
    <w:rsid w:val="0A4421A1"/>
    <w:rsid w:val="0A4548CB"/>
    <w:rsid w:val="0A544AEC"/>
    <w:rsid w:val="0A616811"/>
    <w:rsid w:val="0A622C65"/>
    <w:rsid w:val="0A694E8C"/>
    <w:rsid w:val="0A6B6E48"/>
    <w:rsid w:val="0A71204A"/>
    <w:rsid w:val="0A7233BD"/>
    <w:rsid w:val="0A7858FE"/>
    <w:rsid w:val="0A797088"/>
    <w:rsid w:val="0A7B115B"/>
    <w:rsid w:val="0A7B5030"/>
    <w:rsid w:val="0A7F50DF"/>
    <w:rsid w:val="0A8A16BF"/>
    <w:rsid w:val="0A907BB5"/>
    <w:rsid w:val="0A933C8F"/>
    <w:rsid w:val="0A9673DB"/>
    <w:rsid w:val="0A9A7656"/>
    <w:rsid w:val="0A9E76D5"/>
    <w:rsid w:val="0AA8296C"/>
    <w:rsid w:val="0ABA52DF"/>
    <w:rsid w:val="0ABB731C"/>
    <w:rsid w:val="0AC078EF"/>
    <w:rsid w:val="0AC95DA0"/>
    <w:rsid w:val="0AD07C41"/>
    <w:rsid w:val="0AD94003"/>
    <w:rsid w:val="0AE709D7"/>
    <w:rsid w:val="0B0C6562"/>
    <w:rsid w:val="0B147E15"/>
    <w:rsid w:val="0B164A70"/>
    <w:rsid w:val="0B1D3028"/>
    <w:rsid w:val="0B1D6761"/>
    <w:rsid w:val="0B2126F6"/>
    <w:rsid w:val="0B2A55DD"/>
    <w:rsid w:val="0B371BA0"/>
    <w:rsid w:val="0B3D3662"/>
    <w:rsid w:val="0B427FD2"/>
    <w:rsid w:val="0B5E1594"/>
    <w:rsid w:val="0B680E96"/>
    <w:rsid w:val="0B765D08"/>
    <w:rsid w:val="0B7A51E1"/>
    <w:rsid w:val="0B7E72BB"/>
    <w:rsid w:val="0B8A124C"/>
    <w:rsid w:val="0B8C1ED2"/>
    <w:rsid w:val="0B9B3B28"/>
    <w:rsid w:val="0B9C2FFE"/>
    <w:rsid w:val="0BA55A0C"/>
    <w:rsid w:val="0BAD3916"/>
    <w:rsid w:val="0BAD653F"/>
    <w:rsid w:val="0BB12BF0"/>
    <w:rsid w:val="0BB446DC"/>
    <w:rsid w:val="0BBA0EDE"/>
    <w:rsid w:val="0BBA17C3"/>
    <w:rsid w:val="0BC60849"/>
    <w:rsid w:val="0BC76191"/>
    <w:rsid w:val="0BC86120"/>
    <w:rsid w:val="0BD26CFF"/>
    <w:rsid w:val="0BE039EE"/>
    <w:rsid w:val="0BF43C5B"/>
    <w:rsid w:val="0BF6263E"/>
    <w:rsid w:val="0BF70424"/>
    <w:rsid w:val="0C027CC5"/>
    <w:rsid w:val="0C04344D"/>
    <w:rsid w:val="0C06470E"/>
    <w:rsid w:val="0C0D46FF"/>
    <w:rsid w:val="0C1C2A11"/>
    <w:rsid w:val="0C232E91"/>
    <w:rsid w:val="0C280090"/>
    <w:rsid w:val="0C2D6960"/>
    <w:rsid w:val="0C3212C8"/>
    <w:rsid w:val="0C4167A3"/>
    <w:rsid w:val="0C4837ED"/>
    <w:rsid w:val="0C533F97"/>
    <w:rsid w:val="0C67453E"/>
    <w:rsid w:val="0C7D2F96"/>
    <w:rsid w:val="0C8F5394"/>
    <w:rsid w:val="0C9A16E8"/>
    <w:rsid w:val="0CA54458"/>
    <w:rsid w:val="0CA57D0C"/>
    <w:rsid w:val="0CAC6F5E"/>
    <w:rsid w:val="0CC320F8"/>
    <w:rsid w:val="0CDA7949"/>
    <w:rsid w:val="0CE154F7"/>
    <w:rsid w:val="0CF96740"/>
    <w:rsid w:val="0CFD655D"/>
    <w:rsid w:val="0D0849BD"/>
    <w:rsid w:val="0D087D34"/>
    <w:rsid w:val="0D0E35A9"/>
    <w:rsid w:val="0D137236"/>
    <w:rsid w:val="0D1B7D6E"/>
    <w:rsid w:val="0D392D96"/>
    <w:rsid w:val="0D400D07"/>
    <w:rsid w:val="0D444180"/>
    <w:rsid w:val="0D48236C"/>
    <w:rsid w:val="0D510CE7"/>
    <w:rsid w:val="0D582A35"/>
    <w:rsid w:val="0D7D63D4"/>
    <w:rsid w:val="0D8465BE"/>
    <w:rsid w:val="0D8E5D33"/>
    <w:rsid w:val="0D941F6C"/>
    <w:rsid w:val="0D95120C"/>
    <w:rsid w:val="0DBD193B"/>
    <w:rsid w:val="0DD75F94"/>
    <w:rsid w:val="0DE11112"/>
    <w:rsid w:val="0DEF2FCF"/>
    <w:rsid w:val="0DF01547"/>
    <w:rsid w:val="0DFC3DDA"/>
    <w:rsid w:val="0DFD0687"/>
    <w:rsid w:val="0E070E0F"/>
    <w:rsid w:val="0E0A1CDE"/>
    <w:rsid w:val="0E19077C"/>
    <w:rsid w:val="0E2410FB"/>
    <w:rsid w:val="0E2612AE"/>
    <w:rsid w:val="0E2D6AA2"/>
    <w:rsid w:val="0E33592A"/>
    <w:rsid w:val="0E52675F"/>
    <w:rsid w:val="0E551E8F"/>
    <w:rsid w:val="0E634A54"/>
    <w:rsid w:val="0E636614"/>
    <w:rsid w:val="0E6A658E"/>
    <w:rsid w:val="0E7E539B"/>
    <w:rsid w:val="0E8C0EA8"/>
    <w:rsid w:val="0E8D4784"/>
    <w:rsid w:val="0E9E08E4"/>
    <w:rsid w:val="0EB2003B"/>
    <w:rsid w:val="0EB50E15"/>
    <w:rsid w:val="0EC410BD"/>
    <w:rsid w:val="0EC54B61"/>
    <w:rsid w:val="0EC84432"/>
    <w:rsid w:val="0ECB6F0D"/>
    <w:rsid w:val="0ECC5050"/>
    <w:rsid w:val="0EDF3839"/>
    <w:rsid w:val="0EE45F01"/>
    <w:rsid w:val="0F0053BA"/>
    <w:rsid w:val="0F0D7EC4"/>
    <w:rsid w:val="0F1A7AC2"/>
    <w:rsid w:val="0F21680C"/>
    <w:rsid w:val="0F2E457E"/>
    <w:rsid w:val="0F390651"/>
    <w:rsid w:val="0F3B3326"/>
    <w:rsid w:val="0F3F3AF1"/>
    <w:rsid w:val="0F433D90"/>
    <w:rsid w:val="0F745069"/>
    <w:rsid w:val="0F824842"/>
    <w:rsid w:val="0F89163C"/>
    <w:rsid w:val="0F8A56FB"/>
    <w:rsid w:val="0F8D2ECB"/>
    <w:rsid w:val="0FA602DF"/>
    <w:rsid w:val="0FAF2F4B"/>
    <w:rsid w:val="0FB70326"/>
    <w:rsid w:val="0FB860AB"/>
    <w:rsid w:val="0FCA206B"/>
    <w:rsid w:val="0FCC6D23"/>
    <w:rsid w:val="0FD75756"/>
    <w:rsid w:val="0FDE7E5F"/>
    <w:rsid w:val="0FE0474D"/>
    <w:rsid w:val="0FFB5396"/>
    <w:rsid w:val="10011F81"/>
    <w:rsid w:val="10060F45"/>
    <w:rsid w:val="10290AED"/>
    <w:rsid w:val="10593667"/>
    <w:rsid w:val="105C76FB"/>
    <w:rsid w:val="105D75A4"/>
    <w:rsid w:val="105F74F3"/>
    <w:rsid w:val="106A3914"/>
    <w:rsid w:val="1070755A"/>
    <w:rsid w:val="10721A68"/>
    <w:rsid w:val="107D35CD"/>
    <w:rsid w:val="10817014"/>
    <w:rsid w:val="108A4651"/>
    <w:rsid w:val="108B5581"/>
    <w:rsid w:val="10923011"/>
    <w:rsid w:val="10B52291"/>
    <w:rsid w:val="10B819EE"/>
    <w:rsid w:val="10C54956"/>
    <w:rsid w:val="10CA22A8"/>
    <w:rsid w:val="10CC2E3F"/>
    <w:rsid w:val="10D54540"/>
    <w:rsid w:val="10D90C04"/>
    <w:rsid w:val="10E90796"/>
    <w:rsid w:val="10F4220A"/>
    <w:rsid w:val="10FA0722"/>
    <w:rsid w:val="10FB6459"/>
    <w:rsid w:val="11055FB2"/>
    <w:rsid w:val="111215DD"/>
    <w:rsid w:val="11137E58"/>
    <w:rsid w:val="1114543C"/>
    <w:rsid w:val="11185E6F"/>
    <w:rsid w:val="11257007"/>
    <w:rsid w:val="1143768A"/>
    <w:rsid w:val="11473119"/>
    <w:rsid w:val="115931BC"/>
    <w:rsid w:val="115E497A"/>
    <w:rsid w:val="11601671"/>
    <w:rsid w:val="11644B9F"/>
    <w:rsid w:val="11646B34"/>
    <w:rsid w:val="1166289A"/>
    <w:rsid w:val="116A014B"/>
    <w:rsid w:val="116B1BC5"/>
    <w:rsid w:val="117D20B4"/>
    <w:rsid w:val="117F1C6C"/>
    <w:rsid w:val="118458F9"/>
    <w:rsid w:val="1187338C"/>
    <w:rsid w:val="11AC2048"/>
    <w:rsid w:val="11BA0D5B"/>
    <w:rsid w:val="11C32BDD"/>
    <w:rsid w:val="11C744E7"/>
    <w:rsid w:val="11D51026"/>
    <w:rsid w:val="11F80531"/>
    <w:rsid w:val="11FA4877"/>
    <w:rsid w:val="11FA55D4"/>
    <w:rsid w:val="12004A40"/>
    <w:rsid w:val="1207736D"/>
    <w:rsid w:val="1218344A"/>
    <w:rsid w:val="1220264E"/>
    <w:rsid w:val="122964B9"/>
    <w:rsid w:val="122C2492"/>
    <w:rsid w:val="123732B8"/>
    <w:rsid w:val="123B634C"/>
    <w:rsid w:val="124C2497"/>
    <w:rsid w:val="125933C4"/>
    <w:rsid w:val="125E4185"/>
    <w:rsid w:val="126402F4"/>
    <w:rsid w:val="12654437"/>
    <w:rsid w:val="126862C6"/>
    <w:rsid w:val="126E0BEC"/>
    <w:rsid w:val="1276345A"/>
    <w:rsid w:val="127B7509"/>
    <w:rsid w:val="127F6C51"/>
    <w:rsid w:val="127F76FB"/>
    <w:rsid w:val="128612F4"/>
    <w:rsid w:val="128C5D4E"/>
    <w:rsid w:val="128D6D89"/>
    <w:rsid w:val="129F0287"/>
    <w:rsid w:val="12AB671F"/>
    <w:rsid w:val="12D53C24"/>
    <w:rsid w:val="12E2736C"/>
    <w:rsid w:val="12EE1124"/>
    <w:rsid w:val="12F42954"/>
    <w:rsid w:val="12F55E1D"/>
    <w:rsid w:val="13115AA2"/>
    <w:rsid w:val="1319528C"/>
    <w:rsid w:val="1325586C"/>
    <w:rsid w:val="13360B26"/>
    <w:rsid w:val="133B13BC"/>
    <w:rsid w:val="134B6F70"/>
    <w:rsid w:val="13513CE6"/>
    <w:rsid w:val="135403F7"/>
    <w:rsid w:val="135D0B0D"/>
    <w:rsid w:val="135E171D"/>
    <w:rsid w:val="135F6976"/>
    <w:rsid w:val="1363589F"/>
    <w:rsid w:val="136A6B51"/>
    <w:rsid w:val="136D09F3"/>
    <w:rsid w:val="138365F9"/>
    <w:rsid w:val="13860CFA"/>
    <w:rsid w:val="13970B90"/>
    <w:rsid w:val="139D242E"/>
    <w:rsid w:val="139D5CB5"/>
    <w:rsid w:val="139E01B8"/>
    <w:rsid w:val="13A51AAB"/>
    <w:rsid w:val="13B1416D"/>
    <w:rsid w:val="13B204E2"/>
    <w:rsid w:val="13C107E0"/>
    <w:rsid w:val="13C350FB"/>
    <w:rsid w:val="13D071AC"/>
    <w:rsid w:val="13D13875"/>
    <w:rsid w:val="13D62FE6"/>
    <w:rsid w:val="13DB6F14"/>
    <w:rsid w:val="14032954"/>
    <w:rsid w:val="141361F8"/>
    <w:rsid w:val="14196CDE"/>
    <w:rsid w:val="14206CA7"/>
    <w:rsid w:val="1429042E"/>
    <w:rsid w:val="14302CD8"/>
    <w:rsid w:val="14522C11"/>
    <w:rsid w:val="145411E0"/>
    <w:rsid w:val="14604F69"/>
    <w:rsid w:val="146574C3"/>
    <w:rsid w:val="14663F3E"/>
    <w:rsid w:val="146B68E6"/>
    <w:rsid w:val="147258E3"/>
    <w:rsid w:val="14791B42"/>
    <w:rsid w:val="147C5959"/>
    <w:rsid w:val="14870B9B"/>
    <w:rsid w:val="148E5C53"/>
    <w:rsid w:val="14A43559"/>
    <w:rsid w:val="14A70828"/>
    <w:rsid w:val="14AB5BF6"/>
    <w:rsid w:val="14B60CBC"/>
    <w:rsid w:val="14B945E2"/>
    <w:rsid w:val="14BB107B"/>
    <w:rsid w:val="14BD102A"/>
    <w:rsid w:val="14C20655"/>
    <w:rsid w:val="14C85B7B"/>
    <w:rsid w:val="14C87ACB"/>
    <w:rsid w:val="14CB51A7"/>
    <w:rsid w:val="14CC7A2B"/>
    <w:rsid w:val="14D201B0"/>
    <w:rsid w:val="14D21772"/>
    <w:rsid w:val="14E25955"/>
    <w:rsid w:val="14E36E97"/>
    <w:rsid w:val="14EC07CA"/>
    <w:rsid w:val="14EE517F"/>
    <w:rsid w:val="14F73F70"/>
    <w:rsid w:val="14FC38C2"/>
    <w:rsid w:val="15035CCD"/>
    <w:rsid w:val="15046E6C"/>
    <w:rsid w:val="150C0355"/>
    <w:rsid w:val="150C24A3"/>
    <w:rsid w:val="1510056E"/>
    <w:rsid w:val="151327FC"/>
    <w:rsid w:val="151E1FFE"/>
    <w:rsid w:val="151F22D0"/>
    <w:rsid w:val="152248DF"/>
    <w:rsid w:val="15257FAB"/>
    <w:rsid w:val="152C6C3C"/>
    <w:rsid w:val="152D1EDE"/>
    <w:rsid w:val="153A2994"/>
    <w:rsid w:val="153D2DB1"/>
    <w:rsid w:val="154F4403"/>
    <w:rsid w:val="15563BF4"/>
    <w:rsid w:val="1558015C"/>
    <w:rsid w:val="158562B1"/>
    <w:rsid w:val="15902A16"/>
    <w:rsid w:val="15940AF5"/>
    <w:rsid w:val="159B0EF0"/>
    <w:rsid w:val="159E7B0F"/>
    <w:rsid w:val="15A2372E"/>
    <w:rsid w:val="15AF7883"/>
    <w:rsid w:val="15BA7F8B"/>
    <w:rsid w:val="15C57124"/>
    <w:rsid w:val="15D071D2"/>
    <w:rsid w:val="15D44F69"/>
    <w:rsid w:val="15D5060B"/>
    <w:rsid w:val="15E4698B"/>
    <w:rsid w:val="15E96C21"/>
    <w:rsid w:val="15EF5979"/>
    <w:rsid w:val="15F945FC"/>
    <w:rsid w:val="15FE1031"/>
    <w:rsid w:val="16021641"/>
    <w:rsid w:val="16080C60"/>
    <w:rsid w:val="16134B8A"/>
    <w:rsid w:val="16185E90"/>
    <w:rsid w:val="161D272B"/>
    <w:rsid w:val="16323484"/>
    <w:rsid w:val="16325D1E"/>
    <w:rsid w:val="163D191F"/>
    <w:rsid w:val="164C76C3"/>
    <w:rsid w:val="164E3841"/>
    <w:rsid w:val="165163B4"/>
    <w:rsid w:val="165B76EB"/>
    <w:rsid w:val="165E0191"/>
    <w:rsid w:val="16690BEF"/>
    <w:rsid w:val="16691814"/>
    <w:rsid w:val="16753D80"/>
    <w:rsid w:val="16902DDE"/>
    <w:rsid w:val="169A4704"/>
    <w:rsid w:val="16A46723"/>
    <w:rsid w:val="16B0325E"/>
    <w:rsid w:val="16B16104"/>
    <w:rsid w:val="16B209C0"/>
    <w:rsid w:val="16B620DE"/>
    <w:rsid w:val="16B77657"/>
    <w:rsid w:val="16BB3551"/>
    <w:rsid w:val="16BE3F92"/>
    <w:rsid w:val="16BF4894"/>
    <w:rsid w:val="16CB3344"/>
    <w:rsid w:val="16D139CF"/>
    <w:rsid w:val="16E63F43"/>
    <w:rsid w:val="16ED129D"/>
    <w:rsid w:val="16F036B0"/>
    <w:rsid w:val="16F63265"/>
    <w:rsid w:val="16FA2FB5"/>
    <w:rsid w:val="16FC7417"/>
    <w:rsid w:val="171665BE"/>
    <w:rsid w:val="17182DAA"/>
    <w:rsid w:val="171B7EB8"/>
    <w:rsid w:val="172175C2"/>
    <w:rsid w:val="17251154"/>
    <w:rsid w:val="172E6175"/>
    <w:rsid w:val="1744782E"/>
    <w:rsid w:val="17713BAD"/>
    <w:rsid w:val="17750DA4"/>
    <w:rsid w:val="177C175B"/>
    <w:rsid w:val="177C195B"/>
    <w:rsid w:val="17A37BD7"/>
    <w:rsid w:val="17AD77DE"/>
    <w:rsid w:val="17B47C0C"/>
    <w:rsid w:val="17DB3A67"/>
    <w:rsid w:val="17DB61EB"/>
    <w:rsid w:val="17E31EAB"/>
    <w:rsid w:val="17E747B8"/>
    <w:rsid w:val="17E97376"/>
    <w:rsid w:val="17F43D41"/>
    <w:rsid w:val="18043BB9"/>
    <w:rsid w:val="180C0876"/>
    <w:rsid w:val="180E2033"/>
    <w:rsid w:val="1810415B"/>
    <w:rsid w:val="18110C56"/>
    <w:rsid w:val="18134BA0"/>
    <w:rsid w:val="182D07E5"/>
    <w:rsid w:val="183C329E"/>
    <w:rsid w:val="18485D83"/>
    <w:rsid w:val="185B2E95"/>
    <w:rsid w:val="185F4A9E"/>
    <w:rsid w:val="18647C10"/>
    <w:rsid w:val="18664307"/>
    <w:rsid w:val="187B4B0F"/>
    <w:rsid w:val="187C34ED"/>
    <w:rsid w:val="18884976"/>
    <w:rsid w:val="18901A61"/>
    <w:rsid w:val="189A02CC"/>
    <w:rsid w:val="189F7457"/>
    <w:rsid w:val="18A075CB"/>
    <w:rsid w:val="18B5771A"/>
    <w:rsid w:val="18BE5851"/>
    <w:rsid w:val="18C37C3A"/>
    <w:rsid w:val="18C511C0"/>
    <w:rsid w:val="18CB3868"/>
    <w:rsid w:val="18DB2972"/>
    <w:rsid w:val="18EC2910"/>
    <w:rsid w:val="18F54F12"/>
    <w:rsid w:val="19026E98"/>
    <w:rsid w:val="190D1E45"/>
    <w:rsid w:val="191723DA"/>
    <w:rsid w:val="191E276E"/>
    <w:rsid w:val="19223B76"/>
    <w:rsid w:val="192371C0"/>
    <w:rsid w:val="192D2421"/>
    <w:rsid w:val="1931052D"/>
    <w:rsid w:val="193420CA"/>
    <w:rsid w:val="1941252A"/>
    <w:rsid w:val="194E1CDC"/>
    <w:rsid w:val="195423F4"/>
    <w:rsid w:val="195F08B4"/>
    <w:rsid w:val="19670A22"/>
    <w:rsid w:val="196C2929"/>
    <w:rsid w:val="19741C18"/>
    <w:rsid w:val="19806AE7"/>
    <w:rsid w:val="198A0753"/>
    <w:rsid w:val="19992E6F"/>
    <w:rsid w:val="19A350F4"/>
    <w:rsid w:val="19AD1FDB"/>
    <w:rsid w:val="19B41E5D"/>
    <w:rsid w:val="19BA2760"/>
    <w:rsid w:val="19CF1671"/>
    <w:rsid w:val="19D2797D"/>
    <w:rsid w:val="19D8548E"/>
    <w:rsid w:val="19F227D2"/>
    <w:rsid w:val="19F24BC1"/>
    <w:rsid w:val="1A09126D"/>
    <w:rsid w:val="1A1B0185"/>
    <w:rsid w:val="1A2B4800"/>
    <w:rsid w:val="1A310751"/>
    <w:rsid w:val="1A322578"/>
    <w:rsid w:val="1A4016EF"/>
    <w:rsid w:val="1A4863FD"/>
    <w:rsid w:val="1A4F5B98"/>
    <w:rsid w:val="1A654739"/>
    <w:rsid w:val="1A687427"/>
    <w:rsid w:val="1A6B2F8E"/>
    <w:rsid w:val="1A6B3824"/>
    <w:rsid w:val="1A6E6CC8"/>
    <w:rsid w:val="1A756DFF"/>
    <w:rsid w:val="1A77555A"/>
    <w:rsid w:val="1A7B4598"/>
    <w:rsid w:val="1A817B75"/>
    <w:rsid w:val="1A8649AC"/>
    <w:rsid w:val="1A866AC5"/>
    <w:rsid w:val="1A870809"/>
    <w:rsid w:val="1A9466E9"/>
    <w:rsid w:val="1A953D87"/>
    <w:rsid w:val="1AA0188A"/>
    <w:rsid w:val="1AA75976"/>
    <w:rsid w:val="1AAA4775"/>
    <w:rsid w:val="1AB31B34"/>
    <w:rsid w:val="1AB42C93"/>
    <w:rsid w:val="1AB7070F"/>
    <w:rsid w:val="1ACD6A95"/>
    <w:rsid w:val="1AE55C10"/>
    <w:rsid w:val="1AEB2DEF"/>
    <w:rsid w:val="1AF320B8"/>
    <w:rsid w:val="1AFB4C81"/>
    <w:rsid w:val="1B002445"/>
    <w:rsid w:val="1B0721AA"/>
    <w:rsid w:val="1B0855AC"/>
    <w:rsid w:val="1B0A1726"/>
    <w:rsid w:val="1B152423"/>
    <w:rsid w:val="1B1961DA"/>
    <w:rsid w:val="1B1B7A75"/>
    <w:rsid w:val="1B1D5514"/>
    <w:rsid w:val="1B255E43"/>
    <w:rsid w:val="1B2931B1"/>
    <w:rsid w:val="1B3D53CD"/>
    <w:rsid w:val="1B3E4C8F"/>
    <w:rsid w:val="1B3F36EA"/>
    <w:rsid w:val="1B4456FD"/>
    <w:rsid w:val="1B4551A8"/>
    <w:rsid w:val="1B480D97"/>
    <w:rsid w:val="1B4E3040"/>
    <w:rsid w:val="1B4F3A8D"/>
    <w:rsid w:val="1B541BA0"/>
    <w:rsid w:val="1B5978D1"/>
    <w:rsid w:val="1B5E2128"/>
    <w:rsid w:val="1B6E5DBD"/>
    <w:rsid w:val="1B7B129E"/>
    <w:rsid w:val="1B822161"/>
    <w:rsid w:val="1B93468A"/>
    <w:rsid w:val="1BB02BE3"/>
    <w:rsid w:val="1BB527BF"/>
    <w:rsid w:val="1BB60497"/>
    <w:rsid w:val="1BBA312A"/>
    <w:rsid w:val="1BBB1575"/>
    <w:rsid w:val="1BC26E4A"/>
    <w:rsid w:val="1BD132C3"/>
    <w:rsid w:val="1BD23C6D"/>
    <w:rsid w:val="1BDA5872"/>
    <w:rsid w:val="1BDC1DB1"/>
    <w:rsid w:val="1BDE0D12"/>
    <w:rsid w:val="1BE14EC9"/>
    <w:rsid w:val="1BE62B57"/>
    <w:rsid w:val="1BF0436E"/>
    <w:rsid w:val="1BFE1751"/>
    <w:rsid w:val="1C09048A"/>
    <w:rsid w:val="1C1231A9"/>
    <w:rsid w:val="1C21235B"/>
    <w:rsid w:val="1C233831"/>
    <w:rsid w:val="1C3E416F"/>
    <w:rsid w:val="1C3F5400"/>
    <w:rsid w:val="1C420DEA"/>
    <w:rsid w:val="1C5839C5"/>
    <w:rsid w:val="1C604565"/>
    <w:rsid w:val="1C625E96"/>
    <w:rsid w:val="1C690663"/>
    <w:rsid w:val="1C6E706B"/>
    <w:rsid w:val="1C6F1D12"/>
    <w:rsid w:val="1C8D6D95"/>
    <w:rsid w:val="1C8E75D8"/>
    <w:rsid w:val="1CA465B1"/>
    <w:rsid w:val="1CAF5954"/>
    <w:rsid w:val="1CAF740E"/>
    <w:rsid w:val="1CB609B7"/>
    <w:rsid w:val="1CB80BEA"/>
    <w:rsid w:val="1CBC7B18"/>
    <w:rsid w:val="1CC006D5"/>
    <w:rsid w:val="1CCB2C5C"/>
    <w:rsid w:val="1CE02150"/>
    <w:rsid w:val="1CF01563"/>
    <w:rsid w:val="1CF11FD1"/>
    <w:rsid w:val="1CF30A51"/>
    <w:rsid w:val="1D014D8C"/>
    <w:rsid w:val="1D152EF5"/>
    <w:rsid w:val="1D1F2CC5"/>
    <w:rsid w:val="1D384F74"/>
    <w:rsid w:val="1D3A64EE"/>
    <w:rsid w:val="1D3E4551"/>
    <w:rsid w:val="1D3F40D0"/>
    <w:rsid w:val="1D567F34"/>
    <w:rsid w:val="1D5A3BAC"/>
    <w:rsid w:val="1D6E011F"/>
    <w:rsid w:val="1D7A38AD"/>
    <w:rsid w:val="1D9511C9"/>
    <w:rsid w:val="1D95597F"/>
    <w:rsid w:val="1D99022B"/>
    <w:rsid w:val="1D9B11ED"/>
    <w:rsid w:val="1DB37BFE"/>
    <w:rsid w:val="1DB42BB0"/>
    <w:rsid w:val="1DB9466B"/>
    <w:rsid w:val="1DC13402"/>
    <w:rsid w:val="1DCF792B"/>
    <w:rsid w:val="1DD040F1"/>
    <w:rsid w:val="1DD76C4B"/>
    <w:rsid w:val="1DD90320"/>
    <w:rsid w:val="1DED21B8"/>
    <w:rsid w:val="1DF27BC0"/>
    <w:rsid w:val="1DFA647E"/>
    <w:rsid w:val="1E001E30"/>
    <w:rsid w:val="1E0A0DDB"/>
    <w:rsid w:val="1E1050EF"/>
    <w:rsid w:val="1E2E3B1B"/>
    <w:rsid w:val="1E324679"/>
    <w:rsid w:val="1E3F2BCC"/>
    <w:rsid w:val="1E565801"/>
    <w:rsid w:val="1E636306"/>
    <w:rsid w:val="1E732976"/>
    <w:rsid w:val="1E7512DD"/>
    <w:rsid w:val="1E79640C"/>
    <w:rsid w:val="1E7A3419"/>
    <w:rsid w:val="1E8253DE"/>
    <w:rsid w:val="1E8506AA"/>
    <w:rsid w:val="1E852176"/>
    <w:rsid w:val="1E8F1768"/>
    <w:rsid w:val="1E934106"/>
    <w:rsid w:val="1E99019A"/>
    <w:rsid w:val="1E9D7D23"/>
    <w:rsid w:val="1EA252D3"/>
    <w:rsid w:val="1EAE47B4"/>
    <w:rsid w:val="1EB31447"/>
    <w:rsid w:val="1EBF63A3"/>
    <w:rsid w:val="1ECA4192"/>
    <w:rsid w:val="1ECB139F"/>
    <w:rsid w:val="1ECF3313"/>
    <w:rsid w:val="1EEB6D71"/>
    <w:rsid w:val="1EF77899"/>
    <w:rsid w:val="1EFA4416"/>
    <w:rsid w:val="1EFD7C75"/>
    <w:rsid w:val="1F220B09"/>
    <w:rsid w:val="1F280661"/>
    <w:rsid w:val="1F306657"/>
    <w:rsid w:val="1F314611"/>
    <w:rsid w:val="1F4458A2"/>
    <w:rsid w:val="1F5155CA"/>
    <w:rsid w:val="1F612065"/>
    <w:rsid w:val="1F627849"/>
    <w:rsid w:val="1F754FBC"/>
    <w:rsid w:val="1F844301"/>
    <w:rsid w:val="1F8F0A43"/>
    <w:rsid w:val="1FAB0719"/>
    <w:rsid w:val="1FB043EC"/>
    <w:rsid w:val="1FB83FE9"/>
    <w:rsid w:val="1FCF34A6"/>
    <w:rsid w:val="1FD92658"/>
    <w:rsid w:val="1FDB0B06"/>
    <w:rsid w:val="1FF06905"/>
    <w:rsid w:val="1FF42F28"/>
    <w:rsid w:val="1FFC6B4D"/>
    <w:rsid w:val="20097D46"/>
    <w:rsid w:val="200D3984"/>
    <w:rsid w:val="201275C7"/>
    <w:rsid w:val="20302CDC"/>
    <w:rsid w:val="203A4D20"/>
    <w:rsid w:val="2041143F"/>
    <w:rsid w:val="20436BE0"/>
    <w:rsid w:val="204457D5"/>
    <w:rsid w:val="2045328F"/>
    <w:rsid w:val="204D439A"/>
    <w:rsid w:val="20553618"/>
    <w:rsid w:val="206F42A7"/>
    <w:rsid w:val="20730DB1"/>
    <w:rsid w:val="207712C1"/>
    <w:rsid w:val="20786B47"/>
    <w:rsid w:val="2081348D"/>
    <w:rsid w:val="20813B79"/>
    <w:rsid w:val="208B4A20"/>
    <w:rsid w:val="209A09D9"/>
    <w:rsid w:val="209D6BD4"/>
    <w:rsid w:val="20A13136"/>
    <w:rsid w:val="20B0423D"/>
    <w:rsid w:val="20BC1D1D"/>
    <w:rsid w:val="20CA5EA0"/>
    <w:rsid w:val="20D07F06"/>
    <w:rsid w:val="20DF7882"/>
    <w:rsid w:val="20E44B31"/>
    <w:rsid w:val="20EA1891"/>
    <w:rsid w:val="20ED287F"/>
    <w:rsid w:val="2102233F"/>
    <w:rsid w:val="210578C0"/>
    <w:rsid w:val="210A041D"/>
    <w:rsid w:val="210D70B2"/>
    <w:rsid w:val="2119657B"/>
    <w:rsid w:val="21207EFB"/>
    <w:rsid w:val="213074CD"/>
    <w:rsid w:val="21345329"/>
    <w:rsid w:val="213B11C7"/>
    <w:rsid w:val="213C1B1A"/>
    <w:rsid w:val="21422AF5"/>
    <w:rsid w:val="21467B7C"/>
    <w:rsid w:val="215247F6"/>
    <w:rsid w:val="215A302D"/>
    <w:rsid w:val="215F0E79"/>
    <w:rsid w:val="215F1118"/>
    <w:rsid w:val="21691581"/>
    <w:rsid w:val="217D52DC"/>
    <w:rsid w:val="218F53CF"/>
    <w:rsid w:val="21901430"/>
    <w:rsid w:val="21907364"/>
    <w:rsid w:val="21920406"/>
    <w:rsid w:val="219604CD"/>
    <w:rsid w:val="219A0091"/>
    <w:rsid w:val="21A63705"/>
    <w:rsid w:val="21AA54D5"/>
    <w:rsid w:val="21AC60BE"/>
    <w:rsid w:val="21B1186D"/>
    <w:rsid w:val="21B358DC"/>
    <w:rsid w:val="21BB17EF"/>
    <w:rsid w:val="21BE06DA"/>
    <w:rsid w:val="21C436B4"/>
    <w:rsid w:val="21C8396F"/>
    <w:rsid w:val="21DA7353"/>
    <w:rsid w:val="21DD032A"/>
    <w:rsid w:val="21F32A62"/>
    <w:rsid w:val="21FD1E03"/>
    <w:rsid w:val="22034261"/>
    <w:rsid w:val="220713B5"/>
    <w:rsid w:val="220C6D3B"/>
    <w:rsid w:val="22116B57"/>
    <w:rsid w:val="221504E6"/>
    <w:rsid w:val="221D441D"/>
    <w:rsid w:val="222043D3"/>
    <w:rsid w:val="222F2E96"/>
    <w:rsid w:val="22302B10"/>
    <w:rsid w:val="2233357D"/>
    <w:rsid w:val="223B3215"/>
    <w:rsid w:val="224424E2"/>
    <w:rsid w:val="224751D2"/>
    <w:rsid w:val="224B3C7C"/>
    <w:rsid w:val="22512E33"/>
    <w:rsid w:val="2252057E"/>
    <w:rsid w:val="22567414"/>
    <w:rsid w:val="22614187"/>
    <w:rsid w:val="226250CD"/>
    <w:rsid w:val="226A7E3C"/>
    <w:rsid w:val="227523DE"/>
    <w:rsid w:val="22784E5B"/>
    <w:rsid w:val="227C192B"/>
    <w:rsid w:val="22862D42"/>
    <w:rsid w:val="22884F9D"/>
    <w:rsid w:val="229932BA"/>
    <w:rsid w:val="22A54A65"/>
    <w:rsid w:val="22A711F5"/>
    <w:rsid w:val="22B36124"/>
    <w:rsid w:val="22C03D87"/>
    <w:rsid w:val="22C51FAD"/>
    <w:rsid w:val="22CC6EE4"/>
    <w:rsid w:val="22D859F4"/>
    <w:rsid w:val="22E80F92"/>
    <w:rsid w:val="22ED5A19"/>
    <w:rsid w:val="22F07CF0"/>
    <w:rsid w:val="22F13E2A"/>
    <w:rsid w:val="22F75DB7"/>
    <w:rsid w:val="23063448"/>
    <w:rsid w:val="230A5CA1"/>
    <w:rsid w:val="231358A6"/>
    <w:rsid w:val="232214AD"/>
    <w:rsid w:val="233F7A03"/>
    <w:rsid w:val="23476F9D"/>
    <w:rsid w:val="234A7A04"/>
    <w:rsid w:val="23537DCA"/>
    <w:rsid w:val="23593D4A"/>
    <w:rsid w:val="235F4915"/>
    <w:rsid w:val="236244E1"/>
    <w:rsid w:val="23651041"/>
    <w:rsid w:val="237056B5"/>
    <w:rsid w:val="23837071"/>
    <w:rsid w:val="23894CA7"/>
    <w:rsid w:val="239127BB"/>
    <w:rsid w:val="239A54DF"/>
    <w:rsid w:val="239D3A22"/>
    <w:rsid w:val="239E329D"/>
    <w:rsid w:val="23B627CE"/>
    <w:rsid w:val="23C23E41"/>
    <w:rsid w:val="23DC2343"/>
    <w:rsid w:val="23DF3582"/>
    <w:rsid w:val="23FF4F83"/>
    <w:rsid w:val="24197F0D"/>
    <w:rsid w:val="24211F26"/>
    <w:rsid w:val="24326638"/>
    <w:rsid w:val="243A0C12"/>
    <w:rsid w:val="244E68FD"/>
    <w:rsid w:val="245C78E9"/>
    <w:rsid w:val="2462658C"/>
    <w:rsid w:val="247457A6"/>
    <w:rsid w:val="24753EAC"/>
    <w:rsid w:val="248428BD"/>
    <w:rsid w:val="24872DC9"/>
    <w:rsid w:val="24882292"/>
    <w:rsid w:val="248C2BFC"/>
    <w:rsid w:val="24970DAC"/>
    <w:rsid w:val="249865AD"/>
    <w:rsid w:val="24993E14"/>
    <w:rsid w:val="24A135D4"/>
    <w:rsid w:val="24B06160"/>
    <w:rsid w:val="24B31BEC"/>
    <w:rsid w:val="24B52569"/>
    <w:rsid w:val="24B52DDD"/>
    <w:rsid w:val="24C247E9"/>
    <w:rsid w:val="24D1677F"/>
    <w:rsid w:val="24E5248A"/>
    <w:rsid w:val="24E77C4D"/>
    <w:rsid w:val="24EC550B"/>
    <w:rsid w:val="24F549F6"/>
    <w:rsid w:val="24FE05A5"/>
    <w:rsid w:val="250C7751"/>
    <w:rsid w:val="251D6B6C"/>
    <w:rsid w:val="25247032"/>
    <w:rsid w:val="252B07AD"/>
    <w:rsid w:val="2535374E"/>
    <w:rsid w:val="2536697B"/>
    <w:rsid w:val="253925C7"/>
    <w:rsid w:val="25395856"/>
    <w:rsid w:val="25423019"/>
    <w:rsid w:val="25526C0C"/>
    <w:rsid w:val="25672848"/>
    <w:rsid w:val="25724235"/>
    <w:rsid w:val="25767CF4"/>
    <w:rsid w:val="258E2BD9"/>
    <w:rsid w:val="25920556"/>
    <w:rsid w:val="25954250"/>
    <w:rsid w:val="259A785D"/>
    <w:rsid w:val="259F1CD6"/>
    <w:rsid w:val="25A00E92"/>
    <w:rsid w:val="25A3626D"/>
    <w:rsid w:val="25A47A6C"/>
    <w:rsid w:val="25AA489B"/>
    <w:rsid w:val="25AF3943"/>
    <w:rsid w:val="25B423B8"/>
    <w:rsid w:val="25B572EC"/>
    <w:rsid w:val="25C91B49"/>
    <w:rsid w:val="25D11AE3"/>
    <w:rsid w:val="25D33985"/>
    <w:rsid w:val="25D409E9"/>
    <w:rsid w:val="25EF228B"/>
    <w:rsid w:val="260174A5"/>
    <w:rsid w:val="26130016"/>
    <w:rsid w:val="2616123B"/>
    <w:rsid w:val="26205D3C"/>
    <w:rsid w:val="26272006"/>
    <w:rsid w:val="2634163D"/>
    <w:rsid w:val="263D3AA0"/>
    <w:rsid w:val="2644258C"/>
    <w:rsid w:val="26454B6A"/>
    <w:rsid w:val="26461FAA"/>
    <w:rsid w:val="264F08A3"/>
    <w:rsid w:val="265167FA"/>
    <w:rsid w:val="266E1658"/>
    <w:rsid w:val="26705E8D"/>
    <w:rsid w:val="2671369E"/>
    <w:rsid w:val="26727B69"/>
    <w:rsid w:val="26787C79"/>
    <w:rsid w:val="267B616D"/>
    <w:rsid w:val="2685733F"/>
    <w:rsid w:val="26883C1B"/>
    <w:rsid w:val="268C21D2"/>
    <w:rsid w:val="26A33069"/>
    <w:rsid w:val="26A52190"/>
    <w:rsid w:val="26A61F70"/>
    <w:rsid w:val="26A954FF"/>
    <w:rsid w:val="26AA5779"/>
    <w:rsid w:val="26BA396D"/>
    <w:rsid w:val="26C274F5"/>
    <w:rsid w:val="26C546C5"/>
    <w:rsid w:val="26DD7423"/>
    <w:rsid w:val="26E8267A"/>
    <w:rsid w:val="26E96556"/>
    <w:rsid w:val="26EE312B"/>
    <w:rsid w:val="26FB4257"/>
    <w:rsid w:val="270150C1"/>
    <w:rsid w:val="271668E2"/>
    <w:rsid w:val="27211512"/>
    <w:rsid w:val="27261505"/>
    <w:rsid w:val="27387AAA"/>
    <w:rsid w:val="27462BA6"/>
    <w:rsid w:val="275007B2"/>
    <w:rsid w:val="2753472F"/>
    <w:rsid w:val="2753491C"/>
    <w:rsid w:val="275C7FBB"/>
    <w:rsid w:val="27601FA4"/>
    <w:rsid w:val="276752B5"/>
    <w:rsid w:val="277B3F6E"/>
    <w:rsid w:val="277E6743"/>
    <w:rsid w:val="2784123D"/>
    <w:rsid w:val="27850D7D"/>
    <w:rsid w:val="27A7163E"/>
    <w:rsid w:val="27A77E3E"/>
    <w:rsid w:val="27A814A7"/>
    <w:rsid w:val="27A8508F"/>
    <w:rsid w:val="27AA063A"/>
    <w:rsid w:val="27C20AEA"/>
    <w:rsid w:val="27E6004D"/>
    <w:rsid w:val="27FC5E5A"/>
    <w:rsid w:val="280D4FE7"/>
    <w:rsid w:val="28192472"/>
    <w:rsid w:val="281C3242"/>
    <w:rsid w:val="281C42BA"/>
    <w:rsid w:val="28200BA5"/>
    <w:rsid w:val="282B2F7A"/>
    <w:rsid w:val="282F499D"/>
    <w:rsid w:val="28462E0C"/>
    <w:rsid w:val="2858592B"/>
    <w:rsid w:val="285F7E79"/>
    <w:rsid w:val="28643A51"/>
    <w:rsid w:val="28711FFF"/>
    <w:rsid w:val="28793D12"/>
    <w:rsid w:val="28857AA5"/>
    <w:rsid w:val="28884B4A"/>
    <w:rsid w:val="288C5349"/>
    <w:rsid w:val="28924854"/>
    <w:rsid w:val="289603A2"/>
    <w:rsid w:val="289E5709"/>
    <w:rsid w:val="28A2134E"/>
    <w:rsid w:val="28AA4AE1"/>
    <w:rsid w:val="28AD08AA"/>
    <w:rsid w:val="28B5223D"/>
    <w:rsid w:val="28B93E9B"/>
    <w:rsid w:val="28C219ED"/>
    <w:rsid w:val="28D41642"/>
    <w:rsid w:val="28DD746D"/>
    <w:rsid w:val="28E11298"/>
    <w:rsid w:val="28F141E3"/>
    <w:rsid w:val="28F97CDC"/>
    <w:rsid w:val="29000E66"/>
    <w:rsid w:val="290079FD"/>
    <w:rsid w:val="29103740"/>
    <w:rsid w:val="291244AD"/>
    <w:rsid w:val="291819FB"/>
    <w:rsid w:val="29340364"/>
    <w:rsid w:val="293E0C61"/>
    <w:rsid w:val="29425349"/>
    <w:rsid w:val="295177E4"/>
    <w:rsid w:val="29520812"/>
    <w:rsid w:val="295230C2"/>
    <w:rsid w:val="29556908"/>
    <w:rsid w:val="2979648F"/>
    <w:rsid w:val="2989509D"/>
    <w:rsid w:val="29A070DF"/>
    <w:rsid w:val="29A3490F"/>
    <w:rsid w:val="29A47D92"/>
    <w:rsid w:val="29AF3A27"/>
    <w:rsid w:val="29C00707"/>
    <w:rsid w:val="29C53564"/>
    <w:rsid w:val="29C914DE"/>
    <w:rsid w:val="29D831E0"/>
    <w:rsid w:val="29E717F7"/>
    <w:rsid w:val="29EB6E3E"/>
    <w:rsid w:val="29F529D1"/>
    <w:rsid w:val="29F94C3C"/>
    <w:rsid w:val="2A022C00"/>
    <w:rsid w:val="2A057D55"/>
    <w:rsid w:val="2A1814D0"/>
    <w:rsid w:val="2A182E99"/>
    <w:rsid w:val="2A1D5263"/>
    <w:rsid w:val="2A200F02"/>
    <w:rsid w:val="2A240ADA"/>
    <w:rsid w:val="2A2E1AD4"/>
    <w:rsid w:val="2A36012A"/>
    <w:rsid w:val="2A4024F2"/>
    <w:rsid w:val="2A4860B1"/>
    <w:rsid w:val="2A4A429F"/>
    <w:rsid w:val="2A536A42"/>
    <w:rsid w:val="2A6E0EA8"/>
    <w:rsid w:val="2A6E4C02"/>
    <w:rsid w:val="2A7032A0"/>
    <w:rsid w:val="2A714780"/>
    <w:rsid w:val="2A7E4B66"/>
    <w:rsid w:val="2A805377"/>
    <w:rsid w:val="2A893555"/>
    <w:rsid w:val="2A9C4D12"/>
    <w:rsid w:val="2AA461C9"/>
    <w:rsid w:val="2AA904E7"/>
    <w:rsid w:val="2AA924EA"/>
    <w:rsid w:val="2ABA2F95"/>
    <w:rsid w:val="2ABA31CE"/>
    <w:rsid w:val="2AC17FC8"/>
    <w:rsid w:val="2AC46D1E"/>
    <w:rsid w:val="2ACD79D1"/>
    <w:rsid w:val="2AD12BC7"/>
    <w:rsid w:val="2AD564C6"/>
    <w:rsid w:val="2ADF7B36"/>
    <w:rsid w:val="2AEF2022"/>
    <w:rsid w:val="2AF341CC"/>
    <w:rsid w:val="2B016F67"/>
    <w:rsid w:val="2B091896"/>
    <w:rsid w:val="2B0D4B3C"/>
    <w:rsid w:val="2B1E58EA"/>
    <w:rsid w:val="2B26234C"/>
    <w:rsid w:val="2B263AED"/>
    <w:rsid w:val="2B2F6124"/>
    <w:rsid w:val="2B453873"/>
    <w:rsid w:val="2B5441F5"/>
    <w:rsid w:val="2B563EE5"/>
    <w:rsid w:val="2B5B480F"/>
    <w:rsid w:val="2B5C5A16"/>
    <w:rsid w:val="2B617315"/>
    <w:rsid w:val="2B62443A"/>
    <w:rsid w:val="2B7723E3"/>
    <w:rsid w:val="2B796964"/>
    <w:rsid w:val="2B7B70F6"/>
    <w:rsid w:val="2B817762"/>
    <w:rsid w:val="2BA32FA5"/>
    <w:rsid w:val="2BB16ABB"/>
    <w:rsid w:val="2BBF63B5"/>
    <w:rsid w:val="2BC504A3"/>
    <w:rsid w:val="2BC571AB"/>
    <w:rsid w:val="2BC731A2"/>
    <w:rsid w:val="2BC925C7"/>
    <w:rsid w:val="2BD03E34"/>
    <w:rsid w:val="2BD346D7"/>
    <w:rsid w:val="2BD867EE"/>
    <w:rsid w:val="2BFD1BF6"/>
    <w:rsid w:val="2C190290"/>
    <w:rsid w:val="2C2D0F83"/>
    <w:rsid w:val="2C342DFC"/>
    <w:rsid w:val="2C3E5DF7"/>
    <w:rsid w:val="2C442DC3"/>
    <w:rsid w:val="2C467652"/>
    <w:rsid w:val="2C471B3F"/>
    <w:rsid w:val="2C541B27"/>
    <w:rsid w:val="2C55418A"/>
    <w:rsid w:val="2C753F6B"/>
    <w:rsid w:val="2C7748F6"/>
    <w:rsid w:val="2C796053"/>
    <w:rsid w:val="2C923306"/>
    <w:rsid w:val="2C9607F5"/>
    <w:rsid w:val="2C995BD1"/>
    <w:rsid w:val="2C9A712E"/>
    <w:rsid w:val="2CB61AE3"/>
    <w:rsid w:val="2CBA3B07"/>
    <w:rsid w:val="2CBC272B"/>
    <w:rsid w:val="2CDB32E4"/>
    <w:rsid w:val="2CDB3A4B"/>
    <w:rsid w:val="2CFF78C1"/>
    <w:rsid w:val="2D117128"/>
    <w:rsid w:val="2D1B1E2E"/>
    <w:rsid w:val="2D256FFF"/>
    <w:rsid w:val="2D276E48"/>
    <w:rsid w:val="2D2A223D"/>
    <w:rsid w:val="2D2B0B59"/>
    <w:rsid w:val="2D397BD3"/>
    <w:rsid w:val="2D45175C"/>
    <w:rsid w:val="2D71462F"/>
    <w:rsid w:val="2D7666D7"/>
    <w:rsid w:val="2D875FC8"/>
    <w:rsid w:val="2D960D18"/>
    <w:rsid w:val="2D9A0598"/>
    <w:rsid w:val="2DAA342D"/>
    <w:rsid w:val="2DAC443E"/>
    <w:rsid w:val="2DB44224"/>
    <w:rsid w:val="2DB61A84"/>
    <w:rsid w:val="2DBD3F63"/>
    <w:rsid w:val="2DC47C48"/>
    <w:rsid w:val="2DCC4C23"/>
    <w:rsid w:val="2DE02323"/>
    <w:rsid w:val="2DEE1B12"/>
    <w:rsid w:val="2E01722C"/>
    <w:rsid w:val="2E020147"/>
    <w:rsid w:val="2E045D2E"/>
    <w:rsid w:val="2E110110"/>
    <w:rsid w:val="2E17209F"/>
    <w:rsid w:val="2E1C196F"/>
    <w:rsid w:val="2E2E53E0"/>
    <w:rsid w:val="2E3742EE"/>
    <w:rsid w:val="2E4933AD"/>
    <w:rsid w:val="2E5679CA"/>
    <w:rsid w:val="2E591DCE"/>
    <w:rsid w:val="2E5A18B1"/>
    <w:rsid w:val="2E5C0653"/>
    <w:rsid w:val="2E676093"/>
    <w:rsid w:val="2E746DA9"/>
    <w:rsid w:val="2E7A0DE6"/>
    <w:rsid w:val="2E8D2FDC"/>
    <w:rsid w:val="2E9607E3"/>
    <w:rsid w:val="2EA47569"/>
    <w:rsid w:val="2EC10153"/>
    <w:rsid w:val="2EC81A02"/>
    <w:rsid w:val="2ECC2446"/>
    <w:rsid w:val="2ECD4DE4"/>
    <w:rsid w:val="2ED0620B"/>
    <w:rsid w:val="2ED87438"/>
    <w:rsid w:val="2ED97A10"/>
    <w:rsid w:val="2EF43A7B"/>
    <w:rsid w:val="2EFA1B6E"/>
    <w:rsid w:val="2EFE64B1"/>
    <w:rsid w:val="2F173125"/>
    <w:rsid w:val="2F281077"/>
    <w:rsid w:val="2F283B36"/>
    <w:rsid w:val="2F303B64"/>
    <w:rsid w:val="2F3A7CC9"/>
    <w:rsid w:val="2F483C80"/>
    <w:rsid w:val="2F49069A"/>
    <w:rsid w:val="2F4B3CBF"/>
    <w:rsid w:val="2F6B544F"/>
    <w:rsid w:val="2F7C6882"/>
    <w:rsid w:val="2F7D19CF"/>
    <w:rsid w:val="2F851F0F"/>
    <w:rsid w:val="2F921E79"/>
    <w:rsid w:val="2F9C0EF6"/>
    <w:rsid w:val="2FA33A42"/>
    <w:rsid w:val="2FAD55CC"/>
    <w:rsid w:val="2FC01E18"/>
    <w:rsid w:val="2FC2217A"/>
    <w:rsid w:val="2FCA7FF9"/>
    <w:rsid w:val="2FD43059"/>
    <w:rsid w:val="2FD9399B"/>
    <w:rsid w:val="2FDE5642"/>
    <w:rsid w:val="2FE17A2C"/>
    <w:rsid w:val="2FE66C75"/>
    <w:rsid w:val="2FE70846"/>
    <w:rsid w:val="2FEE36D0"/>
    <w:rsid w:val="2FFC3BA4"/>
    <w:rsid w:val="3002417B"/>
    <w:rsid w:val="300655B7"/>
    <w:rsid w:val="30087E80"/>
    <w:rsid w:val="300A2B90"/>
    <w:rsid w:val="302C18AC"/>
    <w:rsid w:val="302F7E51"/>
    <w:rsid w:val="3041780C"/>
    <w:rsid w:val="30436919"/>
    <w:rsid w:val="30465464"/>
    <w:rsid w:val="30527F43"/>
    <w:rsid w:val="305673FF"/>
    <w:rsid w:val="30625F15"/>
    <w:rsid w:val="30626FC0"/>
    <w:rsid w:val="30657FEF"/>
    <w:rsid w:val="306E50AF"/>
    <w:rsid w:val="3075169C"/>
    <w:rsid w:val="307678F8"/>
    <w:rsid w:val="307D6351"/>
    <w:rsid w:val="307F4D58"/>
    <w:rsid w:val="309F0153"/>
    <w:rsid w:val="30A3307A"/>
    <w:rsid w:val="30A4100B"/>
    <w:rsid w:val="30A5230C"/>
    <w:rsid w:val="30B76E8B"/>
    <w:rsid w:val="30C26347"/>
    <w:rsid w:val="30C30FAA"/>
    <w:rsid w:val="30C8598D"/>
    <w:rsid w:val="30CD24F8"/>
    <w:rsid w:val="30CE5FD3"/>
    <w:rsid w:val="30D90FBA"/>
    <w:rsid w:val="30DC0B9E"/>
    <w:rsid w:val="30DD2C71"/>
    <w:rsid w:val="30F05EFD"/>
    <w:rsid w:val="30F70433"/>
    <w:rsid w:val="31011C0D"/>
    <w:rsid w:val="3103465C"/>
    <w:rsid w:val="310B2DB2"/>
    <w:rsid w:val="3113618E"/>
    <w:rsid w:val="31292511"/>
    <w:rsid w:val="312B6849"/>
    <w:rsid w:val="31457D69"/>
    <w:rsid w:val="314844B7"/>
    <w:rsid w:val="314B136F"/>
    <w:rsid w:val="314C4C30"/>
    <w:rsid w:val="314E5F5F"/>
    <w:rsid w:val="315314C7"/>
    <w:rsid w:val="31762A77"/>
    <w:rsid w:val="3182363B"/>
    <w:rsid w:val="31846E0E"/>
    <w:rsid w:val="319B22F8"/>
    <w:rsid w:val="319C0AF2"/>
    <w:rsid w:val="319D720A"/>
    <w:rsid w:val="31A14D33"/>
    <w:rsid w:val="31A4693F"/>
    <w:rsid w:val="31BA2D82"/>
    <w:rsid w:val="31C16E90"/>
    <w:rsid w:val="31C50717"/>
    <w:rsid w:val="31C95634"/>
    <w:rsid w:val="31D74AA5"/>
    <w:rsid w:val="31E246BF"/>
    <w:rsid w:val="31EE7092"/>
    <w:rsid w:val="31F34583"/>
    <w:rsid w:val="31F563F7"/>
    <w:rsid w:val="31FE0E55"/>
    <w:rsid w:val="32051233"/>
    <w:rsid w:val="32126FAF"/>
    <w:rsid w:val="32176E85"/>
    <w:rsid w:val="32194F8B"/>
    <w:rsid w:val="32197748"/>
    <w:rsid w:val="321D2CFE"/>
    <w:rsid w:val="3221444C"/>
    <w:rsid w:val="322661D9"/>
    <w:rsid w:val="3229452B"/>
    <w:rsid w:val="3244254C"/>
    <w:rsid w:val="32473BAE"/>
    <w:rsid w:val="324C12AC"/>
    <w:rsid w:val="32513046"/>
    <w:rsid w:val="32555DB5"/>
    <w:rsid w:val="325C3255"/>
    <w:rsid w:val="327173DA"/>
    <w:rsid w:val="329304E4"/>
    <w:rsid w:val="32996AB0"/>
    <w:rsid w:val="32AE4E4F"/>
    <w:rsid w:val="32B6045B"/>
    <w:rsid w:val="32B77812"/>
    <w:rsid w:val="32B94CA6"/>
    <w:rsid w:val="32BD57DE"/>
    <w:rsid w:val="32BF45FE"/>
    <w:rsid w:val="32C261F6"/>
    <w:rsid w:val="32C9362B"/>
    <w:rsid w:val="32CB03BD"/>
    <w:rsid w:val="32D23074"/>
    <w:rsid w:val="32DE1267"/>
    <w:rsid w:val="32DF7B8B"/>
    <w:rsid w:val="32F65D72"/>
    <w:rsid w:val="32F903EE"/>
    <w:rsid w:val="32F91C1C"/>
    <w:rsid w:val="330576AC"/>
    <w:rsid w:val="3309598E"/>
    <w:rsid w:val="330F3ADB"/>
    <w:rsid w:val="330F6E3C"/>
    <w:rsid w:val="33110063"/>
    <w:rsid w:val="33187832"/>
    <w:rsid w:val="331E360F"/>
    <w:rsid w:val="332F6F63"/>
    <w:rsid w:val="333D5F13"/>
    <w:rsid w:val="33610923"/>
    <w:rsid w:val="3364467E"/>
    <w:rsid w:val="3365758F"/>
    <w:rsid w:val="336853DC"/>
    <w:rsid w:val="33742108"/>
    <w:rsid w:val="338F7D48"/>
    <w:rsid w:val="33A273FA"/>
    <w:rsid w:val="33A33ECB"/>
    <w:rsid w:val="33AC0409"/>
    <w:rsid w:val="33AC1A42"/>
    <w:rsid w:val="33B412FD"/>
    <w:rsid w:val="33C15791"/>
    <w:rsid w:val="33D13A58"/>
    <w:rsid w:val="33D20B60"/>
    <w:rsid w:val="33E20BAF"/>
    <w:rsid w:val="33EF383A"/>
    <w:rsid w:val="340258F0"/>
    <w:rsid w:val="34073EDB"/>
    <w:rsid w:val="34222F72"/>
    <w:rsid w:val="342438C6"/>
    <w:rsid w:val="342A58C3"/>
    <w:rsid w:val="343521A4"/>
    <w:rsid w:val="343A7A64"/>
    <w:rsid w:val="343B0738"/>
    <w:rsid w:val="344B1832"/>
    <w:rsid w:val="344E5FF7"/>
    <w:rsid w:val="344E63B2"/>
    <w:rsid w:val="345B4C9D"/>
    <w:rsid w:val="346A033E"/>
    <w:rsid w:val="347F3D59"/>
    <w:rsid w:val="348E0C81"/>
    <w:rsid w:val="349A6BD0"/>
    <w:rsid w:val="34A37033"/>
    <w:rsid w:val="34AB02CF"/>
    <w:rsid w:val="34B12617"/>
    <w:rsid w:val="34B32C51"/>
    <w:rsid w:val="34B75A86"/>
    <w:rsid w:val="34BB726A"/>
    <w:rsid w:val="34BE54FF"/>
    <w:rsid w:val="34BF10A9"/>
    <w:rsid w:val="34C804D5"/>
    <w:rsid w:val="34CA1236"/>
    <w:rsid w:val="34CB48BC"/>
    <w:rsid w:val="34D256F0"/>
    <w:rsid w:val="34F611A5"/>
    <w:rsid w:val="34FC3830"/>
    <w:rsid w:val="350166B3"/>
    <w:rsid w:val="35040F7A"/>
    <w:rsid w:val="35141028"/>
    <w:rsid w:val="351A1C3C"/>
    <w:rsid w:val="352473A3"/>
    <w:rsid w:val="352E6FE2"/>
    <w:rsid w:val="352F6ACA"/>
    <w:rsid w:val="353A1E43"/>
    <w:rsid w:val="353B0A9C"/>
    <w:rsid w:val="354D71E1"/>
    <w:rsid w:val="354E7FF2"/>
    <w:rsid w:val="355B7E1B"/>
    <w:rsid w:val="35893B4E"/>
    <w:rsid w:val="35980614"/>
    <w:rsid w:val="359C4DD6"/>
    <w:rsid w:val="35A33B3D"/>
    <w:rsid w:val="35A952DD"/>
    <w:rsid w:val="35AC5773"/>
    <w:rsid w:val="35B4139A"/>
    <w:rsid w:val="35C33988"/>
    <w:rsid w:val="35CA0653"/>
    <w:rsid w:val="35FB7787"/>
    <w:rsid w:val="35FC01A9"/>
    <w:rsid w:val="36001BEE"/>
    <w:rsid w:val="36061E4B"/>
    <w:rsid w:val="36167A65"/>
    <w:rsid w:val="361C3F87"/>
    <w:rsid w:val="362560C2"/>
    <w:rsid w:val="363813C6"/>
    <w:rsid w:val="363E6623"/>
    <w:rsid w:val="363F1E28"/>
    <w:rsid w:val="364A6506"/>
    <w:rsid w:val="365D5FF4"/>
    <w:rsid w:val="36711D9F"/>
    <w:rsid w:val="367E36B2"/>
    <w:rsid w:val="36930D53"/>
    <w:rsid w:val="36944010"/>
    <w:rsid w:val="369D5B44"/>
    <w:rsid w:val="36A6025D"/>
    <w:rsid w:val="36B35D0B"/>
    <w:rsid w:val="36BB32DB"/>
    <w:rsid w:val="36DB0811"/>
    <w:rsid w:val="37004C1A"/>
    <w:rsid w:val="370A576F"/>
    <w:rsid w:val="370D0F69"/>
    <w:rsid w:val="37262D99"/>
    <w:rsid w:val="37263D64"/>
    <w:rsid w:val="373931A5"/>
    <w:rsid w:val="373C5785"/>
    <w:rsid w:val="374C13DD"/>
    <w:rsid w:val="374C56CA"/>
    <w:rsid w:val="374F77DC"/>
    <w:rsid w:val="37511887"/>
    <w:rsid w:val="375B2675"/>
    <w:rsid w:val="375C1A52"/>
    <w:rsid w:val="37635A15"/>
    <w:rsid w:val="3765520F"/>
    <w:rsid w:val="37692E3F"/>
    <w:rsid w:val="376C6B4D"/>
    <w:rsid w:val="376E7F03"/>
    <w:rsid w:val="377A4890"/>
    <w:rsid w:val="37876ED3"/>
    <w:rsid w:val="378B199C"/>
    <w:rsid w:val="378D5FD4"/>
    <w:rsid w:val="3794156C"/>
    <w:rsid w:val="37945963"/>
    <w:rsid w:val="37B23BE6"/>
    <w:rsid w:val="37B51030"/>
    <w:rsid w:val="37B77483"/>
    <w:rsid w:val="37BA69A3"/>
    <w:rsid w:val="37C75770"/>
    <w:rsid w:val="37F00B3F"/>
    <w:rsid w:val="37FE12DF"/>
    <w:rsid w:val="38115A2C"/>
    <w:rsid w:val="381D2101"/>
    <w:rsid w:val="381E60E2"/>
    <w:rsid w:val="3821799F"/>
    <w:rsid w:val="38386CAF"/>
    <w:rsid w:val="38434AA3"/>
    <w:rsid w:val="38535B35"/>
    <w:rsid w:val="385501C1"/>
    <w:rsid w:val="38577F4B"/>
    <w:rsid w:val="385A62F6"/>
    <w:rsid w:val="38646094"/>
    <w:rsid w:val="388B68E3"/>
    <w:rsid w:val="388E70EA"/>
    <w:rsid w:val="389857AC"/>
    <w:rsid w:val="38AE2E7C"/>
    <w:rsid w:val="38B30FD4"/>
    <w:rsid w:val="38B5403F"/>
    <w:rsid w:val="38B86576"/>
    <w:rsid w:val="38D63757"/>
    <w:rsid w:val="38DF2EA5"/>
    <w:rsid w:val="38F26B33"/>
    <w:rsid w:val="390B1F6B"/>
    <w:rsid w:val="39117128"/>
    <w:rsid w:val="391758F5"/>
    <w:rsid w:val="391B6E97"/>
    <w:rsid w:val="39284FE3"/>
    <w:rsid w:val="39380B6C"/>
    <w:rsid w:val="39424429"/>
    <w:rsid w:val="394453A2"/>
    <w:rsid w:val="3946777C"/>
    <w:rsid w:val="39522C1E"/>
    <w:rsid w:val="39562A11"/>
    <w:rsid w:val="39567889"/>
    <w:rsid w:val="395A626B"/>
    <w:rsid w:val="395D7FF9"/>
    <w:rsid w:val="39623DAE"/>
    <w:rsid w:val="396C611B"/>
    <w:rsid w:val="3975482A"/>
    <w:rsid w:val="39755157"/>
    <w:rsid w:val="39833F78"/>
    <w:rsid w:val="39985693"/>
    <w:rsid w:val="399B620D"/>
    <w:rsid w:val="39D52332"/>
    <w:rsid w:val="39EB2518"/>
    <w:rsid w:val="39F16687"/>
    <w:rsid w:val="39FB0DE1"/>
    <w:rsid w:val="39FB2828"/>
    <w:rsid w:val="39FE671C"/>
    <w:rsid w:val="3A055007"/>
    <w:rsid w:val="3A0725FB"/>
    <w:rsid w:val="3A0A41F9"/>
    <w:rsid w:val="3A125424"/>
    <w:rsid w:val="3A1811CA"/>
    <w:rsid w:val="3A2546AE"/>
    <w:rsid w:val="3A2D0572"/>
    <w:rsid w:val="3A30708B"/>
    <w:rsid w:val="3A3F002D"/>
    <w:rsid w:val="3A43514F"/>
    <w:rsid w:val="3A4A20D4"/>
    <w:rsid w:val="3A5330AF"/>
    <w:rsid w:val="3A553659"/>
    <w:rsid w:val="3A62516A"/>
    <w:rsid w:val="3A6625F3"/>
    <w:rsid w:val="3A7C59C8"/>
    <w:rsid w:val="3A8F217D"/>
    <w:rsid w:val="3A951F6E"/>
    <w:rsid w:val="3A9827E8"/>
    <w:rsid w:val="3AA16DB0"/>
    <w:rsid w:val="3AA83000"/>
    <w:rsid w:val="3AC400E4"/>
    <w:rsid w:val="3AC53A1A"/>
    <w:rsid w:val="3AC5673A"/>
    <w:rsid w:val="3AC92764"/>
    <w:rsid w:val="3ACA0F81"/>
    <w:rsid w:val="3ADB0C82"/>
    <w:rsid w:val="3ADB2B4F"/>
    <w:rsid w:val="3AE622EC"/>
    <w:rsid w:val="3AE71B89"/>
    <w:rsid w:val="3AF600CC"/>
    <w:rsid w:val="3AF73014"/>
    <w:rsid w:val="3AFD5749"/>
    <w:rsid w:val="3B016A80"/>
    <w:rsid w:val="3B057A4E"/>
    <w:rsid w:val="3B065533"/>
    <w:rsid w:val="3B091EC4"/>
    <w:rsid w:val="3B096423"/>
    <w:rsid w:val="3B1A4B54"/>
    <w:rsid w:val="3B2241F5"/>
    <w:rsid w:val="3B241FDE"/>
    <w:rsid w:val="3B26571B"/>
    <w:rsid w:val="3B2C54CE"/>
    <w:rsid w:val="3B327F99"/>
    <w:rsid w:val="3B3F6210"/>
    <w:rsid w:val="3B42755D"/>
    <w:rsid w:val="3B5E2BDB"/>
    <w:rsid w:val="3B5F3424"/>
    <w:rsid w:val="3B666BF4"/>
    <w:rsid w:val="3B6B48A9"/>
    <w:rsid w:val="3B6C24FA"/>
    <w:rsid w:val="3B75069C"/>
    <w:rsid w:val="3B775599"/>
    <w:rsid w:val="3B822052"/>
    <w:rsid w:val="3B8634AF"/>
    <w:rsid w:val="3BA40581"/>
    <w:rsid w:val="3BAD7B15"/>
    <w:rsid w:val="3BB013E4"/>
    <w:rsid w:val="3BB33995"/>
    <w:rsid w:val="3BBD0EEE"/>
    <w:rsid w:val="3BC42BA8"/>
    <w:rsid w:val="3BC72966"/>
    <w:rsid w:val="3BC879CD"/>
    <w:rsid w:val="3BDE52B9"/>
    <w:rsid w:val="3BE073B6"/>
    <w:rsid w:val="3BE83461"/>
    <w:rsid w:val="3BEA5DDE"/>
    <w:rsid w:val="3BED01D3"/>
    <w:rsid w:val="3BEE71F3"/>
    <w:rsid w:val="3BEF24D9"/>
    <w:rsid w:val="3BFD1D08"/>
    <w:rsid w:val="3C0B6367"/>
    <w:rsid w:val="3C116B67"/>
    <w:rsid w:val="3C266C01"/>
    <w:rsid w:val="3C302A5B"/>
    <w:rsid w:val="3C3326BF"/>
    <w:rsid w:val="3C5560A3"/>
    <w:rsid w:val="3C58196E"/>
    <w:rsid w:val="3C582462"/>
    <w:rsid w:val="3C5E7186"/>
    <w:rsid w:val="3C645C7B"/>
    <w:rsid w:val="3C6C358B"/>
    <w:rsid w:val="3C77640D"/>
    <w:rsid w:val="3C802BF2"/>
    <w:rsid w:val="3CA6336B"/>
    <w:rsid w:val="3CA91CB9"/>
    <w:rsid w:val="3CB14C13"/>
    <w:rsid w:val="3CB84B35"/>
    <w:rsid w:val="3CCC3063"/>
    <w:rsid w:val="3CD52375"/>
    <w:rsid w:val="3CD83F90"/>
    <w:rsid w:val="3CE957B3"/>
    <w:rsid w:val="3CEB280C"/>
    <w:rsid w:val="3CEE235D"/>
    <w:rsid w:val="3CF431C1"/>
    <w:rsid w:val="3D0714CA"/>
    <w:rsid w:val="3D0E4D44"/>
    <w:rsid w:val="3D1121FD"/>
    <w:rsid w:val="3D2165A2"/>
    <w:rsid w:val="3D2E08D1"/>
    <w:rsid w:val="3D2E7775"/>
    <w:rsid w:val="3D344301"/>
    <w:rsid w:val="3D446FEA"/>
    <w:rsid w:val="3D480A5B"/>
    <w:rsid w:val="3D521D9F"/>
    <w:rsid w:val="3D533A43"/>
    <w:rsid w:val="3D5815F8"/>
    <w:rsid w:val="3D584181"/>
    <w:rsid w:val="3D5B4DA0"/>
    <w:rsid w:val="3D5C2E82"/>
    <w:rsid w:val="3D6E2C65"/>
    <w:rsid w:val="3D7405F1"/>
    <w:rsid w:val="3D757D21"/>
    <w:rsid w:val="3D830326"/>
    <w:rsid w:val="3D860A62"/>
    <w:rsid w:val="3D867F31"/>
    <w:rsid w:val="3DA03ADB"/>
    <w:rsid w:val="3DA80F4B"/>
    <w:rsid w:val="3DAA285C"/>
    <w:rsid w:val="3DAF24D8"/>
    <w:rsid w:val="3DB3447E"/>
    <w:rsid w:val="3DB62307"/>
    <w:rsid w:val="3DD72F10"/>
    <w:rsid w:val="3DE80B66"/>
    <w:rsid w:val="3DEA4341"/>
    <w:rsid w:val="3DED4EB9"/>
    <w:rsid w:val="3DFB542C"/>
    <w:rsid w:val="3E0C171E"/>
    <w:rsid w:val="3E1223FD"/>
    <w:rsid w:val="3E163046"/>
    <w:rsid w:val="3E170B85"/>
    <w:rsid w:val="3E193909"/>
    <w:rsid w:val="3E1A1B18"/>
    <w:rsid w:val="3E2D1345"/>
    <w:rsid w:val="3E311518"/>
    <w:rsid w:val="3E343489"/>
    <w:rsid w:val="3E422F8C"/>
    <w:rsid w:val="3E55778A"/>
    <w:rsid w:val="3E5901A0"/>
    <w:rsid w:val="3E702EC8"/>
    <w:rsid w:val="3E743A96"/>
    <w:rsid w:val="3E76016E"/>
    <w:rsid w:val="3E807A0E"/>
    <w:rsid w:val="3E903055"/>
    <w:rsid w:val="3E91721A"/>
    <w:rsid w:val="3E93467C"/>
    <w:rsid w:val="3EB2264A"/>
    <w:rsid w:val="3EB95EE3"/>
    <w:rsid w:val="3ECF7332"/>
    <w:rsid w:val="3ECF78E9"/>
    <w:rsid w:val="3ED3663C"/>
    <w:rsid w:val="3ED53BDF"/>
    <w:rsid w:val="3EEF5CC5"/>
    <w:rsid w:val="3EF11328"/>
    <w:rsid w:val="3EFF77F0"/>
    <w:rsid w:val="3F16682E"/>
    <w:rsid w:val="3F185D0F"/>
    <w:rsid w:val="3F1B7823"/>
    <w:rsid w:val="3F1C5266"/>
    <w:rsid w:val="3F201F9B"/>
    <w:rsid w:val="3F2B3761"/>
    <w:rsid w:val="3F367852"/>
    <w:rsid w:val="3F4948DC"/>
    <w:rsid w:val="3F51311F"/>
    <w:rsid w:val="3F517183"/>
    <w:rsid w:val="3F5D0885"/>
    <w:rsid w:val="3F735FC9"/>
    <w:rsid w:val="3F8A3545"/>
    <w:rsid w:val="3F94771A"/>
    <w:rsid w:val="3F976574"/>
    <w:rsid w:val="3F9F35AC"/>
    <w:rsid w:val="3FA57CA6"/>
    <w:rsid w:val="3FAA26F4"/>
    <w:rsid w:val="3FAC3C58"/>
    <w:rsid w:val="3FB5037C"/>
    <w:rsid w:val="3FB53489"/>
    <w:rsid w:val="3FB575A8"/>
    <w:rsid w:val="3FBB1197"/>
    <w:rsid w:val="3FC77227"/>
    <w:rsid w:val="3FC90B82"/>
    <w:rsid w:val="3FCA1289"/>
    <w:rsid w:val="3FE01AF9"/>
    <w:rsid w:val="3FE4434B"/>
    <w:rsid w:val="3FE670A1"/>
    <w:rsid w:val="4001737F"/>
    <w:rsid w:val="40091321"/>
    <w:rsid w:val="402322FA"/>
    <w:rsid w:val="40356E88"/>
    <w:rsid w:val="405335C5"/>
    <w:rsid w:val="4055118D"/>
    <w:rsid w:val="405D5614"/>
    <w:rsid w:val="40602908"/>
    <w:rsid w:val="406727C7"/>
    <w:rsid w:val="406B0D55"/>
    <w:rsid w:val="406F03AD"/>
    <w:rsid w:val="40775DD0"/>
    <w:rsid w:val="407922F7"/>
    <w:rsid w:val="40871E6A"/>
    <w:rsid w:val="408B69AB"/>
    <w:rsid w:val="409009CF"/>
    <w:rsid w:val="409252AD"/>
    <w:rsid w:val="40947E9B"/>
    <w:rsid w:val="40982D0D"/>
    <w:rsid w:val="409918F8"/>
    <w:rsid w:val="40A51334"/>
    <w:rsid w:val="40A951CA"/>
    <w:rsid w:val="40B13778"/>
    <w:rsid w:val="40C14FE2"/>
    <w:rsid w:val="40C161BE"/>
    <w:rsid w:val="40C840C5"/>
    <w:rsid w:val="40C87213"/>
    <w:rsid w:val="40CC161A"/>
    <w:rsid w:val="40D77C74"/>
    <w:rsid w:val="40E3355F"/>
    <w:rsid w:val="410A3DFC"/>
    <w:rsid w:val="411A77C4"/>
    <w:rsid w:val="4135646A"/>
    <w:rsid w:val="4141735E"/>
    <w:rsid w:val="41432479"/>
    <w:rsid w:val="41432B7B"/>
    <w:rsid w:val="4160628F"/>
    <w:rsid w:val="41697B8A"/>
    <w:rsid w:val="417D12F5"/>
    <w:rsid w:val="4180194D"/>
    <w:rsid w:val="41831A2F"/>
    <w:rsid w:val="41883209"/>
    <w:rsid w:val="418C1B9C"/>
    <w:rsid w:val="41912345"/>
    <w:rsid w:val="419A1047"/>
    <w:rsid w:val="419F52DB"/>
    <w:rsid w:val="41A62109"/>
    <w:rsid w:val="41C569AD"/>
    <w:rsid w:val="41C90B36"/>
    <w:rsid w:val="41D81C9C"/>
    <w:rsid w:val="41E861C6"/>
    <w:rsid w:val="41F224AD"/>
    <w:rsid w:val="41F41653"/>
    <w:rsid w:val="41F7755A"/>
    <w:rsid w:val="42086CCB"/>
    <w:rsid w:val="42093571"/>
    <w:rsid w:val="42127DF8"/>
    <w:rsid w:val="42170E07"/>
    <w:rsid w:val="421737EC"/>
    <w:rsid w:val="421F6680"/>
    <w:rsid w:val="42223726"/>
    <w:rsid w:val="423925CF"/>
    <w:rsid w:val="423D4354"/>
    <w:rsid w:val="423E6B7B"/>
    <w:rsid w:val="42405392"/>
    <w:rsid w:val="42456A6B"/>
    <w:rsid w:val="4252450B"/>
    <w:rsid w:val="425776C3"/>
    <w:rsid w:val="425D294B"/>
    <w:rsid w:val="425F5DDD"/>
    <w:rsid w:val="42770046"/>
    <w:rsid w:val="42796C6D"/>
    <w:rsid w:val="42841B15"/>
    <w:rsid w:val="42861FDE"/>
    <w:rsid w:val="42900320"/>
    <w:rsid w:val="429A048A"/>
    <w:rsid w:val="429A75DD"/>
    <w:rsid w:val="429F65F4"/>
    <w:rsid w:val="42BE4B2F"/>
    <w:rsid w:val="42BF5EF5"/>
    <w:rsid w:val="42C07F97"/>
    <w:rsid w:val="42D560C9"/>
    <w:rsid w:val="42D85791"/>
    <w:rsid w:val="42E56410"/>
    <w:rsid w:val="42F750B7"/>
    <w:rsid w:val="42FD6BFC"/>
    <w:rsid w:val="43036CBD"/>
    <w:rsid w:val="4306439B"/>
    <w:rsid w:val="4309438A"/>
    <w:rsid w:val="430A3BB6"/>
    <w:rsid w:val="432F2AB5"/>
    <w:rsid w:val="433B7E7C"/>
    <w:rsid w:val="43593065"/>
    <w:rsid w:val="43665A0F"/>
    <w:rsid w:val="43742F6A"/>
    <w:rsid w:val="438A757E"/>
    <w:rsid w:val="438F7144"/>
    <w:rsid w:val="43A82801"/>
    <w:rsid w:val="43A82A15"/>
    <w:rsid w:val="43AB199E"/>
    <w:rsid w:val="43B214C8"/>
    <w:rsid w:val="43B5428A"/>
    <w:rsid w:val="43B653C4"/>
    <w:rsid w:val="43BA2619"/>
    <w:rsid w:val="43C17EEE"/>
    <w:rsid w:val="43C60E55"/>
    <w:rsid w:val="43C673C7"/>
    <w:rsid w:val="43D23828"/>
    <w:rsid w:val="43DD5384"/>
    <w:rsid w:val="43E817D5"/>
    <w:rsid w:val="440D6C37"/>
    <w:rsid w:val="441116CB"/>
    <w:rsid w:val="44220926"/>
    <w:rsid w:val="44264567"/>
    <w:rsid w:val="44307921"/>
    <w:rsid w:val="443A1CA1"/>
    <w:rsid w:val="443D4443"/>
    <w:rsid w:val="4464567B"/>
    <w:rsid w:val="44655F19"/>
    <w:rsid w:val="446C0054"/>
    <w:rsid w:val="44707490"/>
    <w:rsid w:val="44783973"/>
    <w:rsid w:val="44787251"/>
    <w:rsid w:val="447C4766"/>
    <w:rsid w:val="448710EC"/>
    <w:rsid w:val="44A67815"/>
    <w:rsid w:val="44B36A4E"/>
    <w:rsid w:val="44BB2A2F"/>
    <w:rsid w:val="44BD7EDD"/>
    <w:rsid w:val="44BE6FA3"/>
    <w:rsid w:val="44C21086"/>
    <w:rsid w:val="44C5208F"/>
    <w:rsid w:val="44C64109"/>
    <w:rsid w:val="44EC5E91"/>
    <w:rsid w:val="44F67621"/>
    <w:rsid w:val="44F86EB4"/>
    <w:rsid w:val="45000041"/>
    <w:rsid w:val="45071D12"/>
    <w:rsid w:val="4509606D"/>
    <w:rsid w:val="450C17B8"/>
    <w:rsid w:val="45172D26"/>
    <w:rsid w:val="45215682"/>
    <w:rsid w:val="45263E6F"/>
    <w:rsid w:val="452D2611"/>
    <w:rsid w:val="452D553F"/>
    <w:rsid w:val="452E1C7B"/>
    <w:rsid w:val="45377E31"/>
    <w:rsid w:val="454E0D0B"/>
    <w:rsid w:val="455278F5"/>
    <w:rsid w:val="455B383B"/>
    <w:rsid w:val="456D4C0A"/>
    <w:rsid w:val="45741B50"/>
    <w:rsid w:val="457517A2"/>
    <w:rsid w:val="45776ED2"/>
    <w:rsid w:val="458A1A8D"/>
    <w:rsid w:val="458D1F42"/>
    <w:rsid w:val="458F58B6"/>
    <w:rsid w:val="459B2F61"/>
    <w:rsid w:val="459D1A6A"/>
    <w:rsid w:val="45A92439"/>
    <w:rsid w:val="45B13662"/>
    <w:rsid w:val="45B24F7E"/>
    <w:rsid w:val="45B37319"/>
    <w:rsid w:val="45BB3C4A"/>
    <w:rsid w:val="45D22984"/>
    <w:rsid w:val="45DD0844"/>
    <w:rsid w:val="45DD25EA"/>
    <w:rsid w:val="45E02B3F"/>
    <w:rsid w:val="45E8665C"/>
    <w:rsid w:val="45EF0D0C"/>
    <w:rsid w:val="45EF6FA0"/>
    <w:rsid w:val="45EF6FE0"/>
    <w:rsid w:val="45F14296"/>
    <w:rsid w:val="45F232E3"/>
    <w:rsid w:val="46066730"/>
    <w:rsid w:val="460B77AA"/>
    <w:rsid w:val="460E78E4"/>
    <w:rsid w:val="461E23DB"/>
    <w:rsid w:val="46295ADB"/>
    <w:rsid w:val="462A6F26"/>
    <w:rsid w:val="4630638F"/>
    <w:rsid w:val="4634356E"/>
    <w:rsid w:val="463C5657"/>
    <w:rsid w:val="46451BBF"/>
    <w:rsid w:val="464D3520"/>
    <w:rsid w:val="464E3356"/>
    <w:rsid w:val="465E38EE"/>
    <w:rsid w:val="46677B5A"/>
    <w:rsid w:val="46774CF1"/>
    <w:rsid w:val="46883DE6"/>
    <w:rsid w:val="46884BC7"/>
    <w:rsid w:val="468C047B"/>
    <w:rsid w:val="46925933"/>
    <w:rsid w:val="46933A87"/>
    <w:rsid w:val="46AA55B8"/>
    <w:rsid w:val="46AA6112"/>
    <w:rsid w:val="46BE5988"/>
    <w:rsid w:val="46CB76D3"/>
    <w:rsid w:val="46EC5506"/>
    <w:rsid w:val="47067634"/>
    <w:rsid w:val="471C5220"/>
    <w:rsid w:val="4736006F"/>
    <w:rsid w:val="473750E1"/>
    <w:rsid w:val="47384686"/>
    <w:rsid w:val="47384BC2"/>
    <w:rsid w:val="473C3B8B"/>
    <w:rsid w:val="47451CBB"/>
    <w:rsid w:val="474902EE"/>
    <w:rsid w:val="476B3452"/>
    <w:rsid w:val="47721AC0"/>
    <w:rsid w:val="477B53E2"/>
    <w:rsid w:val="478016B3"/>
    <w:rsid w:val="478E7DAD"/>
    <w:rsid w:val="47920DB7"/>
    <w:rsid w:val="47AA1A91"/>
    <w:rsid w:val="47AD646B"/>
    <w:rsid w:val="47AE6E3B"/>
    <w:rsid w:val="47BD70E3"/>
    <w:rsid w:val="47BE77BB"/>
    <w:rsid w:val="47C5385C"/>
    <w:rsid w:val="47C85EE5"/>
    <w:rsid w:val="47D3028A"/>
    <w:rsid w:val="47D35D02"/>
    <w:rsid w:val="47DE00E1"/>
    <w:rsid w:val="47EA3390"/>
    <w:rsid w:val="47ED4E9C"/>
    <w:rsid w:val="4808767F"/>
    <w:rsid w:val="48117E23"/>
    <w:rsid w:val="48236315"/>
    <w:rsid w:val="482902C5"/>
    <w:rsid w:val="482A7346"/>
    <w:rsid w:val="482C4519"/>
    <w:rsid w:val="48342EA4"/>
    <w:rsid w:val="48371B19"/>
    <w:rsid w:val="48401877"/>
    <w:rsid w:val="48427463"/>
    <w:rsid w:val="484313E7"/>
    <w:rsid w:val="4848304E"/>
    <w:rsid w:val="48494A0C"/>
    <w:rsid w:val="48582FFC"/>
    <w:rsid w:val="485F38AD"/>
    <w:rsid w:val="48705CC5"/>
    <w:rsid w:val="48795B46"/>
    <w:rsid w:val="48855800"/>
    <w:rsid w:val="488E01E5"/>
    <w:rsid w:val="488E268B"/>
    <w:rsid w:val="488E35D8"/>
    <w:rsid w:val="48935A0A"/>
    <w:rsid w:val="489E2A3D"/>
    <w:rsid w:val="489F33CD"/>
    <w:rsid w:val="48B03117"/>
    <w:rsid w:val="48B04862"/>
    <w:rsid w:val="48C2228F"/>
    <w:rsid w:val="48C27299"/>
    <w:rsid w:val="48D0042E"/>
    <w:rsid w:val="48DF6FC7"/>
    <w:rsid w:val="48E9557A"/>
    <w:rsid w:val="48FF12B7"/>
    <w:rsid w:val="490A065A"/>
    <w:rsid w:val="49257C33"/>
    <w:rsid w:val="4931138B"/>
    <w:rsid w:val="49312044"/>
    <w:rsid w:val="49381995"/>
    <w:rsid w:val="493A0170"/>
    <w:rsid w:val="493E6DC9"/>
    <w:rsid w:val="49404BD4"/>
    <w:rsid w:val="494B3CD8"/>
    <w:rsid w:val="494C01F4"/>
    <w:rsid w:val="494C2106"/>
    <w:rsid w:val="494F3497"/>
    <w:rsid w:val="49500669"/>
    <w:rsid w:val="4956502A"/>
    <w:rsid w:val="495E490C"/>
    <w:rsid w:val="499E2897"/>
    <w:rsid w:val="49A30079"/>
    <w:rsid w:val="49AB6250"/>
    <w:rsid w:val="49AD6557"/>
    <w:rsid w:val="49B6304A"/>
    <w:rsid w:val="49B81B1E"/>
    <w:rsid w:val="49CE4241"/>
    <w:rsid w:val="49CE6EC2"/>
    <w:rsid w:val="49D77F33"/>
    <w:rsid w:val="49D905C9"/>
    <w:rsid w:val="49D92378"/>
    <w:rsid w:val="49E052A6"/>
    <w:rsid w:val="49E87EF4"/>
    <w:rsid w:val="49F47569"/>
    <w:rsid w:val="49F677A4"/>
    <w:rsid w:val="49F8152E"/>
    <w:rsid w:val="49FC1E89"/>
    <w:rsid w:val="4A0167EB"/>
    <w:rsid w:val="4A032762"/>
    <w:rsid w:val="4A063DBD"/>
    <w:rsid w:val="4A0B6F19"/>
    <w:rsid w:val="4A0D7425"/>
    <w:rsid w:val="4A1002FB"/>
    <w:rsid w:val="4A27103A"/>
    <w:rsid w:val="4A3159DE"/>
    <w:rsid w:val="4A363603"/>
    <w:rsid w:val="4A4354D3"/>
    <w:rsid w:val="4A4B7F39"/>
    <w:rsid w:val="4A5001C4"/>
    <w:rsid w:val="4A5643B8"/>
    <w:rsid w:val="4A5C2657"/>
    <w:rsid w:val="4A625270"/>
    <w:rsid w:val="4A800B23"/>
    <w:rsid w:val="4A816415"/>
    <w:rsid w:val="4A820C8F"/>
    <w:rsid w:val="4A8F00A0"/>
    <w:rsid w:val="4AA5596D"/>
    <w:rsid w:val="4AB80B3B"/>
    <w:rsid w:val="4AC07C19"/>
    <w:rsid w:val="4ACF2C8F"/>
    <w:rsid w:val="4ADB6709"/>
    <w:rsid w:val="4AE21ED9"/>
    <w:rsid w:val="4AE62322"/>
    <w:rsid w:val="4AEB2A0E"/>
    <w:rsid w:val="4AF444DA"/>
    <w:rsid w:val="4AFB6920"/>
    <w:rsid w:val="4AFB72C2"/>
    <w:rsid w:val="4B0244CB"/>
    <w:rsid w:val="4B032E74"/>
    <w:rsid w:val="4B0563C6"/>
    <w:rsid w:val="4B0B79A3"/>
    <w:rsid w:val="4B0F3D3D"/>
    <w:rsid w:val="4B113A8F"/>
    <w:rsid w:val="4B147206"/>
    <w:rsid w:val="4B1E1506"/>
    <w:rsid w:val="4B2C745B"/>
    <w:rsid w:val="4B2D3468"/>
    <w:rsid w:val="4B41425D"/>
    <w:rsid w:val="4B4142A3"/>
    <w:rsid w:val="4B49709A"/>
    <w:rsid w:val="4B572B02"/>
    <w:rsid w:val="4B5C0801"/>
    <w:rsid w:val="4B5D0914"/>
    <w:rsid w:val="4B5E6271"/>
    <w:rsid w:val="4B656450"/>
    <w:rsid w:val="4B683797"/>
    <w:rsid w:val="4B686AC7"/>
    <w:rsid w:val="4B7700B0"/>
    <w:rsid w:val="4B7842AB"/>
    <w:rsid w:val="4BB45A62"/>
    <w:rsid w:val="4BB6673B"/>
    <w:rsid w:val="4BB746C5"/>
    <w:rsid w:val="4BBB1EF3"/>
    <w:rsid w:val="4BC231F2"/>
    <w:rsid w:val="4BD2281B"/>
    <w:rsid w:val="4BDC1E49"/>
    <w:rsid w:val="4BE45446"/>
    <w:rsid w:val="4BEE63D5"/>
    <w:rsid w:val="4BEE6C9A"/>
    <w:rsid w:val="4BFF64C2"/>
    <w:rsid w:val="4C017A9D"/>
    <w:rsid w:val="4C1D0538"/>
    <w:rsid w:val="4C1E4B0A"/>
    <w:rsid w:val="4C256A3F"/>
    <w:rsid w:val="4C2A543A"/>
    <w:rsid w:val="4C351F1A"/>
    <w:rsid w:val="4C3C68F7"/>
    <w:rsid w:val="4C3C78CB"/>
    <w:rsid w:val="4C5C18F9"/>
    <w:rsid w:val="4C5F1B6B"/>
    <w:rsid w:val="4C6A204E"/>
    <w:rsid w:val="4C7639BE"/>
    <w:rsid w:val="4C76495A"/>
    <w:rsid w:val="4C8E63EA"/>
    <w:rsid w:val="4C947EFA"/>
    <w:rsid w:val="4CA42117"/>
    <w:rsid w:val="4CA552CF"/>
    <w:rsid w:val="4CA555F3"/>
    <w:rsid w:val="4CA93AC1"/>
    <w:rsid w:val="4CC45526"/>
    <w:rsid w:val="4CCC5743"/>
    <w:rsid w:val="4CCE3A6D"/>
    <w:rsid w:val="4CD06279"/>
    <w:rsid w:val="4CD37C11"/>
    <w:rsid w:val="4CF53667"/>
    <w:rsid w:val="4D05695B"/>
    <w:rsid w:val="4D246394"/>
    <w:rsid w:val="4D264549"/>
    <w:rsid w:val="4D2D1177"/>
    <w:rsid w:val="4D2E582D"/>
    <w:rsid w:val="4D306A15"/>
    <w:rsid w:val="4D340E20"/>
    <w:rsid w:val="4D42324A"/>
    <w:rsid w:val="4D4459A6"/>
    <w:rsid w:val="4D446BB2"/>
    <w:rsid w:val="4D4C0C32"/>
    <w:rsid w:val="4D4E50F1"/>
    <w:rsid w:val="4D505F89"/>
    <w:rsid w:val="4D524C11"/>
    <w:rsid w:val="4D5371C5"/>
    <w:rsid w:val="4D647483"/>
    <w:rsid w:val="4D6636D7"/>
    <w:rsid w:val="4D7304B1"/>
    <w:rsid w:val="4D8320A8"/>
    <w:rsid w:val="4D8641B0"/>
    <w:rsid w:val="4D9C076C"/>
    <w:rsid w:val="4DA45BD4"/>
    <w:rsid w:val="4DA755AE"/>
    <w:rsid w:val="4DAA438E"/>
    <w:rsid w:val="4DAE7193"/>
    <w:rsid w:val="4DB02E65"/>
    <w:rsid w:val="4DC16162"/>
    <w:rsid w:val="4DC45FD6"/>
    <w:rsid w:val="4DC6633D"/>
    <w:rsid w:val="4DCA2867"/>
    <w:rsid w:val="4DD20801"/>
    <w:rsid w:val="4DD74D96"/>
    <w:rsid w:val="4DE4393A"/>
    <w:rsid w:val="4DE624B7"/>
    <w:rsid w:val="4E005BD8"/>
    <w:rsid w:val="4E0E5069"/>
    <w:rsid w:val="4E2B597D"/>
    <w:rsid w:val="4E332228"/>
    <w:rsid w:val="4E367F7C"/>
    <w:rsid w:val="4E3D4652"/>
    <w:rsid w:val="4E4A54C4"/>
    <w:rsid w:val="4E4B1BD2"/>
    <w:rsid w:val="4E4F6BAD"/>
    <w:rsid w:val="4E524BC9"/>
    <w:rsid w:val="4E55206A"/>
    <w:rsid w:val="4E5C0088"/>
    <w:rsid w:val="4E6609CA"/>
    <w:rsid w:val="4E6B4807"/>
    <w:rsid w:val="4E7109D5"/>
    <w:rsid w:val="4E72005B"/>
    <w:rsid w:val="4E732D2D"/>
    <w:rsid w:val="4E8B5176"/>
    <w:rsid w:val="4EA237D2"/>
    <w:rsid w:val="4EA92FEE"/>
    <w:rsid w:val="4EB57D4A"/>
    <w:rsid w:val="4EDD57A4"/>
    <w:rsid w:val="4EE07711"/>
    <w:rsid w:val="4EE64E5A"/>
    <w:rsid w:val="4EF75F85"/>
    <w:rsid w:val="4EF974AD"/>
    <w:rsid w:val="4EFF2A67"/>
    <w:rsid w:val="4EFF345D"/>
    <w:rsid w:val="4F070821"/>
    <w:rsid w:val="4F1111EA"/>
    <w:rsid w:val="4F156961"/>
    <w:rsid w:val="4F1C6103"/>
    <w:rsid w:val="4F1D05D6"/>
    <w:rsid w:val="4F1F7B85"/>
    <w:rsid w:val="4F2317B7"/>
    <w:rsid w:val="4F285588"/>
    <w:rsid w:val="4F397B2C"/>
    <w:rsid w:val="4F3B4C99"/>
    <w:rsid w:val="4F4213C3"/>
    <w:rsid w:val="4F455BE8"/>
    <w:rsid w:val="4F5B323A"/>
    <w:rsid w:val="4F711713"/>
    <w:rsid w:val="4F931380"/>
    <w:rsid w:val="4F972E51"/>
    <w:rsid w:val="4FA75E3F"/>
    <w:rsid w:val="4FC73F78"/>
    <w:rsid w:val="4FCB2510"/>
    <w:rsid w:val="4FD81FF7"/>
    <w:rsid w:val="4FDD5238"/>
    <w:rsid w:val="4FEC464E"/>
    <w:rsid w:val="4FF42576"/>
    <w:rsid w:val="4FFC70EC"/>
    <w:rsid w:val="4FFE3693"/>
    <w:rsid w:val="50091BC5"/>
    <w:rsid w:val="501A290A"/>
    <w:rsid w:val="501A760A"/>
    <w:rsid w:val="50237E5C"/>
    <w:rsid w:val="50510E96"/>
    <w:rsid w:val="50581C92"/>
    <w:rsid w:val="50587646"/>
    <w:rsid w:val="505B5691"/>
    <w:rsid w:val="507A0BC3"/>
    <w:rsid w:val="508B6C10"/>
    <w:rsid w:val="509E28CA"/>
    <w:rsid w:val="50B75EF6"/>
    <w:rsid w:val="50BF219C"/>
    <w:rsid w:val="50C05F9C"/>
    <w:rsid w:val="50C23AEB"/>
    <w:rsid w:val="50CC6889"/>
    <w:rsid w:val="50CD364A"/>
    <w:rsid w:val="50E84E9A"/>
    <w:rsid w:val="50FA20AA"/>
    <w:rsid w:val="51077DF1"/>
    <w:rsid w:val="510F4AC5"/>
    <w:rsid w:val="511567C0"/>
    <w:rsid w:val="51185373"/>
    <w:rsid w:val="511F2477"/>
    <w:rsid w:val="512B2DE6"/>
    <w:rsid w:val="513E5F1C"/>
    <w:rsid w:val="514225F4"/>
    <w:rsid w:val="51453019"/>
    <w:rsid w:val="51487D3B"/>
    <w:rsid w:val="514B494D"/>
    <w:rsid w:val="515844A9"/>
    <w:rsid w:val="516E0229"/>
    <w:rsid w:val="516F53EB"/>
    <w:rsid w:val="517256E7"/>
    <w:rsid w:val="51784930"/>
    <w:rsid w:val="517C3ACA"/>
    <w:rsid w:val="51845BB6"/>
    <w:rsid w:val="518C021E"/>
    <w:rsid w:val="518E7566"/>
    <w:rsid w:val="51947997"/>
    <w:rsid w:val="519B4BF3"/>
    <w:rsid w:val="51A06209"/>
    <w:rsid w:val="51A5164F"/>
    <w:rsid w:val="51A81D79"/>
    <w:rsid w:val="51AA1CA0"/>
    <w:rsid w:val="51CC4C63"/>
    <w:rsid w:val="51CE2DAD"/>
    <w:rsid w:val="51D349DE"/>
    <w:rsid w:val="51E12483"/>
    <w:rsid w:val="51E71626"/>
    <w:rsid w:val="51FB1DFF"/>
    <w:rsid w:val="520259EC"/>
    <w:rsid w:val="520E4388"/>
    <w:rsid w:val="52107587"/>
    <w:rsid w:val="52146013"/>
    <w:rsid w:val="52170D2B"/>
    <w:rsid w:val="522B5480"/>
    <w:rsid w:val="522F3B14"/>
    <w:rsid w:val="523B7BE4"/>
    <w:rsid w:val="523E240E"/>
    <w:rsid w:val="524D26E0"/>
    <w:rsid w:val="525928A4"/>
    <w:rsid w:val="527E5A86"/>
    <w:rsid w:val="52866633"/>
    <w:rsid w:val="528F7C39"/>
    <w:rsid w:val="52910A36"/>
    <w:rsid w:val="5294443C"/>
    <w:rsid w:val="529A5160"/>
    <w:rsid w:val="52A44831"/>
    <w:rsid w:val="52A527E5"/>
    <w:rsid w:val="52D37B94"/>
    <w:rsid w:val="52D603B0"/>
    <w:rsid w:val="52EA2BFD"/>
    <w:rsid w:val="52F7515D"/>
    <w:rsid w:val="52FF564A"/>
    <w:rsid w:val="530C1394"/>
    <w:rsid w:val="530F4FA2"/>
    <w:rsid w:val="532608EC"/>
    <w:rsid w:val="5329338E"/>
    <w:rsid w:val="5334039E"/>
    <w:rsid w:val="53386A5A"/>
    <w:rsid w:val="534636EE"/>
    <w:rsid w:val="53465290"/>
    <w:rsid w:val="534A7222"/>
    <w:rsid w:val="534C54F8"/>
    <w:rsid w:val="53580649"/>
    <w:rsid w:val="536257B4"/>
    <w:rsid w:val="53793A60"/>
    <w:rsid w:val="5383210D"/>
    <w:rsid w:val="539973E2"/>
    <w:rsid w:val="539A209C"/>
    <w:rsid w:val="53A52741"/>
    <w:rsid w:val="53B31FB0"/>
    <w:rsid w:val="53B34AB4"/>
    <w:rsid w:val="53BB6618"/>
    <w:rsid w:val="53BB6F13"/>
    <w:rsid w:val="53BE5032"/>
    <w:rsid w:val="53BE5B48"/>
    <w:rsid w:val="53CB154E"/>
    <w:rsid w:val="53CC5362"/>
    <w:rsid w:val="53EA6411"/>
    <w:rsid w:val="53EB4505"/>
    <w:rsid w:val="53F65B44"/>
    <w:rsid w:val="53FE3AFE"/>
    <w:rsid w:val="540C7775"/>
    <w:rsid w:val="54153291"/>
    <w:rsid w:val="5419035D"/>
    <w:rsid w:val="543145CA"/>
    <w:rsid w:val="54365DE4"/>
    <w:rsid w:val="544A0455"/>
    <w:rsid w:val="546B7121"/>
    <w:rsid w:val="547179B0"/>
    <w:rsid w:val="5484391B"/>
    <w:rsid w:val="54935FE9"/>
    <w:rsid w:val="54A95439"/>
    <w:rsid w:val="54B4618E"/>
    <w:rsid w:val="54B95C36"/>
    <w:rsid w:val="54C36101"/>
    <w:rsid w:val="54CA2A26"/>
    <w:rsid w:val="54CE7BB2"/>
    <w:rsid w:val="54CF5BE9"/>
    <w:rsid w:val="54D17312"/>
    <w:rsid w:val="54D761CE"/>
    <w:rsid w:val="54F06319"/>
    <w:rsid w:val="551F69AD"/>
    <w:rsid w:val="5538599D"/>
    <w:rsid w:val="553B507D"/>
    <w:rsid w:val="555A64D6"/>
    <w:rsid w:val="55604E3F"/>
    <w:rsid w:val="55616088"/>
    <w:rsid w:val="55623223"/>
    <w:rsid w:val="556535C3"/>
    <w:rsid w:val="55676D0A"/>
    <w:rsid w:val="556C2F4D"/>
    <w:rsid w:val="55777EE8"/>
    <w:rsid w:val="557D127C"/>
    <w:rsid w:val="55815C87"/>
    <w:rsid w:val="55864BAC"/>
    <w:rsid w:val="559958B6"/>
    <w:rsid w:val="559C02A8"/>
    <w:rsid w:val="55A41E5C"/>
    <w:rsid w:val="55B84F9A"/>
    <w:rsid w:val="55BB707D"/>
    <w:rsid w:val="55C670BC"/>
    <w:rsid w:val="55CA4CD5"/>
    <w:rsid w:val="55E771D4"/>
    <w:rsid w:val="55EE6D26"/>
    <w:rsid w:val="55F026E1"/>
    <w:rsid w:val="55F65682"/>
    <w:rsid w:val="55F66F86"/>
    <w:rsid w:val="55FF1595"/>
    <w:rsid w:val="560E434A"/>
    <w:rsid w:val="56125617"/>
    <w:rsid w:val="5619073C"/>
    <w:rsid w:val="56207EDE"/>
    <w:rsid w:val="56211BB8"/>
    <w:rsid w:val="562B6BAC"/>
    <w:rsid w:val="5635532E"/>
    <w:rsid w:val="56370AA1"/>
    <w:rsid w:val="563C5A53"/>
    <w:rsid w:val="564466D1"/>
    <w:rsid w:val="56550B8E"/>
    <w:rsid w:val="56585C9E"/>
    <w:rsid w:val="566A4CCB"/>
    <w:rsid w:val="566C58E8"/>
    <w:rsid w:val="566C7075"/>
    <w:rsid w:val="567F3930"/>
    <w:rsid w:val="568D03BE"/>
    <w:rsid w:val="56976C33"/>
    <w:rsid w:val="569C28D9"/>
    <w:rsid w:val="56A31455"/>
    <w:rsid w:val="56AE7240"/>
    <w:rsid w:val="56BF2433"/>
    <w:rsid w:val="56D27BFE"/>
    <w:rsid w:val="56D51FAF"/>
    <w:rsid w:val="56E10DDD"/>
    <w:rsid w:val="56EF38C7"/>
    <w:rsid w:val="57026664"/>
    <w:rsid w:val="571117C6"/>
    <w:rsid w:val="5720383C"/>
    <w:rsid w:val="57210AB8"/>
    <w:rsid w:val="572D5895"/>
    <w:rsid w:val="57331ACF"/>
    <w:rsid w:val="57395489"/>
    <w:rsid w:val="573A4EF1"/>
    <w:rsid w:val="573B62F5"/>
    <w:rsid w:val="573C227B"/>
    <w:rsid w:val="573D77D6"/>
    <w:rsid w:val="574E2A85"/>
    <w:rsid w:val="574F1F0A"/>
    <w:rsid w:val="57530A45"/>
    <w:rsid w:val="57625B9F"/>
    <w:rsid w:val="576312AA"/>
    <w:rsid w:val="57682EBA"/>
    <w:rsid w:val="57836689"/>
    <w:rsid w:val="578670FA"/>
    <w:rsid w:val="57897EFC"/>
    <w:rsid w:val="578D7955"/>
    <w:rsid w:val="579357E5"/>
    <w:rsid w:val="579B607F"/>
    <w:rsid w:val="57A427BF"/>
    <w:rsid w:val="57A56669"/>
    <w:rsid w:val="57AC4A69"/>
    <w:rsid w:val="57AC7077"/>
    <w:rsid w:val="57B47793"/>
    <w:rsid w:val="57B93BBB"/>
    <w:rsid w:val="57C92F60"/>
    <w:rsid w:val="57D00DC5"/>
    <w:rsid w:val="57E13B23"/>
    <w:rsid w:val="57E803F5"/>
    <w:rsid w:val="57EC69B8"/>
    <w:rsid w:val="57FF60BE"/>
    <w:rsid w:val="57FF7E44"/>
    <w:rsid w:val="58042143"/>
    <w:rsid w:val="5805517E"/>
    <w:rsid w:val="58080E23"/>
    <w:rsid w:val="5813791F"/>
    <w:rsid w:val="581D58D2"/>
    <w:rsid w:val="581D7870"/>
    <w:rsid w:val="581E54A2"/>
    <w:rsid w:val="583628ED"/>
    <w:rsid w:val="58410447"/>
    <w:rsid w:val="5842674B"/>
    <w:rsid w:val="5848213E"/>
    <w:rsid w:val="585320A8"/>
    <w:rsid w:val="58585CA5"/>
    <w:rsid w:val="585B092C"/>
    <w:rsid w:val="585B10B9"/>
    <w:rsid w:val="586926F0"/>
    <w:rsid w:val="586E1419"/>
    <w:rsid w:val="58791F38"/>
    <w:rsid w:val="58842497"/>
    <w:rsid w:val="5889658F"/>
    <w:rsid w:val="588B228E"/>
    <w:rsid w:val="588D4B2A"/>
    <w:rsid w:val="5892266B"/>
    <w:rsid w:val="589A48E6"/>
    <w:rsid w:val="58A25753"/>
    <w:rsid w:val="58AF1523"/>
    <w:rsid w:val="58B156F2"/>
    <w:rsid w:val="58BC5933"/>
    <w:rsid w:val="58C02B69"/>
    <w:rsid w:val="58C71EE5"/>
    <w:rsid w:val="58CD2608"/>
    <w:rsid w:val="58DB0AD7"/>
    <w:rsid w:val="58DD0952"/>
    <w:rsid w:val="58E00EFD"/>
    <w:rsid w:val="59287B0B"/>
    <w:rsid w:val="59326FE4"/>
    <w:rsid w:val="593B28DD"/>
    <w:rsid w:val="593C0FD4"/>
    <w:rsid w:val="593D3F0A"/>
    <w:rsid w:val="594165F1"/>
    <w:rsid w:val="59452932"/>
    <w:rsid w:val="59486DD0"/>
    <w:rsid w:val="59493175"/>
    <w:rsid w:val="594B7109"/>
    <w:rsid w:val="594C4503"/>
    <w:rsid w:val="595751F0"/>
    <w:rsid w:val="59662CE0"/>
    <w:rsid w:val="597A60D7"/>
    <w:rsid w:val="597A6C42"/>
    <w:rsid w:val="597D188C"/>
    <w:rsid w:val="59840C5B"/>
    <w:rsid w:val="598866C3"/>
    <w:rsid w:val="598E7C4D"/>
    <w:rsid w:val="59942914"/>
    <w:rsid w:val="59982B07"/>
    <w:rsid w:val="59A374EF"/>
    <w:rsid w:val="59A93229"/>
    <w:rsid w:val="59AC653A"/>
    <w:rsid w:val="59AD735E"/>
    <w:rsid w:val="59C80FA7"/>
    <w:rsid w:val="59CC75E0"/>
    <w:rsid w:val="59CD4007"/>
    <w:rsid w:val="59D3586F"/>
    <w:rsid w:val="59D82AE5"/>
    <w:rsid w:val="59DB2CB0"/>
    <w:rsid w:val="59FD5DEA"/>
    <w:rsid w:val="5A057869"/>
    <w:rsid w:val="5A0C6E99"/>
    <w:rsid w:val="5A100086"/>
    <w:rsid w:val="5A1378EE"/>
    <w:rsid w:val="5A295D67"/>
    <w:rsid w:val="5A30605D"/>
    <w:rsid w:val="5A393AF0"/>
    <w:rsid w:val="5A3B2A2F"/>
    <w:rsid w:val="5A4145B7"/>
    <w:rsid w:val="5A45333F"/>
    <w:rsid w:val="5A536478"/>
    <w:rsid w:val="5A65797E"/>
    <w:rsid w:val="5A72698C"/>
    <w:rsid w:val="5A745480"/>
    <w:rsid w:val="5A7644F3"/>
    <w:rsid w:val="5A7A3C90"/>
    <w:rsid w:val="5A7E6698"/>
    <w:rsid w:val="5A83091B"/>
    <w:rsid w:val="5A84459B"/>
    <w:rsid w:val="5A8452A0"/>
    <w:rsid w:val="5A8764B0"/>
    <w:rsid w:val="5A991373"/>
    <w:rsid w:val="5A9A2F7E"/>
    <w:rsid w:val="5AA950CC"/>
    <w:rsid w:val="5AAD6B5B"/>
    <w:rsid w:val="5AB97304"/>
    <w:rsid w:val="5ACF4D73"/>
    <w:rsid w:val="5AD659E2"/>
    <w:rsid w:val="5AD94131"/>
    <w:rsid w:val="5ADB165C"/>
    <w:rsid w:val="5AE027B2"/>
    <w:rsid w:val="5AE9458D"/>
    <w:rsid w:val="5B0A0562"/>
    <w:rsid w:val="5B111B4C"/>
    <w:rsid w:val="5B133E50"/>
    <w:rsid w:val="5B20774A"/>
    <w:rsid w:val="5B2A39BA"/>
    <w:rsid w:val="5B2B5707"/>
    <w:rsid w:val="5B3234E8"/>
    <w:rsid w:val="5B3D2687"/>
    <w:rsid w:val="5B4D0E32"/>
    <w:rsid w:val="5B4D4D14"/>
    <w:rsid w:val="5B4E09E9"/>
    <w:rsid w:val="5B516F86"/>
    <w:rsid w:val="5B5C3FBC"/>
    <w:rsid w:val="5B5E0ADF"/>
    <w:rsid w:val="5B6173AF"/>
    <w:rsid w:val="5B6E7DB5"/>
    <w:rsid w:val="5B6F3C0F"/>
    <w:rsid w:val="5B7135A6"/>
    <w:rsid w:val="5B7450A4"/>
    <w:rsid w:val="5B753BE4"/>
    <w:rsid w:val="5B7D049B"/>
    <w:rsid w:val="5B8571F1"/>
    <w:rsid w:val="5B8D0530"/>
    <w:rsid w:val="5B925D99"/>
    <w:rsid w:val="5B98135F"/>
    <w:rsid w:val="5B9D19C4"/>
    <w:rsid w:val="5BA243FF"/>
    <w:rsid w:val="5BAA2BB7"/>
    <w:rsid w:val="5BAE38DE"/>
    <w:rsid w:val="5BBC75B4"/>
    <w:rsid w:val="5BC0745D"/>
    <w:rsid w:val="5BCA2397"/>
    <w:rsid w:val="5BDF0EE9"/>
    <w:rsid w:val="5BDF61B4"/>
    <w:rsid w:val="5BE87DE5"/>
    <w:rsid w:val="5BEC6AEC"/>
    <w:rsid w:val="5BEE48C0"/>
    <w:rsid w:val="5BEE5CAC"/>
    <w:rsid w:val="5BF82712"/>
    <w:rsid w:val="5BFB69F9"/>
    <w:rsid w:val="5C2514A9"/>
    <w:rsid w:val="5C252340"/>
    <w:rsid w:val="5C477F20"/>
    <w:rsid w:val="5C7C6304"/>
    <w:rsid w:val="5C880366"/>
    <w:rsid w:val="5C8900B3"/>
    <w:rsid w:val="5C965684"/>
    <w:rsid w:val="5CA17519"/>
    <w:rsid w:val="5CC019E0"/>
    <w:rsid w:val="5CC2096B"/>
    <w:rsid w:val="5CCB49E9"/>
    <w:rsid w:val="5CD01B96"/>
    <w:rsid w:val="5CD021D6"/>
    <w:rsid w:val="5CD579A7"/>
    <w:rsid w:val="5CD77174"/>
    <w:rsid w:val="5CDF7C46"/>
    <w:rsid w:val="5CF56C00"/>
    <w:rsid w:val="5CFA1557"/>
    <w:rsid w:val="5D042D16"/>
    <w:rsid w:val="5D043F19"/>
    <w:rsid w:val="5D050C35"/>
    <w:rsid w:val="5D0A1DE2"/>
    <w:rsid w:val="5D124BEB"/>
    <w:rsid w:val="5D192D21"/>
    <w:rsid w:val="5D196EE0"/>
    <w:rsid w:val="5D2027C1"/>
    <w:rsid w:val="5D225CD1"/>
    <w:rsid w:val="5D251608"/>
    <w:rsid w:val="5D3354F7"/>
    <w:rsid w:val="5D3C30C3"/>
    <w:rsid w:val="5D3E7EAB"/>
    <w:rsid w:val="5D42417E"/>
    <w:rsid w:val="5D442323"/>
    <w:rsid w:val="5D4B6725"/>
    <w:rsid w:val="5D5054BD"/>
    <w:rsid w:val="5D621255"/>
    <w:rsid w:val="5D641469"/>
    <w:rsid w:val="5D7943FC"/>
    <w:rsid w:val="5D805337"/>
    <w:rsid w:val="5D8651D3"/>
    <w:rsid w:val="5D8C6422"/>
    <w:rsid w:val="5D9679B9"/>
    <w:rsid w:val="5D9859BE"/>
    <w:rsid w:val="5D9A2112"/>
    <w:rsid w:val="5D9C52C3"/>
    <w:rsid w:val="5DA65F14"/>
    <w:rsid w:val="5DAF3678"/>
    <w:rsid w:val="5DBF5977"/>
    <w:rsid w:val="5DC157B2"/>
    <w:rsid w:val="5DCC6649"/>
    <w:rsid w:val="5DCC7686"/>
    <w:rsid w:val="5DD97821"/>
    <w:rsid w:val="5DE33C47"/>
    <w:rsid w:val="5DE34407"/>
    <w:rsid w:val="5E034349"/>
    <w:rsid w:val="5E0570A6"/>
    <w:rsid w:val="5E112AC0"/>
    <w:rsid w:val="5E13443E"/>
    <w:rsid w:val="5E162827"/>
    <w:rsid w:val="5E1734A5"/>
    <w:rsid w:val="5E294791"/>
    <w:rsid w:val="5E3E1D4B"/>
    <w:rsid w:val="5E4603CB"/>
    <w:rsid w:val="5E4878B8"/>
    <w:rsid w:val="5E4F368A"/>
    <w:rsid w:val="5E5A6957"/>
    <w:rsid w:val="5E5C07E5"/>
    <w:rsid w:val="5E5D6D39"/>
    <w:rsid w:val="5E6E485D"/>
    <w:rsid w:val="5E6F1F86"/>
    <w:rsid w:val="5E715A73"/>
    <w:rsid w:val="5E943CE8"/>
    <w:rsid w:val="5E950E07"/>
    <w:rsid w:val="5EA448B9"/>
    <w:rsid w:val="5EB10289"/>
    <w:rsid w:val="5EB10EEC"/>
    <w:rsid w:val="5EB2666D"/>
    <w:rsid w:val="5ECF368C"/>
    <w:rsid w:val="5EDA19CB"/>
    <w:rsid w:val="5EDB375A"/>
    <w:rsid w:val="5EE87DA1"/>
    <w:rsid w:val="5EFA110A"/>
    <w:rsid w:val="5EFD3EFE"/>
    <w:rsid w:val="5F045772"/>
    <w:rsid w:val="5F0911F3"/>
    <w:rsid w:val="5F180CD6"/>
    <w:rsid w:val="5F20774A"/>
    <w:rsid w:val="5F291B5F"/>
    <w:rsid w:val="5F296A9C"/>
    <w:rsid w:val="5F2B78E7"/>
    <w:rsid w:val="5F30427B"/>
    <w:rsid w:val="5F343068"/>
    <w:rsid w:val="5F390900"/>
    <w:rsid w:val="5F3A2D47"/>
    <w:rsid w:val="5F4A4589"/>
    <w:rsid w:val="5F506E67"/>
    <w:rsid w:val="5F5920BF"/>
    <w:rsid w:val="5F5E09C9"/>
    <w:rsid w:val="5F625021"/>
    <w:rsid w:val="5F664222"/>
    <w:rsid w:val="5F6F5C68"/>
    <w:rsid w:val="5F736075"/>
    <w:rsid w:val="5F8056F5"/>
    <w:rsid w:val="5F834553"/>
    <w:rsid w:val="5F8E4A0C"/>
    <w:rsid w:val="5FA272CB"/>
    <w:rsid w:val="5FA45CD0"/>
    <w:rsid w:val="5FA51231"/>
    <w:rsid w:val="5FAD35A4"/>
    <w:rsid w:val="5FAE720D"/>
    <w:rsid w:val="5FB6438F"/>
    <w:rsid w:val="5FDC2FDB"/>
    <w:rsid w:val="5FEB0E77"/>
    <w:rsid w:val="5FFA5AF0"/>
    <w:rsid w:val="60025B37"/>
    <w:rsid w:val="60085F34"/>
    <w:rsid w:val="60332477"/>
    <w:rsid w:val="60403079"/>
    <w:rsid w:val="604821C1"/>
    <w:rsid w:val="605D5C3C"/>
    <w:rsid w:val="605E7727"/>
    <w:rsid w:val="60633AE9"/>
    <w:rsid w:val="60715CAE"/>
    <w:rsid w:val="607D30C5"/>
    <w:rsid w:val="607F20BD"/>
    <w:rsid w:val="6084288A"/>
    <w:rsid w:val="60896C4A"/>
    <w:rsid w:val="609324B7"/>
    <w:rsid w:val="60940FC4"/>
    <w:rsid w:val="609A0BE6"/>
    <w:rsid w:val="60A61690"/>
    <w:rsid w:val="60A865B6"/>
    <w:rsid w:val="60AE30BC"/>
    <w:rsid w:val="60BD11B7"/>
    <w:rsid w:val="60C2149A"/>
    <w:rsid w:val="60CD62AD"/>
    <w:rsid w:val="60D72266"/>
    <w:rsid w:val="60D91EBC"/>
    <w:rsid w:val="60DA05DF"/>
    <w:rsid w:val="60E44295"/>
    <w:rsid w:val="60F123D3"/>
    <w:rsid w:val="60FB283B"/>
    <w:rsid w:val="60FC5969"/>
    <w:rsid w:val="60FC5C07"/>
    <w:rsid w:val="610C0954"/>
    <w:rsid w:val="610D09BE"/>
    <w:rsid w:val="611B13E9"/>
    <w:rsid w:val="612B4BE0"/>
    <w:rsid w:val="612D713E"/>
    <w:rsid w:val="61300527"/>
    <w:rsid w:val="61391317"/>
    <w:rsid w:val="61392398"/>
    <w:rsid w:val="613C313D"/>
    <w:rsid w:val="613F5AF6"/>
    <w:rsid w:val="61505AB3"/>
    <w:rsid w:val="61535689"/>
    <w:rsid w:val="61546575"/>
    <w:rsid w:val="61564020"/>
    <w:rsid w:val="61922DAC"/>
    <w:rsid w:val="61954A35"/>
    <w:rsid w:val="61977B82"/>
    <w:rsid w:val="61995597"/>
    <w:rsid w:val="619D448F"/>
    <w:rsid w:val="61B32D43"/>
    <w:rsid w:val="61B821A7"/>
    <w:rsid w:val="61C22B62"/>
    <w:rsid w:val="61C34FEE"/>
    <w:rsid w:val="61CA2704"/>
    <w:rsid w:val="61CD600C"/>
    <w:rsid w:val="61DB4BCF"/>
    <w:rsid w:val="61DC0265"/>
    <w:rsid w:val="61DF5DE9"/>
    <w:rsid w:val="61ED3875"/>
    <w:rsid w:val="61F22D8E"/>
    <w:rsid w:val="62020FB7"/>
    <w:rsid w:val="620C2630"/>
    <w:rsid w:val="621045CA"/>
    <w:rsid w:val="62136DA1"/>
    <w:rsid w:val="62251674"/>
    <w:rsid w:val="622C56EE"/>
    <w:rsid w:val="62307442"/>
    <w:rsid w:val="62360E03"/>
    <w:rsid w:val="624448E6"/>
    <w:rsid w:val="624A2F79"/>
    <w:rsid w:val="62543686"/>
    <w:rsid w:val="625507CA"/>
    <w:rsid w:val="626D09A1"/>
    <w:rsid w:val="62795E5A"/>
    <w:rsid w:val="62803F3B"/>
    <w:rsid w:val="628C2103"/>
    <w:rsid w:val="628F2F96"/>
    <w:rsid w:val="628F534B"/>
    <w:rsid w:val="62901AB6"/>
    <w:rsid w:val="62A41500"/>
    <w:rsid w:val="62B147D5"/>
    <w:rsid w:val="62BC0463"/>
    <w:rsid w:val="62C74844"/>
    <w:rsid w:val="62CE38FA"/>
    <w:rsid w:val="62E44812"/>
    <w:rsid w:val="62E94EA9"/>
    <w:rsid w:val="62EC1E83"/>
    <w:rsid w:val="62F41FD5"/>
    <w:rsid w:val="62F46BD3"/>
    <w:rsid w:val="63067ACE"/>
    <w:rsid w:val="63071EBD"/>
    <w:rsid w:val="63105FEB"/>
    <w:rsid w:val="631207B2"/>
    <w:rsid w:val="631A0496"/>
    <w:rsid w:val="63217370"/>
    <w:rsid w:val="63370C0A"/>
    <w:rsid w:val="63382DC2"/>
    <w:rsid w:val="633C6D7B"/>
    <w:rsid w:val="63433785"/>
    <w:rsid w:val="63461624"/>
    <w:rsid w:val="63602383"/>
    <w:rsid w:val="63654BDB"/>
    <w:rsid w:val="636E2E11"/>
    <w:rsid w:val="636F0201"/>
    <w:rsid w:val="637868B9"/>
    <w:rsid w:val="638D4D01"/>
    <w:rsid w:val="639164D8"/>
    <w:rsid w:val="63A67EDD"/>
    <w:rsid w:val="63A73B5B"/>
    <w:rsid w:val="63B20843"/>
    <w:rsid w:val="63BB131C"/>
    <w:rsid w:val="63BB4B8D"/>
    <w:rsid w:val="63BF0709"/>
    <w:rsid w:val="63DB758E"/>
    <w:rsid w:val="63F02517"/>
    <w:rsid w:val="63F92227"/>
    <w:rsid w:val="64072FEA"/>
    <w:rsid w:val="642E66F3"/>
    <w:rsid w:val="643039C7"/>
    <w:rsid w:val="64320A0B"/>
    <w:rsid w:val="64404BC3"/>
    <w:rsid w:val="644236DF"/>
    <w:rsid w:val="64445368"/>
    <w:rsid w:val="64467248"/>
    <w:rsid w:val="644B6231"/>
    <w:rsid w:val="64586B28"/>
    <w:rsid w:val="64667CBF"/>
    <w:rsid w:val="646B2030"/>
    <w:rsid w:val="647B7007"/>
    <w:rsid w:val="647F5A1A"/>
    <w:rsid w:val="648C644C"/>
    <w:rsid w:val="64924D51"/>
    <w:rsid w:val="64961FCD"/>
    <w:rsid w:val="64A0456F"/>
    <w:rsid w:val="64A97831"/>
    <w:rsid w:val="64AA2BCD"/>
    <w:rsid w:val="64BA0AD0"/>
    <w:rsid w:val="64BA4B87"/>
    <w:rsid w:val="64CE1FFC"/>
    <w:rsid w:val="64D10DA9"/>
    <w:rsid w:val="64D41369"/>
    <w:rsid w:val="64EC0174"/>
    <w:rsid w:val="64F85334"/>
    <w:rsid w:val="64F937C9"/>
    <w:rsid w:val="65080613"/>
    <w:rsid w:val="650E04C5"/>
    <w:rsid w:val="65176F38"/>
    <w:rsid w:val="65213C7D"/>
    <w:rsid w:val="6522379E"/>
    <w:rsid w:val="652E12DF"/>
    <w:rsid w:val="653D34A4"/>
    <w:rsid w:val="65571266"/>
    <w:rsid w:val="655A5738"/>
    <w:rsid w:val="655D1F00"/>
    <w:rsid w:val="65682A2B"/>
    <w:rsid w:val="656E1D4D"/>
    <w:rsid w:val="65822721"/>
    <w:rsid w:val="6588051E"/>
    <w:rsid w:val="659259D8"/>
    <w:rsid w:val="65961EB1"/>
    <w:rsid w:val="659C21E4"/>
    <w:rsid w:val="659E32E8"/>
    <w:rsid w:val="65A35818"/>
    <w:rsid w:val="65A62E93"/>
    <w:rsid w:val="65A70F54"/>
    <w:rsid w:val="65A8285F"/>
    <w:rsid w:val="65B62504"/>
    <w:rsid w:val="65B934E4"/>
    <w:rsid w:val="65B97C6D"/>
    <w:rsid w:val="65CC016C"/>
    <w:rsid w:val="65D35570"/>
    <w:rsid w:val="65D41CDE"/>
    <w:rsid w:val="65D546B0"/>
    <w:rsid w:val="65D54F6E"/>
    <w:rsid w:val="65ED5231"/>
    <w:rsid w:val="65EF0A40"/>
    <w:rsid w:val="65F96429"/>
    <w:rsid w:val="65FA1020"/>
    <w:rsid w:val="65FC55D0"/>
    <w:rsid w:val="65FE6983"/>
    <w:rsid w:val="66041FDC"/>
    <w:rsid w:val="660A2030"/>
    <w:rsid w:val="660D387B"/>
    <w:rsid w:val="66120424"/>
    <w:rsid w:val="661F55E3"/>
    <w:rsid w:val="662340AD"/>
    <w:rsid w:val="66247526"/>
    <w:rsid w:val="662552C9"/>
    <w:rsid w:val="66331EC7"/>
    <w:rsid w:val="664537B7"/>
    <w:rsid w:val="66574DEA"/>
    <w:rsid w:val="665C2E76"/>
    <w:rsid w:val="66600696"/>
    <w:rsid w:val="66781AB8"/>
    <w:rsid w:val="66795B33"/>
    <w:rsid w:val="667C4A68"/>
    <w:rsid w:val="6681703F"/>
    <w:rsid w:val="66817AA9"/>
    <w:rsid w:val="66830F3D"/>
    <w:rsid w:val="668E3645"/>
    <w:rsid w:val="66955C00"/>
    <w:rsid w:val="66991A4D"/>
    <w:rsid w:val="669A15CF"/>
    <w:rsid w:val="66B152CC"/>
    <w:rsid w:val="66BB0725"/>
    <w:rsid w:val="66BF3D61"/>
    <w:rsid w:val="66CE2DCB"/>
    <w:rsid w:val="66CF4495"/>
    <w:rsid w:val="66D943BC"/>
    <w:rsid w:val="66DF0824"/>
    <w:rsid w:val="66E64FE8"/>
    <w:rsid w:val="66E75E61"/>
    <w:rsid w:val="66EA7603"/>
    <w:rsid w:val="66ED2CCF"/>
    <w:rsid w:val="66EF04B9"/>
    <w:rsid w:val="66F05CD2"/>
    <w:rsid w:val="66F40D7E"/>
    <w:rsid w:val="66FC0763"/>
    <w:rsid w:val="671B00BB"/>
    <w:rsid w:val="6725231B"/>
    <w:rsid w:val="67321AF4"/>
    <w:rsid w:val="67397F7E"/>
    <w:rsid w:val="673B0C52"/>
    <w:rsid w:val="674A4F21"/>
    <w:rsid w:val="674B0C76"/>
    <w:rsid w:val="674B737C"/>
    <w:rsid w:val="675B0C3A"/>
    <w:rsid w:val="67623159"/>
    <w:rsid w:val="676D2C92"/>
    <w:rsid w:val="678444AC"/>
    <w:rsid w:val="67903DC6"/>
    <w:rsid w:val="67965199"/>
    <w:rsid w:val="67986BD5"/>
    <w:rsid w:val="67B6475E"/>
    <w:rsid w:val="67BA6565"/>
    <w:rsid w:val="67BF361D"/>
    <w:rsid w:val="67CD4B08"/>
    <w:rsid w:val="67D63DD3"/>
    <w:rsid w:val="67E1033A"/>
    <w:rsid w:val="67E60B98"/>
    <w:rsid w:val="67F3434C"/>
    <w:rsid w:val="67FE3ED6"/>
    <w:rsid w:val="68001494"/>
    <w:rsid w:val="68087A7F"/>
    <w:rsid w:val="680C3566"/>
    <w:rsid w:val="6816281F"/>
    <w:rsid w:val="681933D7"/>
    <w:rsid w:val="683542F5"/>
    <w:rsid w:val="68367B00"/>
    <w:rsid w:val="683B14CE"/>
    <w:rsid w:val="683D0BCB"/>
    <w:rsid w:val="68454BB7"/>
    <w:rsid w:val="68575D3C"/>
    <w:rsid w:val="687C4071"/>
    <w:rsid w:val="68867DCB"/>
    <w:rsid w:val="68881DBB"/>
    <w:rsid w:val="688D2DAE"/>
    <w:rsid w:val="688E73BA"/>
    <w:rsid w:val="68945A5A"/>
    <w:rsid w:val="689D5C6A"/>
    <w:rsid w:val="689F71D8"/>
    <w:rsid w:val="68A14464"/>
    <w:rsid w:val="68A2431B"/>
    <w:rsid w:val="68B11065"/>
    <w:rsid w:val="68B1181D"/>
    <w:rsid w:val="68BB057A"/>
    <w:rsid w:val="68EB39F3"/>
    <w:rsid w:val="68EE70B4"/>
    <w:rsid w:val="68FF0F9F"/>
    <w:rsid w:val="69021D25"/>
    <w:rsid w:val="690543D7"/>
    <w:rsid w:val="690E42E9"/>
    <w:rsid w:val="690F2AB7"/>
    <w:rsid w:val="691317B9"/>
    <w:rsid w:val="69160352"/>
    <w:rsid w:val="6916227C"/>
    <w:rsid w:val="691703C2"/>
    <w:rsid w:val="69182C5E"/>
    <w:rsid w:val="691B4AD5"/>
    <w:rsid w:val="69204B81"/>
    <w:rsid w:val="69210FF6"/>
    <w:rsid w:val="69257605"/>
    <w:rsid w:val="6928551B"/>
    <w:rsid w:val="692956C8"/>
    <w:rsid w:val="692A4C7D"/>
    <w:rsid w:val="692D1C19"/>
    <w:rsid w:val="692F79CF"/>
    <w:rsid w:val="69304F35"/>
    <w:rsid w:val="693805E2"/>
    <w:rsid w:val="693C0411"/>
    <w:rsid w:val="693D5399"/>
    <w:rsid w:val="6953639C"/>
    <w:rsid w:val="69652D5A"/>
    <w:rsid w:val="69740178"/>
    <w:rsid w:val="697831CA"/>
    <w:rsid w:val="69823D63"/>
    <w:rsid w:val="69832D3E"/>
    <w:rsid w:val="698A25D9"/>
    <w:rsid w:val="69911369"/>
    <w:rsid w:val="699C52D8"/>
    <w:rsid w:val="699D180A"/>
    <w:rsid w:val="699F1BCF"/>
    <w:rsid w:val="69A1473F"/>
    <w:rsid w:val="69A41238"/>
    <w:rsid w:val="69A54A2D"/>
    <w:rsid w:val="69AA05E5"/>
    <w:rsid w:val="69AC5A78"/>
    <w:rsid w:val="69B6239C"/>
    <w:rsid w:val="69B91190"/>
    <w:rsid w:val="69CD62BA"/>
    <w:rsid w:val="69CE6942"/>
    <w:rsid w:val="69DB74BF"/>
    <w:rsid w:val="69DF5E12"/>
    <w:rsid w:val="69EA52E0"/>
    <w:rsid w:val="69FA145A"/>
    <w:rsid w:val="69FD6F6E"/>
    <w:rsid w:val="6A072F62"/>
    <w:rsid w:val="6A101B68"/>
    <w:rsid w:val="6A127C94"/>
    <w:rsid w:val="6A3D672E"/>
    <w:rsid w:val="6A414B57"/>
    <w:rsid w:val="6A46558A"/>
    <w:rsid w:val="6A475AA8"/>
    <w:rsid w:val="6A494788"/>
    <w:rsid w:val="6A5276C2"/>
    <w:rsid w:val="6A616DAF"/>
    <w:rsid w:val="6A861F88"/>
    <w:rsid w:val="6A8A1AD2"/>
    <w:rsid w:val="6A952D82"/>
    <w:rsid w:val="6A973502"/>
    <w:rsid w:val="6AA34A53"/>
    <w:rsid w:val="6AAE7E7F"/>
    <w:rsid w:val="6AC31424"/>
    <w:rsid w:val="6AD76C51"/>
    <w:rsid w:val="6AE40C09"/>
    <w:rsid w:val="6AF87063"/>
    <w:rsid w:val="6B1869AF"/>
    <w:rsid w:val="6B1C594F"/>
    <w:rsid w:val="6B224DED"/>
    <w:rsid w:val="6B345AEF"/>
    <w:rsid w:val="6B3D0F84"/>
    <w:rsid w:val="6B5E36A4"/>
    <w:rsid w:val="6B6340DE"/>
    <w:rsid w:val="6B6370F5"/>
    <w:rsid w:val="6B7408F7"/>
    <w:rsid w:val="6B7A0999"/>
    <w:rsid w:val="6B7F628A"/>
    <w:rsid w:val="6B9A5228"/>
    <w:rsid w:val="6B9A5307"/>
    <w:rsid w:val="6BA14B70"/>
    <w:rsid w:val="6BBB17CD"/>
    <w:rsid w:val="6BBC70B9"/>
    <w:rsid w:val="6BCE4A7B"/>
    <w:rsid w:val="6BD334DA"/>
    <w:rsid w:val="6BD87DAE"/>
    <w:rsid w:val="6BEB47A4"/>
    <w:rsid w:val="6BED67A1"/>
    <w:rsid w:val="6BFE5CE9"/>
    <w:rsid w:val="6C033306"/>
    <w:rsid w:val="6C0638BA"/>
    <w:rsid w:val="6C0B0B7D"/>
    <w:rsid w:val="6C141DBB"/>
    <w:rsid w:val="6C1E7194"/>
    <w:rsid w:val="6C207FB0"/>
    <w:rsid w:val="6C296ADC"/>
    <w:rsid w:val="6C312FBB"/>
    <w:rsid w:val="6C3202BB"/>
    <w:rsid w:val="6C321EF4"/>
    <w:rsid w:val="6C33070D"/>
    <w:rsid w:val="6C3365D3"/>
    <w:rsid w:val="6C383460"/>
    <w:rsid w:val="6C3C6447"/>
    <w:rsid w:val="6C454BE7"/>
    <w:rsid w:val="6C4F61E3"/>
    <w:rsid w:val="6C5847CB"/>
    <w:rsid w:val="6C604223"/>
    <w:rsid w:val="6C62702B"/>
    <w:rsid w:val="6C756447"/>
    <w:rsid w:val="6C8F7437"/>
    <w:rsid w:val="6C963A35"/>
    <w:rsid w:val="6C9670E1"/>
    <w:rsid w:val="6C970D7C"/>
    <w:rsid w:val="6C986916"/>
    <w:rsid w:val="6CAA3E8D"/>
    <w:rsid w:val="6CAF63F9"/>
    <w:rsid w:val="6CBB325D"/>
    <w:rsid w:val="6CBD4173"/>
    <w:rsid w:val="6CBF17E3"/>
    <w:rsid w:val="6CBF6EA5"/>
    <w:rsid w:val="6CC22287"/>
    <w:rsid w:val="6CC86A8B"/>
    <w:rsid w:val="6CD12F0E"/>
    <w:rsid w:val="6CE70946"/>
    <w:rsid w:val="6CEC0F6C"/>
    <w:rsid w:val="6CEF0F7F"/>
    <w:rsid w:val="6CF131C3"/>
    <w:rsid w:val="6D0514FC"/>
    <w:rsid w:val="6D135598"/>
    <w:rsid w:val="6D1676F2"/>
    <w:rsid w:val="6D1927AC"/>
    <w:rsid w:val="6D1D0024"/>
    <w:rsid w:val="6D2113BD"/>
    <w:rsid w:val="6D216A4E"/>
    <w:rsid w:val="6D223497"/>
    <w:rsid w:val="6D28269F"/>
    <w:rsid w:val="6D283BCA"/>
    <w:rsid w:val="6D2B0BAB"/>
    <w:rsid w:val="6D393867"/>
    <w:rsid w:val="6D3E7FC5"/>
    <w:rsid w:val="6D473377"/>
    <w:rsid w:val="6D4B657E"/>
    <w:rsid w:val="6D536C90"/>
    <w:rsid w:val="6D5D3025"/>
    <w:rsid w:val="6D5F4306"/>
    <w:rsid w:val="6D776C82"/>
    <w:rsid w:val="6D784DE5"/>
    <w:rsid w:val="6D7E1A1B"/>
    <w:rsid w:val="6D800C03"/>
    <w:rsid w:val="6D880F57"/>
    <w:rsid w:val="6D984324"/>
    <w:rsid w:val="6D9D0F55"/>
    <w:rsid w:val="6DAC6DAA"/>
    <w:rsid w:val="6DC52790"/>
    <w:rsid w:val="6DC60F6E"/>
    <w:rsid w:val="6DC741FB"/>
    <w:rsid w:val="6DDB68F2"/>
    <w:rsid w:val="6DE22485"/>
    <w:rsid w:val="6DF11EB8"/>
    <w:rsid w:val="6E0117B2"/>
    <w:rsid w:val="6E032989"/>
    <w:rsid w:val="6E1B493B"/>
    <w:rsid w:val="6E2764C0"/>
    <w:rsid w:val="6E2E40EC"/>
    <w:rsid w:val="6E366453"/>
    <w:rsid w:val="6E40413A"/>
    <w:rsid w:val="6E4102C0"/>
    <w:rsid w:val="6E4460BA"/>
    <w:rsid w:val="6E464552"/>
    <w:rsid w:val="6E4B1982"/>
    <w:rsid w:val="6E5521D5"/>
    <w:rsid w:val="6E651218"/>
    <w:rsid w:val="6E845067"/>
    <w:rsid w:val="6E8F1520"/>
    <w:rsid w:val="6E986283"/>
    <w:rsid w:val="6E9F2FCF"/>
    <w:rsid w:val="6EA61A1B"/>
    <w:rsid w:val="6EB461A1"/>
    <w:rsid w:val="6EB57F93"/>
    <w:rsid w:val="6EB72617"/>
    <w:rsid w:val="6EC230F4"/>
    <w:rsid w:val="6ECC1A72"/>
    <w:rsid w:val="6ED5083E"/>
    <w:rsid w:val="6EF06898"/>
    <w:rsid w:val="6EF57B1C"/>
    <w:rsid w:val="6F0E13A9"/>
    <w:rsid w:val="6F1C6FCF"/>
    <w:rsid w:val="6F23419A"/>
    <w:rsid w:val="6F2B00D5"/>
    <w:rsid w:val="6F3260E8"/>
    <w:rsid w:val="6F37680D"/>
    <w:rsid w:val="6F3B1BBE"/>
    <w:rsid w:val="6F5C1F8E"/>
    <w:rsid w:val="6F5D2A1A"/>
    <w:rsid w:val="6F7707DF"/>
    <w:rsid w:val="6F7D057A"/>
    <w:rsid w:val="6F8932B7"/>
    <w:rsid w:val="6F9C19E0"/>
    <w:rsid w:val="6F9D5EFF"/>
    <w:rsid w:val="6FA05486"/>
    <w:rsid w:val="6FA4609D"/>
    <w:rsid w:val="6FA51A09"/>
    <w:rsid w:val="6FA91F9C"/>
    <w:rsid w:val="6FB02C2C"/>
    <w:rsid w:val="6FB42AF6"/>
    <w:rsid w:val="6FD74855"/>
    <w:rsid w:val="6FE74394"/>
    <w:rsid w:val="6FE96C2C"/>
    <w:rsid w:val="6FEC6A5A"/>
    <w:rsid w:val="6FFC1A19"/>
    <w:rsid w:val="6FFD7ED7"/>
    <w:rsid w:val="700D769D"/>
    <w:rsid w:val="70134046"/>
    <w:rsid w:val="70155EA9"/>
    <w:rsid w:val="703B3E5F"/>
    <w:rsid w:val="703F1C14"/>
    <w:rsid w:val="704739B6"/>
    <w:rsid w:val="7051418F"/>
    <w:rsid w:val="7051501D"/>
    <w:rsid w:val="7051539A"/>
    <w:rsid w:val="705850D4"/>
    <w:rsid w:val="705B5F88"/>
    <w:rsid w:val="7061127C"/>
    <w:rsid w:val="706811E4"/>
    <w:rsid w:val="70722E14"/>
    <w:rsid w:val="707E7C02"/>
    <w:rsid w:val="708238ED"/>
    <w:rsid w:val="708402BB"/>
    <w:rsid w:val="70924E66"/>
    <w:rsid w:val="70980ED7"/>
    <w:rsid w:val="70A32DF4"/>
    <w:rsid w:val="70A333CB"/>
    <w:rsid w:val="70C0580F"/>
    <w:rsid w:val="70C3025C"/>
    <w:rsid w:val="70C51F93"/>
    <w:rsid w:val="70C65500"/>
    <w:rsid w:val="70D31C69"/>
    <w:rsid w:val="70D626C2"/>
    <w:rsid w:val="70DE4AFA"/>
    <w:rsid w:val="70E008D5"/>
    <w:rsid w:val="70E97D3F"/>
    <w:rsid w:val="70EC54B0"/>
    <w:rsid w:val="70F17F76"/>
    <w:rsid w:val="70F3171A"/>
    <w:rsid w:val="70F46AE8"/>
    <w:rsid w:val="710717D2"/>
    <w:rsid w:val="71215D79"/>
    <w:rsid w:val="71233F74"/>
    <w:rsid w:val="71357E35"/>
    <w:rsid w:val="71745CF1"/>
    <w:rsid w:val="717D0E41"/>
    <w:rsid w:val="71810539"/>
    <w:rsid w:val="71856B14"/>
    <w:rsid w:val="71A71B82"/>
    <w:rsid w:val="71B257CC"/>
    <w:rsid w:val="71C02A44"/>
    <w:rsid w:val="71C1247C"/>
    <w:rsid w:val="71CC3F95"/>
    <w:rsid w:val="71CD1C2F"/>
    <w:rsid w:val="71D00EAE"/>
    <w:rsid w:val="71D11F9E"/>
    <w:rsid w:val="71D84561"/>
    <w:rsid w:val="71DD6C27"/>
    <w:rsid w:val="71DF0233"/>
    <w:rsid w:val="71E450EB"/>
    <w:rsid w:val="71F10859"/>
    <w:rsid w:val="71F73B87"/>
    <w:rsid w:val="71FF40E4"/>
    <w:rsid w:val="720D4858"/>
    <w:rsid w:val="721B720D"/>
    <w:rsid w:val="721C405D"/>
    <w:rsid w:val="72214B72"/>
    <w:rsid w:val="72264648"/>
    <w:rsid w:val="72312B32"/>
    <w:rsid w:val="724405CE"/>
    <w:rsid w:val="7246541B"/>
    <w:rsid w:val="724A33F6"/>
    <w:rsid w:val="72545474"/>
    <w:rsid w:val="725C79DB"/>
    <w:rsid w:val="72705A90"/>
    <w:rsid w:val="727307F2"/>
    <w:rsid w:val="72745B3E"/>
    <w:rsid w:val="72886C58"/>
    <w:rsid w:val="729554B8"/>
    <w:rsid w:val="729D4B0F"/>
    <w:rsid w:val="729D6766"/>
    <w:rsid w:val="72A73CF3"/>
    <w:rsid w:val="72B31A7C"/>
    <w:rsid w:val="72BB08ED"/>
    <w:rsid w:val="72BE46F2"/>
    <w:rsid w:val="72C06017"/>
    <w:rsid w:val="72C646E6"/>
    <w:rsid w:val="72DB66A3"/>
    <w:rsid w:val="72F80DDB"/>
    <w:rsid w:val="73007023"/>
    <w:rsid w:val="73153E94"/>
    <w:rsid w:val="731B631E"/>
    <w:rsid w:val="732571A3"/>
    <w:rsid w:val="733175D6"/>
    <w:rsid w:val="733F6BE0"/>
    <w:rsid w:val="73451A51"/>
    <w:rsid w:val="73455201"/>
    <w:rsid w:val="734746E1"/>
    <w:rsid w:val="73597321"/>
    <w:rsid w:val="735D7F7C"/>
    <w:rsid w:val="736D0F24"/>
    <w:rsid w:val="736F3BD1"/>
    <w:rsid w:val="73712094"/>
    <w:rsid w:val="73762984"/>
    <w:rsid w:val="73776B57"/>
    <w:rsid w:val="737941D0"/>
    <w:rsid w:val="737C6661"/>
    <w:rsid w:val="73834E71"/>
    <w:rsid w:val="739427D9"/>
    <w:rsid w:val="73963210"/>
    <w:rsid w:val="73991B13"/>
    <w:rsid w:val="73A51E5B"/>
    <w:rsid w:val="73A7579C"/>
    <w:rsid w:val="73B2791D"/>
    <w:rsid w:val="73B81B5C"/>
    <w:rsid w:val="73BB43BC"/>
    <w:rsid w:val="73BE1A51"/>
    <w:rsid w:val="73C73C15"/>
    <w:rsid w:val="73CB3102"/>
    <w:rsid w:val="73D30580"/>
    <w:rsid w:val="73E0270F"/>
    <w:rsid w:val="73E20584"/>
    <w:rsid w:val="73E47EB6"/>
    <w:rsid w:val="73E801B7"/>
    <w:rsid w:val="73F5740D"/>
    <w:rsid w:val="7400138E"/>
    <w:rsid w:val="74015DB5"/>
    <w:rsid w:val="74054803"/>
    <w:rsid w:val="740F490A"/>
    <w:rsid w:val="74114085"/>
    <w:rsid w:val="74243BCA"/>
    <w:rsid w:val="742C4AE8"/>
    <w:rsid w:val="745E6162"/>
    <w:rsid w:val="74615766"/>
    <w:rsid w:val="74617B5A"/>
    <w:rsid w:val="7463575D"/>
    <w:rsid w:val="746A44A8"/>
    <w:rsid w:val="746E649C"/>
    <w:rsid w:val="74777ACD"/>
    <w:rsid w:val="747A0236"/>
    <w:rsid w:val="74846A98"/>
    <w:rsid w:val="7494379B"/>
    <w:rsid w:val="749C4004"/>
    <w:rsid w:val="74AC55DD"/>
    <w:rsid w:val="74B11AD5"/>
    <w:rsid w:val="74BE21AA"/>
    <w:rsid w:val="74CD3D95"/>
    <w:rsid w:val="74D26592"/>
    <w:rsid w:val="74D5461C"/>
    <w:rsid w:val="74EA2620"/>
    <w:rsid w:val="74EE5368"/>
    <w:rsid w:val="74F149AE"/>
    <w:rsid w:val="74F60D8E"/>
    <w:rsid w:val="74F809B0"/>
    <w:rsid w:val="750221FA"/>
    <w:rsid w:val="750A28FC"/>
    <w:rsid w:val="75282443"/>
    <w:rsid w:val="752C7B1C"/>
    <w:rsid w:val="75391243"/>
    <w:rsid w:val="75432C2E"/>
    <w:rsid w:val="75441808"/>
    <w:rsid w:val="754F2EEC"/>
    <w:rsid w:val="75513118"/>
    <w:rsid w:val="75674913"/>
    <w:rsid w:val="756F4C11"/>
    <w:rsid w:val="75947FC8"/>
    <w:rsid w:val="75A172B6"/>
    <w:rsid w:val="75A53CED"/>
    <w:rsid w:val="75A62F39"/>
    <w:rsid w:val="75AD1508"/>
    <w:rsid w:val="75AD6C6C"/>
    <w:rsid w:val="75B32252"/>
    <w:rsid w:val="75B6119C"/>
    <w:rsid w:val="75C33910"/>
    <w:rsid w:val="75CE4B05"/>
    <w:rsid w:val="75D1636D"/>
    <w:rsid w:val="75D17938"/>
    <w:rsid w:val="75DB5199"/>
    <w:rsid w:val="75DC3DB4"/>
    <w:rsid w:val="760B547A"/>
    <w:rsid w:val="760F1AD6"/>
    <w:rsid w:val="76180110"/>
    <w:rsid w:val="763C58B9"/>
    <w:rsid w:val="763D357D"/>
    <w:rsid w:val="763E728F"/>
    <w:rsid w:val="765443F4"/>
    <w:rsid w:val="765C496C"/>
    <w:rsid w:val="76617FD5"/>
    <w:rsid w:val="76674B66"/>
    <w:rsid w:val="766B4F20"/>
    <w:rsid w:val="766D5C57"/>
    <w:rsid w:val="766E607A"/>
    <w:rsid w:val="76707112"/>
    <w:rsid w:val="76765B6C"/>
    <w:rsid w:val="767E065A"/>
    <w:rsid w:val="769225FE"/>
    <w:rsid w:val="769F3A0E"/>
    <w:rsid w:val="76A352EB"/>
    <w:rsid w:val="76AF3734"/>
    <w:rsid w:val="76C1617D"/>
    <w:rsid w:val="76C810C5"/>
    <w:rsid w:val="76CC5454"/>
    <w:rsid w:val="76CE7C98"/>
    <w:rsid w:val="76D24774"/>
    <w:rsid w:val="76D27D5C"/>
    <w:rsid w:val="76DA23B3"/>
    <w:rsid w:val="76F90260"/>
    <w:rsid w:val="77094348"/>
    <w:rsid w:val="770F0B8E"/>
    <w:rsid w:val="770F33A8"/>
    <w:rsid w:val="7715594D"/>
    <w:rsid w:val="77184A6E"/>
    <w:rsid w:val="771E3715"/>
    <w:rsid w:val="77282B04"/>
    <w:rsid w:val="772C19BF"/>
    <w:rsid w:val="77522AAE"/>
    <w:rsid w:val="77552652"/>
    <w:rsid w:val="77576A70"/>
    <w:rsid w:val="775C79D8"/>
    <w:rsid w:val="776D267E"/>
    <w:rsid w:val="776D57CB"/>
    <w:rsid w:val="776F51E7"/>
    <w:rsid w:val="77744CB5"/>
    <w:rsid w:val="77745E23"/>
    <w:rsid w:val="777B6E81"/>
    <w:rsid w:val="777F401D"/>
    <w:rsid w:val="7783153C"/>
    <w:rsid w:val="77934608"/>
    <w:rsid w:val="77997924"/>
    <w:rsid w:val="779A2136"/>
    <w:rsid w:val="77A63988"/>
    <w:rsid w:val="77AB0FA5"/>
    <w:rsid w:val="77B1403E"/>
    <w:rsid w:val="77B746EE"/>
    <w:rsid w:val="77B93490"/>
    <w:rsid w:val="77BE3EE2"/>
    <w:rsid w:val="77D61CE8"/>
    <w:rsid w:val="77DC562D"/>
    <w:rsid w:val="77DF6EF9"/>
    <w:rsid w:val="77F85F3B"/>
    <w:rsid w:val="780423D5"/>
    <w:rsid w:val="780604E6"/>
    <w:rsid w:val="780911A7"/>
    <w:rsid w:val="781008F2"/>
    <w:rsid w:val="78170190"/>
    <w:rsid w:val="78183A93"/>
    <w:rsid w:val="782045CF"/>
    <w:rsid w:val="78263D9D"/>
    <w:rsid w:val="7833613A"/>
    <w:rsid w:val="78570B2D"/>
    <w:rsid w:val="7859302D"/>
    <w:rsid w:val="785F5423"/>
    <w:rsid w:val="78664DA2"/>
    <w:rsid w:val="78763B9E"/>
    <w:rsid w:val="78804A1B"/>
    <w:rsid w:val="788059D5"/>
    <w:rsid w:val="78854AB2"/>
    <w:rsid w:val="7889293E"/>
    <w:rsid w:val="78A22BA6"/>
    <w:rsid w:val="78A51FA8"/>
    <w:rsid w:val="78AA683B"/>
    <w:rsid w:val="78AF35ED"/>
    <w:rsid w:val="78B254AD"/>
    <w:rsid w:val="78B86D80"/>
    <w:rsid w:val="78C17972"/>
    <w:rsid w:val="78D3360A"/>
    <w:rsid w:val="78D71711"/>
    <w:rsid w:val="78DE1E3C"/>
    <w:rsid w:val="78DF510F"/>
    <w:rsid w:val="78E31361"/>
    <w:rsid w:val="78E57BE7"/>
    <w:rsid w:val="78E96E50"/>
    <w:rsid w:val="78EB4D42"/>
    <w:rsid w:val="78EC0F55"/>
    <w:rsid w:val="78EC6A49"/>
    <w:rsid w:val="78F87FA0"/>
    <w:rsid w:val="78FB43D3"/>
    <w:rsid w:val="79050E06"/>
    <w:rsid w:val="790563A2"/>
    <w:rsid w:val="79197211"/>
    <w:rsid w:val="791E7191"/>
    <w:rsid w:val="79224FAA"/>
    <w:rsid w:val="792C2661"/>
    <w:rsid w:val="792F2339"/>
    <w:rsid w:val="79423484"/>
    <w:rsid w:val="7948043A"/>
    <w:rsid w:val="79571BF5"/>
    <w:rsid w:val="797F441F"/>
    <w:rsid w:val="798510F9"/>
    <w:rsid w:val="79877CC3"/>
    <w:rsid w:val="798C46A3"/>
    <w:rsid w:val="7990674A"/>
    <w:rsid w:val="79943E92"/>
    <w:rsid w:val="79953103"/>
    <w:rsid w:val="79A23B2A"/>
    <w:rsid w:val="79A73973"/>
    <w:rsid w:val="79B83327"/>
    <w:rsid w:val="79C840D5"/>
    <w:rsid w:val="79D3685D"/>
    <w:rsid w:val="79F023A5"/>
    <w:rsid w:val="79FA7C15"/>
    <w:rsid w:val="7A0F061C"/>
    <w:rsid w:val="7A165009"/>
    <w:rsid w:val="7A230A9E"/>
    <w:rsid w:val="7A4F346A"/>
    <w:rsid w:val="7A500DC2"/>
    <w:rsid w:val="7A6132F9"/>
    <w:rsid w:val="7A694428"/>
    <w:rsid w:val="7A7B2C72"/>
    <w:rsid w:val="7A9150DF"/>
    <w:rsid w:val="7A922441"/>
    <w:rsid w:val="7A974293"/>
    <w:rsid w:val="7A98005E"/>
    <w:rsid w:val="7A9D1F2F"/>
    <w:rsid w:val="7AA3460E"/>
    <w:rsid w:val="7AA525FD"/>
    <w:rsid w:val="7ABC36C3"/>
    <w:rsid w:val="7AC11583"/>
    <w:rsid w:val="7ACB00DA"/>
    <w:rsid w:val="7AD34ED7"/>
    <w:rsid w:val="7AD76646"/>
    <w:rsid w:val="7AE85C4B"/>
    <w:rsid w:val="7AED3314"/>
    <w:rsid w:val="7AEE75CE"/>
    <w:rsid w:val="7AF8316E"/>
    <w:rsid w:val="7AF97C7F"/>
    <w:rsid w:val="7AFB6ED3"/>
    <w:rsid w:val="7B083678"/>
    <w:rsid w:val="7B27738C"/>
    <w:rsid w:val="7B2C429A"/>
    <w:rsid w:val="7B34651F"/>
    <w:rsid w:val="7B414A8B"/>
    <w:rsid w:val="7B5B785E"/>
    <w:rsid w:val="7B60003B"/>
    <w:rsid w:val="7B6244D1"/>
    <w:rsid w:val="7B645547"/>
    <w:rsid w:val="7B6E0757"/>
    <w:rsid w:val="7B743249"/>
    <w:rsid w:val="7B754970"/>
    <w:rsid w:val="7B841DD3"/>
    <w:rsid w:val="7B862A90"/>
    <w:rsid w:val="7B954039"/>
    <w:rsid w:val="7B985DD7"/>
    <w:rsid w:val="7BB55730"/>
    <w:rsid w:val="7BB56E3F"/>
    <w:rsid w:val="7BB8674F"/>
    <w:rsid w:val="7BBC7903"/>
    <w:rsid w:val="7BCE4EAC"/>
    <w:rsid w:val="7BD149C5"/>
    <w:rsid w:val="7BD93998"/>
    <w:rsid w:val="7BDB35AA"/>
    <w:rsid w:val="7BE355C0"/>
    <w:rsid w:val="7BEA6265"/>
    <w:rsid w:val="7BEB49C2"/>
    <w:rsid w:val="7BEF4500"/>
    <w:rsid w:val="7BF143B7"/>
    <w:rsid w:val="7BF93B44"/>
    <w:rsid w:val="7C002204"/>
    <w:rsid w:val="7C063ED4"/>
    <w:rsid w:val="7C111F99"/>
    <w:rsid w:val="7C127F12"/>
    <w:rsid w:val="7C153C7B"/>
    <w:rsid w:val="7C1F44FA"/>
    <w:rsid w:val="7C23326D"/>
    <w:rsid w:val="7C310F57"/>
    <w:rsid w:val="7C3B4482"/>
    <w:rsid w:val="7C493308"/>
    <w:rsid w:val="7C4F6E90"/>
    <w:rsid w:val="7C582C66"/>
    <w:rsid w:val="7C590168"/>
    <w:rsid w:val="7C593A95"/>
    <w:rsid w:val="7C5E5D2D"/>
    <w:rsid w:val="7C73473C"/>
    <w:rsid w:val="7C8375A3"/>
    <w:rsid w:val="7C894B1A"/>
    <w:rsid w:val="7C8A1B5C"/>
    <w:rsid w:val="7C8A6B62"/>
    <w:rsid w:val="7C952A4F"/>
    <w:rsid w:val="7CAB3CEC"/>
    <w:rsid w:val="7CB07B28"/>
    <w:rsid w:val="7CBF59FA"/>
    <w:rsid w:val="7CC56507"/>
    <w:rsid w:val="7CD67017"/>
    <w:rsid w:val="7CED1E4A"/>
    <w:rsid w:val="7CF1660D"/>
    <w:rsid w:val="7CF72E7C"/>
    <w:rsid w:val="7CF76BDC"/>
    <w:rsid w:val="7CFE4C1C"/>
    <w:rsid w:val="7D0864AB"/>
    <w:rsid w:val="7D21718D"/>
    <w:rsid w:val="7D280304"/>
    <w:rsid w:val="7D292DBE"/>
    <w:rsid w:val="7D3F53B2"/>
    <w:rsid w:val="7D483F2C"/>
    <w:rsid w:val="7D4C2F75"/>
    <w:rsid w:val="7D4E49C8"/>
    <w:rsid w:val="7D50596C"/>
    <w:rsid w:val="7D5D44AD"/>
    <w:rsid w:val="7D5F032D"/>
    <w:rsid w:val="7D633227"/>
    <w:rsid w:val="7D6E0E2C"/>
    <w:rsid w:val="7D6F3C3B"/>
    <w:rsid w:val="7D747091"/>
    <w:rsid w:val="7D851EDB"/>
    <w:rsid w:val="7D881A8C"/>
    <w:rsid w:val="7D995A14"/>
    <w:rsid w:val="7DA20010"/>
    <w:rsid w:val="7DAA363D"/>
    <w:rsid w:val="7DB906E8"/>
    <w:rsid w:val="7DBB0943"/>
    <w:rsid w:val="7DC21F73"/>
    <w:rsid w:val="7DC95036"/>
    <w:rsid w:val="7DCA6408"/>
    <w:rsid w:val="7DCD4354"/>
    <w:rsid w:val="7DD33023"/>
    <w:rsid w:val="7DE7153C"/>
    <w:rsid w:val="7DFD6ED3"/>
    <w:rsid w:val="7DFD72C2"/>
    <w:rsid w:val="7E034E4E"/>
    <w:rsid w:val="7E041C9E"/>
    <w:rsid w:val="7E062842"/>
    <w:rsid w:val="7E101EB7"/>
    <w:rsid w:val="7E17281D"/>
    <w:rsid w:val="7E1E7B8A"/>
    <w:rsid w:val="7E1F135C"/>
    <w:rsid w:val="7E207175"/>
    <w:rsid w:val="7E2E4AF4"/>
    <w:rsid w:val="7E3F6E87"/>
    <w:rsid w:val="7E436558"/>
    <w:rsid w:val="7E595CD4"/>
    <w:rsid w:val="7E5D0D1E"/>
    <w:rsid w:val="7E615933"/>
    <w:rsid w:val="7E643E29"/>
    <w:rsid w:val="7E6D781B"/>
    <w:rsid w:val="7E7337C3"/>
    <w:rsid w:val="7E7B511F"/>
    <w:rsid w:val="7E853338"/>
    <w:rsid w:val="7E9951D7"/>
    <w:rsid w:val="7EA0726A"/>
    <w:rsid w:val="7EAB0132"/>
    <w:rsid w:val="7EAD0755"/>
    <w:rsid w:val="7EB94E6C"/>
    <w:rsid w:val="7EBE1FC4"/>
    <w:rsid w:val="7ED16138"/>
    <w:rsid w:val="7ED652E7"/>
    <w:rsid w:val="7EDB019A"/>
    <w:rsid w:val="7EDE2851"/>
    <w:rsid w:val="7EE732EF"/>
    <w:rsid w:val="7EF361B1"/>
    <w:rsid w:val="7EF5620D"/>
    <w:rsid w:val="7F0172D0"/>
    <w:rsid w:val="7F026B4F"/>
    <w:rsid w:val="7F0538B9"/>
    <w:rsid w:val="7F073719"/>
    <w:rsid w:val="7F1D06F7"/>
    <w:rsid w:val="7F363C39"/>
    <w:rsid w:val="7F375B94"/>
    <w:rsid w:val="7F5415FC"/>
    <w:rsid w:val="7F69077D"/>
    <w:rsid w:val="7F6C27BA"/>
    <w:rsid w:val="7F723B28"/>
    <w:rsid w:val="7F74343E"/>
    <w:rsid w:val="7F976093"/>
    <w:rsid w:val="7F9C122E"/>
    <w:rsid w:val="7FA10149"/>
    <w:rsid w:val="7FA151BB"/>
    <w:rsid w:val="7FAC716F"/>
    <w:rsid w:val="7FBC3435"/>
    <w:rsid w:val="7FC436ED"/>
    <w:rsid w:val="7FCB5400"/>
    <w:rsid w:val="7FDC26FB"/>
    <w:rsid w:val="7FE205F3"/>
    <w:rsid w:val="7FE8290B"/>
    <w:rsid w:val="7FE86DA7"/>
    <w:rsid w:val="7FEF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25" w:line="360" w:lineRule="atLeast"/>
      <w:jc w:val="both"/>
    </w:pPr>
    <w:rPr>
      <w:rFonts w:ascii="Calibri" w:hAnsi="Calibri" w:eastAsia="宋体" w:cs="Times New Roman"/>
      <w:color w:val="1E1C11" w:themeColor="background2" w:themeShade="1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sz w:val="32"/>
      <w:szCs w:val="32"/>
    </w:rPr>
  </w:style>
  <w:style w:type="paragraph" w:styleId="4">
    <w:name w:val="heading 3"/>
    <w:basedOn w:val="3"/>
    <w:next w:val="1"/>
    <w:link w:val="27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sz w:val="28"/>
      <w:szCs w:val="32"/>
    </w:rPr>
  </w:style>
  <w:style w:type="paragraph" w:styleId="5">
    <w:name w:val="heading 4"/>
    <w:basedOn w:val="1"/>
    <w:next w:val="1"/>
    <w:link w:val="28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2"/>
    <w:unhideWhenUsed/>
    <w:qFormat/>
    <w:uiPriority w:val="99"/>
    <w:rPr>
      <w:kern w:val="0"/>
      <w:sz w:val="18"/>
      <w:szCs w:val="18"/>
      <w:lang w:val="zh-CN" w:eastAsia="zh-CN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 w:eastAsia="zh-CN"/>
    </w:rPr>
  </w:style>
  <w:style w:type="paragraph" w:styleId="9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 w:eastAsia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3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table" w:styleId="17">
    <w:name w:val="Table Grid"/>
    <w:basedOn w:val="1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Hyperlink"/>
    <w:unhideWhenUsed/>
    <w:qFormat/>
    <w:uiPriority w:val="99"/>
    <w:rPr>
      <w:color w:val="0000FF"/>
      <w:u w:val="single"/>
    </w:rPr>
  </w:style>
  <w:style w:type="character" w:customStyle="1" w:styleId="21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2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3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4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5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6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7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8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9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0">
    <w:name w:val="标题 Char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1">
    <w:name w:val="HTML 预设格式 Char"/>
    <w:basedOn w:val="18"/>
    <w:link w:val="13"/>
    <w:qFormat/>
    <w:uiPriority w:val="99"/>
    <w:rPr>
      <w:rFonts w:ascii="宋体" w:hAnsi="宋体"/>
      <w:sz w:val="24"/>
      <w:szCs w:val="24"/>
    </w:rPr>
  </w:style>
  <w:style w:type="paragraph" w:customStyle="1" w:styleId="32">
    <w:name w:val="代码"/>
    <w:basedOn w:val="1"/>
    <w:qFormat/>
    <w:uiPriority w:val="0"/>
    <w:pPr>
      <w:spacing w:line="240" w:lineRule="auto"/>
    </w:pPr>
    <w:rPr>
      <w:rFonts w:eastAsiaTheme="minorEastAsia"/>
      <w:sz w:val="21"/>
    </w:rPr>
  </w:style>
  <w:style w:type="paragraph" w:customStyle="1" w:styleId="33">
    <w:name w:val="List Paragraph"/>
    <w:basedOn w:val="1"/>
    <w:qFormat/>
    <w:uiPriority w:val="34"/>
    <w:pPr>
      <w:ind w:firstLine="420" w:firstLineChars="200"/>
    </w:pPr>
  </w:style>
  <w:style w:type="paragraph" w:customStyle="1" w:styleId="34">
    <w:name w:val="mb10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35">
    <w:name w:val="tc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33</Pages>
  <Words>3680</Words>
  <Characters>16286</Characters>
  <Lines>77</Lines>
  <Paragraphs>21</Paragraphs>
  <TotalTime>11</TotalTime>
  <ScaleCrop>false</ScaleCrop>
  <LinksUpToDate>false</LinksUpToDate>
  <CharactersWithSpaces>33934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巴黎夜雨</cp:lastModifiedBy>
  <dcterms:modified xsi:type="dcterms:W3CDTF">2020-02-14T15:57:09Z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