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2章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品牌管理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北大青鸟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：运用</w:t>
      </w:r>
      <w:r>
        <w:rPr>
          <w:rFonts w:hint="eastAsia"/>
          <w:lang w:val="en-US" w:eastAsia="zh-CN"/>
        </w:rPr>
        <w:t>AngularJS前端框架的常用指令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完成品牌管理的列表功能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完成品牌管理的分页列表功能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完成品牌管理的增加功能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完成品牌管理的修改功能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完成品牌管理的删除功能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完成品牌管理的条件查询功能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1.前端框架AngularJS入门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AngularJS简介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AngularJS</w:t>
      </w:r>
      <w:bookmarkStart w:id="5" w:name="ref_[1]_9717543"/>
      <w:r>
        <w:rPr>
          <w:rFonts w:hint="default"/>
        </w:rPr>
        <w:t> </w:t>
      </w:r>
      <w:bookmarkEnd w:id="5"/>
      <w:r>
        <w:rPr>
          <w:rFonts w:hint="default"/>
        </w:rPr>
        <w:t> 诞生于2009年，由Misko Hevery 等人创建，后为Google所收购。是一款优秀的前端JS框架，已经被用于Google的多款产品当中。AngularJS有着诸多特性，最为核心的是：MVC、模块化、自动化双向数据绑定、依赖注入等等。</w:t>
      </w:r>
    </w:p>
    <w:p>
      <w:pPr>
        <w:spacing w:line="288" w:lineRule="auto"/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239077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AngularJS四大特征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MVC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模式</w:t>
      </w:r>
    </w:p>
    <w:p>
      <w:pPr>
        <w:spacing w:line="288" w:lineRule="auto"/>
        <w:ind w:firstLine="420" w:firstLineChars="0"/>
        <w:rPr>
          <w:rFonts w:hint="eastAsia"/>
        </w:rPr>
      </w:pPr>
      <w:r>
        <w:rPr>
          <w:rFonts w:hint="eastAsia"/>
        </w:rPr>
        <w:t>Angular遵循软件工程的MVC模式,并鼓励展现，数据，和逻辑组件之间的松耦合.通过依赖注入（dependency injection），Angular为客户端的Web应用带来了传统服务端的服务，例如独立于视图的控制。 因此，后端减少了许多负担，产生了更轻的Web应用。</w:t>
      </w:r>
    </w:p>
    <w:p>
      <w:pPr>
        <w:ind w:firstLine="420" w:firstLineChars="0"/>
      </w:pPr>
      <w:r>
        <w:drawing>
          <wp:inline distT="0" distB="0" distL="114300" distR="114300">
            <wp:extent cx="5266690" cy="2342515"/>
            <wp:effectExtent l="0" t="0" r="1016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default"/>
        </w:rPr>
        <w:t>Model:数据,其实就是angular变量($scope.XX);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View: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数据的呈现,Html+Directive(指令);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Controller:操作数据,就是function,数据的增删改查;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1.2.2双向绑定</w:t>
      </w:r>
    </w:p>
    <w:p>
      <w:pPr>
        <w:spacing w:line="288" w:lineRule="auto"/>
        <w:ind w:firstLine="420" w:firstLineChars="0"/>
        <w:rPr>
          <w:rFonts w:hint="eastAsia"/>
        </w:rPr>
      </w:pPr>
      <w:r>
        <w:rPr>
          <w:rFonts w:hint="eastAsia"/>
        </w:rPr>
        <w:t>AngularJS是建立在这样的信念上的：即声明式编程应该用于构建用户界面以及编写软件构建，而指令式编程非常适合来表示业务逻辑。框架采用并扩展了传统HTML，通过双向的数据绑定来适应动态内容，双向的数据绑定允许模型和视图之间的自动同步。因此，AngularJS使得对DOM的操作不再重要并提升了可测试性。</w:t>
      </w:r>
    </w:p>
    <w:p>
      <w:pPr>
        <w:spacing w:line="288" w:lineRule="auto"/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8595" cy="1911985"/>
            <wp:effectExtent l="0" t="0" r="8255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1.2.3依赖注入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依赖注入(Dependency Injection,简称DI)是一种设计模式, 指某个对象依赖的其他对象无需手工创建，只需要“吼一嗓子”，则此对象在创建时，其依赖的对象由框架来自动创建并注入进来,其实就是最少知识法则;模块中所有的service和provider两类对象，都可以根据形参名称实现DI.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1.2.4模块化设计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高内聚低耦合法则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1)官方提供的模块           ng、ngRoute、ngAnimate</w:t>
      </w:r>
    </w:p>
    <w:p>
      <w:pPr>
        <w:rPr>
          <w:rFonts w:hint="eastAsia"/>
        </w:rPr>
      </w:pPr>
      <w:r>
        <w:rPr>
          <w:rFonts w:hint="default"/>
        </w:rPr>
        <w:t>   2)用户自定义的模块     angular.module('模块名',[ ])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1.3入门小Demo</w:t>
      </w:r>
    </w:p>
    <w:p>
      <w:pPr>
        <w:pStyle w:val="4"/>
        <w:numPr>
          <w:ilvl w:val="2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1.3.1 表达式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vertAlign w:val="baseline"/>
                <w:lang w:val="en-US" w:eastAsia="zh-CN"/>
              </w:rPr>
              <w:t>&lt;title&gt;入门小Demo-1&lt;/title&gt;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&lt;body ng-app&gt;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{{100+100}}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 w:eastAsia="宋体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执行结果如下：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194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表达式的写法是{{表达式 }} 表达式可以是变量或是运算式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ng-app 指令</w:t>
      </w:r>
      <w:r>
        <w:t> </w:t>
      </w:r>
      <w:r>
        <w:rPr>
          <w:rFonts w:hint="default"/>
        </w:rPr>
        <w:t>作用是告诉子元素一下的指令是归angularJs的,angularJs会识别的</w:t>
      </w:r>
    </w:p>
    <w:p>
      <w:r>
        <w:rPr>
          <w:rFonts w:hint="eastAsia"/>
        </w:rPr>
        <w:t>ng-app 指令定义了 AngularJS 应用程序的 根元素。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ng-app 指令在网页加载完毕时会自动引导（自动初始化）应用程序。</w:t>
      </w:r>
    </w:p>
    <w:p>
      <w:pPr>
        <w:pStyle w:val="4"/>
        <w:numPr>
          <w:ilvl w:val="2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1.3.2 双向绑定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vertAlign w:val="baseline"/>
                <w:lang w:val="en-US" w:eastAsia="zh-CN"/>
              </w:rPr>
              <w:t>&lt;title&gt;入门小Demo-1  双向绑定&lt;/title&gt;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ab/>
            </w:r>
            <w:r>
              <w:rPr>
                <w:rFonts w:hint="eastAsia" w:eastAsia="宋体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&lt;body ng-app&gt;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请输入你的姓名：&lt;input ng-model="myname"&gt;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&lt;br&gt;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{{myname}},你好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运行效果如下：</w:t>
      </w:r>
    </w:p>
    <w:p>
      <w:pPr>
        <w:spacing w:line="288" w:lineRule="auto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00015" cy="9525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ng-model 指令用于绑定变量,这样用户在文本框输入的内容会绑定到变量上，而表达式可以实时地输出变量。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1.3.3 初始化指令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我们如果希望有些变量具有初始值，可以使用ng-init指令来对变量初始化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&lt;title&gt;入门小Demo-3  初始化&lt;/title&gt;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ng-init="myname='陈大海'"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请输入你的姓名：&lt;input ng-model="myname"&gt;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{{myname}},你好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1.3.4 控制器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&lt;title&gt;入门小Demo-3  初始化&lt;/title&gt;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app=angular.module('myApp',[]); //定义了一个叫myApp的模块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//定义控制器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app.controller('myController',function($scope){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$scope.add=function(){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parseInt($scope.x)+parseInt($scope.y);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ng-app="myApp" ng-controller="myController"&gt;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x:&lt;input ng-model="x" 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y:&lt;input ng-model="y" 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运算结果：{{add()}}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ng-controller用于指定所使用的控制器。</w:t>
      </w:r>
    </w:p>
    <w:p>
      <w:pPr>
        <w:spacing w:line="288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理解 $scope：</w:t>
      </w:r>
    </w:p>
    <w:p>
      <w:pPr>
        <w:rPr>
          <w:rFonts w:hint="eastAsia"/>
          <w:lang w:val="en-US" w:eastAsia="zh-CN"/>
        </w:rPr>
      </w:pPr>
      <w:r>
        <w:t>$scope</w:t>
      </w:r>
      <w:r>
        <w:rPr>
          <w:rFonts w:hint="eastAsia"/>
        </w:rPr>
        <w:t> 的使用贯穿整个 AngularJS App 应用,它与数据模型相关联,同时也是表达式执行的上下文.有了$scope 就在视图和控制器之间建立了一个通道,基于作用域视图在修改数据时会立刻更新 $scope,同样的$scope 发生改变时也会立刻重新渲染视图.</w:t>
      </w:r>
    </w:p>
    <w:p>
      <w:pPr>
        <w:spacing w:line="288" w:lineRule="auto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1.3.5 事件指令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&lt;title&gt;入门小Demo-5  事件指令&lt;/title&gt;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app=angular.module('myApp',[]); //定义了一个叫myApp的模块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//定义控制器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app.controller('myController',function($scope){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$scope.add=function(){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$scope.z= parseInt($scope.x)+parseInt($scope.y);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ng-app="myApp" ng-controller="myController"&gt;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x:&lt;input ng-model="x" 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y:&lt;input ng-model="y" 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ng-click="add()"&gt;运算&lt;/button&gt;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结果：{{z}}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7620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ng-click  是最常用的单击事件指令，再点击时触发控制器的某个方法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1.3.6 循环数组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&lt;title&gt;入门小Demo-6  循环数据&lt;/title&gt;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app=angular.module('myApp',[]); //定义了一个叫myApp的模块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//定义控制器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app.controller('myController',function($scope){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$scope.list= [100,192,203,434 ];//定义数组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ng-app="myApp" ng-controller="myController"&gt;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&lt;tr ng-repeat="x in list"&gt;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&lt;td&gt;{{x}}&lt;/td&gt;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这里的ng-repeat指令用于循环数组变量。</w:t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755515" cy="1250950"/>
            <wp:effectExtent l="0" t="0" r="6985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1.3.7 循环对象数组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&lt;title&gt;入门小Demo-7  循环对象数组&lt;/title&gt;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 src="angular.min.js"&gt;&lt;/script&gt;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app=angular.module('myApp',[]); //定义了一个叫myApp的模块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//定义控制器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app.controller('myController',function($scope){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$scope.list= [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{name:'张三',shuxue:100,yuwen:93},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{name:'李四',shuxue:88,yuwen:87},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{name:'王五',shuxue:77,yuwen:56}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];//定义数组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 ng-app="myApp" ng-controller="myController"&gt;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&lt;table&gt;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&lt;td&gt;姓名&lt;/td&gt;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&lt;td&gt;数学&lt;/td&gt;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&lt;td&gt;语文&lt;/td&gt;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&lt;tr ng-repeat="entity in list"&gt;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&lt;td&gt;{{entity.name}}&lt;/td&gt;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&lt;td&gt;{{entity.shuxue}}&lt;/td&gt;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&lt;td&gt;{{entity.yuwen}}&lt;/td&gt;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&lt;/table&gt;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spacing w:line="288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spacing w:line="288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89525" cy="1285240"/>
            <wp:effectExtent l="0" t="0" r="1587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1.3.8 内置服务</w:t>
      </w: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我们的数据一般都是从后端获取的，那么如何获取数据呢？我们一般使用内置服务$http来实现。注意：以下代码需要在tomcat中运行。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入门小Demo-8  内置服务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'myApp'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,[]);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//定义了一个叫myApp的模块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//定义控制器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'myController'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($scope,$http){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'data.json'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"myApp"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"myController"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"findAll()"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数学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语文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{{entity.shuxue}}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{{entity.yuwen}}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88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建立文件 data.json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>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{"name":"张三","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":100,"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":93},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{"name":"李四","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":88,"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":87},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{"name":"王五","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":77,"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":56},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{"name":"赵六","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":67,"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>":86}</w:t>
            </w:r>
          </w:p>
          <w:p>
            <w:pPr>
              <w:spacing w:line="288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>]</w:t>
            </w:r>
          </w:p>
        </w:tc>
      </w:tr>
    </w:tbl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2.品牌列表的实现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bookmarkStart w:id="6" w:name="_Toc1566"/>
      <w:r>
        <w:rPr>
          <w:rFonts w:hint="eastAsia"/>
          <w:lang w:val="en-US" w:eastAsia="zh-CN"/>
        </w:rPr>
        <w:t>2.1</w:t>
      </w:r>
      <w:bookmarkEnd w:id="6"/>
      <w:r>
        <w:rPr>
          <w:rFonts w:hint="eastAsia"/>
          <w:lang w:val="en-US" w:eastAsia="zh-CN"/>
        </w:rPr>
        <w:t>需求分析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实现品牌列表的查询（不用分页和条件查询）效果如下：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2233295"/>
            <wp:effectExtent l="0" t="0" r="381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2.2前端代码</w:t>
      </w:r>
    </w:p>
    <w:p>
      <w:pPr>
        <w:pStyle w:val="4"/>
        <w:numPr>
          <w:ilvl w:val="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2.2.1拷贝资源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将“资源/静态原型/运营商管理后台”下的页面资源拷贝到pinyougou-manager-web下</w:t>
      </w:r>
    </w:p>
    <w:p>
      <w:r>
        <w:drawing>
          <wp:inline distT="0" distB="0" distL="114300" distR="114300">
            <wp:extent cx="5271770" cy="1809115"/>
            <wp:effectExtent l="0" t="0" r="508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其中plugins文件夹中包括了angularJS 、bootstrap、JQuery等常用前端库，我们将在项目中用到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2.2.2引入JS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修改brand.html ，引入JS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0"/>
        </w:numPr>
        <w:tabs>
          <w:tab w:val="left" w:pos="356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2.2.3指定模块和控制器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"brandController"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指令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中定义的就是模块的名称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指令用于为你的应用添加控制器。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在控制器中，你可以编写代码，制作函数和变量，并使用 scope 对象来访问。</w:t>
      </w:r>
    </w:p>
    <w:p>
      <w:pPr>
        <w:pStyle w:val="4"/>
        <w:numPr>
          <w:ilvl w:val="2"/>
          <w:numId w:val="0"/>
        </w:numPr>
        <w:tabs>
          <w:tab w:val="left" w:pos="356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2.2.4编写JS代码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'pinyougou'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[]);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//定义模块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'brandController'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($scope,$http){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$scope.findAll=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'../brand/findAll.do'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tabs>
          <w:tab w:val="left" w:pos="356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2.2.5循环显示表格数据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{{entity.firstChar}}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0"/>
        </w:numPr>
        <w:tabs>
          <w:tab w:val="left" w:pos="3569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2.2.6初始化调用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"brandController"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"findAll()"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3.品牌列表分页的实现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在品牌管理下方放置分页栏，实现分页功能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399665"/>
            <wp:effectExtent l="0" t="0" r="1460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 分页结果封装实体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在pinyougou-pojo工程中创建entity包，用于存放通用实体类，创建类</w:t>
      </w:r>
      <w:r>
        <w:rPr>
          <w:rFonts w:hint="eastAsia"/>
        </w:rPr>
        <w:t>PageResult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分页结果封装对象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PageResult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Serializable{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//总记录数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//当前页结果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Consolas" w:hAnsi="Consolas"/>
                <w:b/>
                <w:bCs/>
                <w:color w:val="FF0000"/>
                <w:sz w:val="18"/>
                <w:szCs w:val="18"/>
                <w:lang w:val="en-US" w:eastAsia="zh-CN"/>
              </w:rPr>
              <w:t>//getter  and setter .....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在pinyougou-sellergoods-interface的BrandService.java 增加方法定义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返回分页列表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PageResult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findPage(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 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在pinyougou-sellergoods-service的BrandServiceImpl.java中实现该方法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findPage(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Page&lt;TbBrand&gt;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  (Page&lt;TbBrand&gt;)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.getTotal(),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.getResult());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t>PageHelper</w:t>
      </w:r>
      <w:r>
        <w:rPr>
          <w:rFonts w:hint="eastAsia"/>
          <w:lang w:eastAsia="zh-CN"/>
        </w:rPr>
        <w:t>为</w:t>
      </w:r>
      <w:r>
        <w:t>MyBatis</w:t>
      </w:r>
      <w:r>
        <w:rPr>
          <w:rFonts w:hint="eastAsia"/>
          <w:lang w:eastAsia="zh-CN"/>
        </w:rPr>
        <w:t>分页插件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3.2.4 控制层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在pinyougou-manager-web工程的BrandController.java新增方法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返回全部列表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"/findPage"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 findPage(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</w:t>
            </w:r>
            <w:r>
              <w:rPr>
                <w:rFonts w:hint="eastAsia" w:ascii="Consolas" w:hAnsi="Consolas"/>
                <w:color w:val="0000C0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.findPage(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3.3.1 HTML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在brand.html引入分页组件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构建app模块时引入pagination模块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  <w:highlight w:val="white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app=angular.module('pinyougou',[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'pagination'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])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//定义品优购模块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页面的表格下放置分页组件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3.3.2 JS代码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brandController</w:t>
      </w:r>
      <w:r>
        <w:rPr>
          <w:rFonts w:hint="eastAsia"/>
          <w:lang w:eastAsia="zh-CN"/>
        </w:rPr>
        <w:t>中添加如下代码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//重新加载列表 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//切换页码  </w:t>
            </w:r>
          </w:p>
          <w:p>
            <w:pPr>
              <w:spacing w:beforeLines="0" w:afterLines="0"/>
              <w:ind w:left="1075" w:leftChars="255" w:hanging="540" w:hangingChars="3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$scope.findPage( $scope.paginationConf.currentPage, $scope.paginationConf.itemsPerPage);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//分页控件配置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$scope.paginationConf =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currentPage: 1,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totalItems: 10,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itemsPerPage: 10,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perPageOptions: [10, 20, 30, 40, 50],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onChange: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//重新加载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$scope.findPage=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(page,rows){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'../brand/findPage.do?page='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+page+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'&amp;rows='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+rows).success(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$scope.list=response.rows;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$scope.paginationConf.totalItems=response.total;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//更新总记录数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在页面的body元素上去掉ng-init指令的调用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paginationConf </w:t>
      </w:r>
      <w:r>
        <w:rPr>
          <w:rFonts w:hint="eastAsia"/>
          <w:lang w:eastAsia="zh-CN"/>
        </w:rPr>
        <w:t>变量各属性的意义：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currentPage</w:t>
      </w:r>
      <w:r>
        <w:rPr>
          <w:rFonts w:hint="eastAsia"/>
          <w:lang w:eastAsia="zh-CN"/>
        </w:rPr>
        <w:t>：当前页码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totalItems</w:t>
      </w:r>
      <w:r>
        <w:rPr>
          <w:rFonts w:hint="eastAsia"/>
          <w:lang w:val="en-US" w:eastAsia="zh-CN"/>
        </w:rPr>
        <w:t>:总条数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itemsPerPage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perPageOptions</w:t>
      </w:r>
      <w:r>
        <w:rPr>
          <w:rFonts w:hint="eastAsia"/>
          <w:lang w:eastAsia="zh-CN"/>
        </w:rPr>
        <w:t>：页码选项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onChange</w:t>
      </w:r>
      <w:r>
        <w:rPr>
          <w:rFonts w:hint="eastAsia"/>
          <w:lang w:eastAsia="zh-CN"/>
        </w:rPr>
        <w:t>：更改页面时触发事件</w:t>
      </w:r>
    </w:p>
    <w:p>
      <w:pPr>
        <w:rPr>
          <w:rFonts w:hint="eastAsia" w:ascii="Consolas" w:hAnsi="Consolas"/>
          <w:color w:val="000000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4.增加品牌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实现品牌增加功能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982470"/>
            <wp:effectExtent l="0" t="0" r="14605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4.2.1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在pinyougou-sellergoods-interface的BrandService.java新增方法定义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4.2.2 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在com.pinyougou.sellergoods.service.impl的BrandServiceImpl.java实现该方法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4.2.3 执行结果封装实体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在pinyougou-pojo的entity包下创建类Result.java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entity;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java.io.Serializable;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返回结果封装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//getter and setter.....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4.2.4 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在pinyougou-manager-web的BrandController.java中新增方法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brand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4.3.1 JS代码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$http.post(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'../brand/add.do'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,$scope.entity 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//重新查询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//重新加载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4.3.2 HTML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绑定表单元素，我们用ng-model指令，绑定按钮的单击事件我们用ng-click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"modal-content"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"modal-header"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&gt;×&lt;/button&gt;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&lt;h3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"myModalLabel"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&gt;品牌编辑&lt;/h3&gt;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"modal-body"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&lt;table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&lt;td&gt;品牌名称&lt;/td&gt;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&lt;td&gt;&lt;input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"品牌名称"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&lt;td&gt;首字母&lt;/td&gt;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&lt;td&gt;&lt;input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"entity.firstChar"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"首字母"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&lt;/table&gt;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"modal-footer"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btn-success"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"save()"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&gt;保存&lt;/button&gt;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&gt;关闭&lt;/button&gt;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&lt;/div&gt;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为了每次打开窗口没有遗留上次的数据，我们可以修改新建按钮，对entity变量进行清空操作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"entity={}"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新建&lt;/button&gt;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5.修改品牌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点击列表的修改按钮，弹出窗口，修改数据后点“保存”执行保存操作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63165"/>
            <wp:effectExtent l="0" t="0" r="6985" b="133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5.2.1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在pinyougou-sellergoods-interface的BrandService.java新增方法定义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5.2.2 服务实现层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在pinyougou-sellergoods-service的BrandServiceImpl.java新增方法实现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5.2.3 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在pinyougou-manager-web的BrandController.java新增方法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540" w:firstLineChars="3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brand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"/update"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update(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"修改成功"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"修改失败"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"/findOne"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5.3.1 实现数据查询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增加JS代码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'../brand/findOne.do?id='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修改列表中的“修改”按钮，调用此方法执行查询实体的操作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&gt;修改&lt;/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5.3.2 保存数据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修改JS的save方法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methodName='add';//方法名称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($scope.entity.id!=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){//如果有ID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methodName='update';//则执行修改方法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$http.post(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'../brand/'+ methodName +'.do'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,$scope.entity 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//重新查询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$scope.reloadList();//重新加载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6.删除品牌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需求分析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点击列表前的复选框，点击删除按钮，删除选中的品牌。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372360"/>
            <wp:effectExtent l="0" t="0" r="1079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6.2.1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在pinyougou-sellergoods-interface的BrandService.java接口定义方法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delete(Long 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6.2.2 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在pinyougou-sellergoods-service的BrandServiceImpl.java实现该方法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6.2.3 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在pinyougou-manager-web的BrandController.java中增加方法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"/delete"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delete(Long 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"删除成功"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"删除失败"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6.3.1 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：我们需要定义一个用于存储选中ID的数组，当我们点击复选框后判断是选择还是取消选择，如果是选择就加到数组中，如果是取消选择就从数组中移除。在点击删除按钮时需要用到这个存储了ID的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这里我们补充一下JS的关于数组操作的知识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数组的push方法：向数组中添加元素【1,2,4,5,6】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lang w:eastAsia="zh-CN"/>
        </w:rPr>
        <w:t>数组的</w:t>
      </w:r>
      <w:r>
        <w:rPr>
          <w:rFonts w:hint="eastAsia" w:ascii="Consolas" w:hAnsi="Consolas" w:eastAsia="Consolas"/>
          <w:color w:val="000000"/>
          <w:sz w:val="18"/>
          <w:szCs w:val="18"/>
        </w:rPr>
        <w:t>splice</w:t>
      </w:r>
      <w:r>
        <w:rPr>
          <w:rFonts w:hint="eastAsia"/>
          <w:lang w:eastAsia="zh-CN"/>
        </w:rPr>
        <w:t>方法：从数组的指定位置移除指定个数的元素</w:t>
      </w:r>
      <w:r>
        <w:rPr>
          <w:rFonts w:hint="eastAsia"/>
          <w:lang w:val="en-US" w:eastAsia="zh-CN"/>
        </w:rPr>
        <w:t xml:space="preserve"> ，参数1为位置  ，参数2位移除的个数splice(2,2)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（3）复选框的</w:t>
      </w:r>
      <w:r>
        <w:rPr>
          <w:rFonts w:hint="eastAsia"/>
        </w:rPr>
        <w:t>checked</w:t>
      </w:r>
      <w:r>
        <w:rPr>
          <w:rFonts w:hint="eastAsia"/>
          <w:lang w:eastAsia="zh-CN"/>
        </w:rPr>
        <w:t>属性：用于判断是否被选中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//选中的ID集合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//更新复选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$scope.updateSelection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($event, id)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($event.target.checked){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//如果是被选中,则增加到数组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$scope.selectIds.push( 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idx = $scope.selectIds.indexOf(id);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$scope.selectIds.splice(idx, 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//删除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//批量删除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$scope.dele=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//获取选中的复选框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'../brand/delete.do?ids='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+$scope.selectIds).success(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6.3.2 HTML</w:t>
      </w: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（1）修改列表的复选框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（2）修改删除按钮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7.品牌条件查询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实现品牌条件查询功能，输入品牌名称、首字母后查询，并分页。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7.2.1 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在pinyougou-sellergoods-interface工程的BrandService.java方法增加方法定义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pageNum 当前页 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pageSize 每页记录数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findPage(TbBrand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7.2.2 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在pinyougou-sellergoods-service工程BrandServiceImpl.java实现该方法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findPage(TbBrand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TbBrandExample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.getName().length()&gt;0){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.andNameLike(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.getFirstChar()!=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.getFirstChar().length()&gt;0){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.andFirstCharEqualTo(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.getFirstChar());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Page&lt;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TbBrand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(Page&lt;TbBrand&gt;)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.getTotal(),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.getResult());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7.2.3 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在pinyougou-manager-web的BrandController.java增加方法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查询+分页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brand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rows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"/search"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PageResult search(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TbBrand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brandService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.findPage(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brand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7.3前端代码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修改pinyougou-manager-web的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$scope.searchEntity={};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//定义搜索对象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//条件查询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(page,rows){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$http.post(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'../brand/search.do?page='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+page+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"&amp;rows="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+rows, $scope.searchEntity).success(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$scope.paginationConf.totalItems=response.total;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//总记录数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$scope.list=response.rows;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//给列表变量赋值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修改reloadList方法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bookmarkStart w:id="7" w:name="_GoBack"/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//刷新列表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ind w:left="720" w:hanging="720" w:hangingChars="4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$scope.search( $scope.paginationConf.currentPage, $scope.paginationConf.itemsPerPage);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bookmarkEnd w:id="7"/>
          </w:p>
        </w:tc>
      </w:tr>
    </w:tbl>
    <w:p>
      <w:pPr>
        <w:numPr>
          <w:ilvl w:val="0"/>
          <w:numId w:val="0"/>
        </w:numPr>
        <w:spacing w:line="276" w:lineRule="auto"/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7EED01"/>
    <w:multiLevelType w:val="singleLevel"/>
    <w:tmpl w:val="597EED0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2A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06E45"/>
    <w:rsid w:val="00543C43"/>
    <w:rsid w:val="005520F4"/>
    <w:rsid w:val="00563F41"/>
    <w:rsid w:val="0057053A"/>
    <w:rsid w:val="005B4D72"/>
    <w:rsid w:val="005E1FF6"/>
    <w:rsid w:val="006B7E4E"/>
    <w:rsid w:val="00707BC7"/>
    <w:rsid w:val="00746034"/>
    <w:rsid w:val="007D66FF"/>
    <w:rsid w:val="007E1E60"/>
    <w:rsid w:val="0081607D"/>
    <w:rsid w:val="00843869"/>
    <w:rsid w:val="00855538"/>
    <w:rsid w:val="00882AFC"/>
    <w:rsid w:val="008D6DB7"/>
    <w:rsid w:val="0096019F"/>
    <w:rsid w:val="009B7BE7"/>
    <w:rsid w:val="009D2C95"/>
    <w:rsid w:val="009E2BC4"/>
    <w:rsid w:val="009E3D11"/>
    <w:rsid w:val="00A14334"/>
    <w:rsid w:val="00A2125B"/>
    <w:rsid w:val="00A40A60"/>
    <w:rsid w:val="00AB551A"/>
    <w:rsid w:val="00AE06BC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25C9"/>
    <w:rsid w:val="00DD745A"/>
    <w:rsid w:val="00E0454B"/>
    <w:rsid w:val="00E651FF"/>
    <w:rsid w:val="00E926C9"/>
    <w:rsid w:val="00EA6E88"/>
    <w:rsid w:val="00F1319B"/>
    <w:rsid w:val="00F17FFE"/>
    <w:rsid w:val="00FB0256"/>
    <w:rsid w:val="00FB1ADD"/>
    <w:rsid w:val="00FE0B71"/>
    <w:rsid w:val="0115219E"/>
    <w:rsid w:val="01267049"/>
    <w:rsid w:val="01275603"/>
    <w:rsid w:val="012A7DB2"/>
    <w:rsid w:val="01A44421"/>
    <w:rsid w:val="01A53E1A"/>
    <w:rsid w:val="01AB3883"/>
    <w:rsid w:val="01C146CE"/>
    <w:rsid w:val="01CA1F40"/>
    <w:rsid w:val="01CA32A4"/>
    <w:rsid w:val="01CC133B"/>
    <w:rsid w:val="01D80188"/>
    <w:rsid w:val="020041D5"/>
    <w:rsid w:val="021441A4"/>
    <w:rsid w:val="022A3803"/>
    <w:rsid w:val="023100D7"/>
    <w:rsid w:val="02950127"/>
    <w:rsid w:val="029E65A9"/>
    <w:rsid w:val="030B3033"/>
    <w:rsid w:val="030D33CF"/>
    <w:rsid w:val="03141AC3"/>
    <w:rsid w:val="0337693A"/>
    <w:rsid w:val="03485289"/>
    <w:rsid w:val="034B40BA"/>
    <w:rsid w:val="034C526D"/>
    <w:rsid w:val="035721D2"/>
    <w:rsid w:val="03960E21"/>
    <w:rsid w:val="039804E4"/>
    <w:rsid w:val="03A312F1"/>
    <w:rsid w:val="03B67370"/>
    <w:rsid w:val="03F60529"/>
    <w:rsid w:val="04072E7B"/>
    <w:rsid w:val="042D1C60"/>
    <w:rsid w:val="04557F0F"/>
    <w:rsid w:val="046E0000"/>
    <w:rsid w:val="046F6344"/>
    <w:rsid w:val="04C03745"/>
    <w:rsid w:val="04C84B9D"/>
    <w:rsid w:val="04CF7732"/>
    <w:rsid w:val="05023F6F"/>
    <w:rsid w:val="053853AF"/>
    <w:rsid w:val="0560192A"/>
    <w:rsid w:val="058462B4"/>
    <w:rsid w:val="05EB3AC1"/>
    <w:rsid w:val="060419C5"/>
    <w:rsid w:val="06056D43"/>
    <w:rsid w:val="064D2D9A"/>
    <w:rsid w:val="06577132"/>
    <w:rsid w:val="066C1BC8"/>
    <w:rsid w:val="068243EE"/>
    <w:rsid w:val="068B3A9D"/>
    <w:rsid w:val="069E5147"/>
    <w:rsid w:val="069F4962"/>
    <w:rsid w:val="06DB44BC"/>
    <w:rsid w:val="0736715D"/>
    <w:rsid w:val="074F51AA"/>
    <w:rsid w:val="075B418C"/>
    <w:rsid w:val="076527EC"/>
    <w:rsid w:val="0776355B"/>
    <w:rsid w:val="077A5E0F"/>
    <w:rsid w:val="07853D89"/>
    <w:rsid w:val="07954FC9"/>
    <w:rsid w:val="07C90445"/>
    <w:rsid w:val="07DB2CD2"/>
    <w:rsid w:val="0801425C"/>
    <w:rsid w:val="08161FA7"/>
    <w:rsid w:val="081C50CD"/>
    <w:rsid w:val="083602D2"/>
    <w:rsid w:val="083A2BF6"/>
    <w:rsid w:val="08600C78"/>
    <w:rsid w:val="08686B2D"/>
    <w:rsid w:val="08955880"/>
    <w:rsid w:val="08C31B9A"/>
    <w:rsid w:val="08E96DFD"/>
    <w:rsid w:val="08F87172"/>
    <w:rsid w:val="09150BC0"/>
    <w:rsid w:val="09344F1C"/>
    <w:rsid w:val="09441A34"/>
    <w:rsid w:val="094A0E4F"/>
    <w:rsid w:val="0968048B"/>
    <w:rsid w:val="096E57E9"/>
    <w:rsid w:val="097A2C87"/>
    <w:rsid w:val="09DB1B67"/>
    <w:rsid w:val="09E27EBD"/>
    <w:rsid w:val="09EB26BF"/>
    <w:rsid w:val="09F2036D"/>
    <w:rsid w:val="09F21A13"/>
    <w:rsid w:val="0A032DCD"/>
    <w:rsid w:val="0A4421A1"/>
    <w:rsid w:val="0A4548CB"/>
    <w:rsid w:val="0A520196"/>
    <w:rsid w:val="0A616811"/>
    <w:rsid w:val="0A6B6E48"/>
    <w:rsid w:val="0A797088"/>
    <w:rsid w:val="0A8B238A"/>
    <w:rsid w:val="0A907BB5"/>
    <w:rsid w:val="0AF3677D"/>
    <w:rsid w:val="0AFC6126"/>
    <w:rsid w:val="0B135C9D"/>
    <w:rsid w:val="0B363055"/>
    <w:rsid w:val="0B4638A6"/>
    <w:rsid w:val="0B8A124C"/>
    <w:rsid w:val="0BB12BF0"/>
    <w:rsid w:val="0BBA0EDE"/>
    <w:rsid w:val="0BF6263E"/>
    <w:rsid w:val="0C027CC5"/>
    <w:rsid w:val="0C04344D"/>
    <w:rsid w:val="0C1C2A11"/>
    <w:rsid w:val="0C2555E5"/>
    <w:rsid w:val="0C533F97"/>
    <w:rsid w:val="0C67453E"/>
    <w:rsid w:val="0CA54458"/>
    <w:rsid w:val="0CA57D0C"/>
    <w:rsid w:val="0CDB091A"/>
    <w:rsid w:val="0CE349C7"/>
    <w:rsid w:val="0CFD029B"/>
    <w:rsid w:val="0CFD655D"/>
    <w:rsid w:val="0D025C65"/>
    <w:rsid w:val="0D087D34"/>
    <w:rsid w:val="0D823E19"/>
    <w:rsid w:val="0D8E5D33"/>
    <w:rsid w:val="0DC13019"/>
    <w:rsid w:val="0DD75F94"/>
    <w:rsid w:val="0DE11112"/>
    <w:rsid w:val="0DF01547"/>
    <w:rsid w:val="0DFD0687"/>
    <w:rsid w:val="0E2410FB"/>
    <w:rsid w:val="0E37715C"/>
    <w:rsid w:val="0E52675F"/>
    <w:rsid w:val="0E6B7EF7"/>
    <w:rsid w:val="0E8C0EA8"/>
    <w:rsid w:val="0E8D4784"/>
    <w:rsid w:val="0E9A7D29"/>
    <w:rsid w:val="0E9E35F5"/>
    <w:rsid w:val="0EB50E15"/>
    <w:rsid w:val="0EC17F5C"/>
    <w:rsid w:val="0ECB6F0D"/>
    <w:rsid w:val="0F1A7AC2"/>
    <w:rsid w:val="0F390651"/>
    <w:rsid w:val="0F5821E9"/>
    <w:rsid w:val="0F6C7380"/>
    <w:rsid w:val="0FAA6899"/>
    <w:rsid w:val="0FBD0F18"/>
    <w:rsid w:val="0FCA206B"/>
    <w:rsid w:val="0FCE236A"/>
    <w:rsid w:val="0FD54053"/>
    <w:rsid w:val="0FDB1853"/>
    <w:rsid w:val="102736D4"/>
    <w:rsid w:val="10593667"/>
    <w:rsid w:val="105F74F3"/>
    <w:rsid w:val="107515B6"/>
    <w:rsid w:val="10817014"/>
    <w:rsid w:val="10B52291"/>
    <w:rsid w:val="10C54956"/>
    <w:rsid w:val="10CC2E3F"/>
    <w:rsid w:val="10D90C04"/>
    <w:rsid w:val="10EF675E"/>
    <w:rsid w:val="10FA0722"/>
    <w:rsid w:val="10FB6459"/>
    <w:rsid w:val="11055FB2"/>
    <w:rsid w:val="11185E6F"/>
    <w:rsid w:val="11257007"/>
    <w:rsid w:val="1143768A"/>
    <w:rsid w:val="11644B9F"/>
    <w:rsid w:val="116A014B"/>
    <w:rsid w:val="11BE2A3F"/>
    <w:rsid w:val="11D51026"/>
    <w:rsid w:val="1220264E"/>
    <w:rsid w:val="123B634C"/>
    <w:rsid w:val="123C5A64"/>
    <w:rsid w:val="125E4185"/>
    <w:rsid w:val="126862C6"/>
    <w:rsid w:val="128D3953"/>
    <w:rsid w:val="12C258EE"/>
    <w:rsid w:val="12EE1124"/>
    <w:rsid w:val="135403F7"/>
    <w:rsid w:val="136D09F3"/>
    <w:rsid w:val="13D62FE6"/>
    <w:rsid w:val="14006DFA"/>
    <w:rsid w:val="14032954"/>
    <w:rsid w:val="143552F1"/>
    <w:rsid w:val="14663F3E"/>
    <w:rsid w:val="147258E3"/>
    <w:rsid w:val="147C5959"/>
    <w:rsid w:val="14AB5BF6"/>
    <w:rsid w:val="14B36C1C"/>
    <w:rsid w:val="14C85B7B"/>
    <w:rsid w:val="14CC7A2B"/>
    <w:rsid w:val="14D201B0"/>
    <w:rsid w:val="14EC07CA"/>
    <w:rsid w:val="15035CCD"/>
    <w:rsid w:val="151E1FFE"/>
    <w:rsid w:val="152248DF"/>
    <w:rsid w:val="15656617"/>
    <w:rsid w:val="15940AF5"/>
    <w:rsid w:val="159E7B0F"/>
    <w:rsid w:val="15D44F69"/>
    <w:rsid w:val="16020229"/>
    <w:rsid w:val="16080C60"/>
    <w:rsid w:val="164C76C3"/>
    <w:rsid w:val="16753D80"/>
    <w:rsid w:val="168336D5"/>
    <w:rsid w:val="169A4704"/>
    <w:rsid w:val="16EF5C95"/>
    <w:rsid w:val="171665BE"/>
    <w:rsid w:val="17251154"/>
    <w:rsid w:val="17A37BD7"/>
    <w:rsid w:val="17C53EA2"/>
    <w:rsid w:val="18516F9E"/>
    <w:rsid w:val="185F4A9E"/>
    <w:rsid w:val="1872286A"/>
    <w:rsid w:val="187859E1"/>
    <w:rsid w:val="189F7457"/>
    <w:rsid w:val="18C37C3A"/>
    <w:rsid w:val="18DB2972"/>
    <w:rsid w:val="18E206B7"/>
    <w:rsid w:val="18F54F12"/>
    <w:rsid w:val="19014440"/>
    <w:rsid w:val="191E276E"/>
    <w:rsid w:val="19223B76"/>
    <w:rsid w:val="194E1CDC"/>
    <w:rsid w:val="196C2929"/>
    <w:rsid w:val="196E2814"/>
    <w:rsid w:val="197A09ED"/>
    <w:rsid w:val="19A350F4"/>
    <w:rsid w:val="19D2797D"/>
    <w:rsid w:val="1A2B4800"/>
    <w:rsid w:val="1A4863FD"/>
    <w:rsid w:val="1A6E6CC8"/>
    <w:rsid w:val="1AB42C93"/>
    <w:rsid w:val="1AED0154"/>
    <w:rsid w:val="1B3D53CD"/>
    <w:rsid w:val="1B3F36EA"/>
    <w:rsid w:val="1B4456FD"/>
    <w:rsid w:val="1B480D97"/>
    <w:rsid w:val="1B4E3040"/>
    <w:rsid w:val="1B4F3A8D"/>
    <w:rsid w:val="1B541BA0"/>
    <w:rsid w:val="1B5978D1"/>
    <w:rsid w:val="1BD72015"/>
    <w:rsid w:val="1BE14EC9"/>
    <w:rsid w:val="1BE62B57"/>
    <w:rsid w:val="1BFE1751"/>
    <w:rsid w:val="1C09048A"/>
    <w:rsid w:val="1C1231A9"/>
    <w:rsid w:val="1C3521FF"/>
    <w:rsid w:val="1C3E416F"/>
    <w:rsid w:val="1C420DEA"/>
    <w:rsid w:val="1C5839C5"/>
    <w:rsid w:val="1C604565"/>
    <w:rsid w:val="1C7A2706"/>
    <w:rsid w:val="1CBC7B18"/>
    <w:rsid w:val="1CC006D5"/>
    <w:rsid w:val="1CCB2C5C"/>
    <w:rsid w:val="1CF11FD1"/>
    <w:rsid w:val="1D0C42CF"/>
    <w:rsid w:val="1D662BF9"/>
    <w:rsid w:val="1DB9466B"/>
    <w:rsid w:val="1DC13402"/>
    <w:rsid w:val="1DCF792B"/>
    <w:rsid w:val="1DF5600C"/>
    <w:rsid w:val="1E0A0DDB"/>
    <w:rsid w:val="1E2C3602"/>
    <w:rsid w:val="1E526354"/>
    <w:rsid w:val="1E56006F"/>
    <w:rsid w:val="1E565801"/>
    <w:rsid w:val="1E636306"/>
    <w:rsid w:val="1E6A07AE"/>
    <w:rsid w:val="1E6C2A6F"/>
    <w:rsid w:val="1E8253DE"/>
    <w:rsid w:val="1E8F1768"/>
    <w:rsid w:val="1E99019A"/>
    <w:rsid w:val="1ECB139F"/>
    <w:rsid w:val="1EE45394"/>
    <w:rsid w:val="1EFD7C75"/>
    <w:rsid w:val="1F181297"/>
    <w:rsid w:val="1F220B09"/>
    <w:rsid w:val="1F7436E2"/>
    <w:rsid w:val="1F754FBC"/>
    <w:rsid w:val="1FCF34A6"/>
    <w:rsid w:val="1FFC1D3C"/>
    <w:rsid w:val="20302CDC"/>
    <w:rsid w:val="203A4D20"/>
    <w:rsid w:val="2041143F"/>
    <w:rsid w:val="2045328F"/>
    <w:rsid w:val="20553618"/>
    <w:rsid w:val="206A408F"/>
    <w:rsid w:val="206F42A7"/>
    <w:rsid w:val="209402AD"/>
    <w:rsid w:val="209A09D9"/>
    <w:rsid w:val="20CA5EA0"/>
    <w:rsid w:val="20F82069"/>
    <w:rsid w:val="212C183F"/>
    <w:rsid w:val="217318DA"/>
    <w:rsid w:val="21901430"/>
    <w:rsid w:val="219A0091"/>
    <w:rsid w:val="21A63705"/>
    <w:rsid w:val="21BB17EF"/>
    <w:rsid w:val="221D441D"/>
    <w:rsid w:val="225826A2"/>
    <w:rsid w:val="226A7E3C"/>
    <w:rsid w:val="22784E5B"/>
    <w:rsid w:val="227C192B"/>
    <w:rsid w:val="22884F9D"/>
    <w:rsid w:val="229932BA"/>
    <w:rsid w:val="22C00FBF"/>
    <w:rsid w:val="22C03D87"/>
    <w:rsid w:val="22C51FAD"/>
    <w:rsid w:val="22E80F92"/>
    <w:rsid w:val="22F75DB7"/>
    <w:rsid w:val="230D3B65"/>
    <w:rsid w:val="232342B2"/>
    <w:rsid w:val="233E7961"/>
    <w:rsid w:val="23476F9D"/>
    <w:rsid w:val="23537DCA"/>
    <w:rsid w:val="23651CA8"/>
    <w:rsid w:val="239127BB"/>
    <w:rsid w:val="239D3A22"/>
    <w:rsid w:val="23FF4F83"/>
    <w:rsid w:val="24211F26"/>
    <w:rsid w:val="243C0DF9"/>
    <w:rsid w:val="24753EAC"/>
    <w:rsid w:val="24C247E9"/>
    <w:rsid w:val="250C7751"/>
    <w:rsid w:val="25395856"/>
    <w:rsid w:val="25526C0C"/>
    <w:rsid w:val="25672848"/>
    <w:rsid w:val="258E2BD9"/>
    <w:rsid w:val="259F1CD6"/>
    <w:rsid w:val="25B423B8"/>
    <w:rsid w:val="25E434FA"/>
    <w:rsid w:val="25EE218C"/>
    <w:rsid w:val="260174A5"/>
    <w:rsid w:val="26130016"/>
    <w:rsid w:val="26272006"/>
    <w:rsid w:val="2634163D"/>
    <w:rsid w:val="2644258C"/>
    <w:rsid w:val="264E29EE"/>
    <w:rsid w:val="265167FA"/>
    <w:rsid w:val="2685733F"/>
    <w:rsid w:val="26883C1B"/>
    <w:rsid w:val="268C21D2"/>
    <w:rsid w:val="26A33069"/>
    <w:rsid w:val="26E8267A"/>
    <w:rsid w:val="26E96556"/>
    <w:rsid w:val="26F73443"/>
    <w:rsid w:val="26FB4257"/>
    <w:rsid w:val="270150C1"/>
    <w:rsid w:val="27272EF5"/>
    <w:rsid w:val="27387AAA"/>
    <w:rsid w:val="27595DB1"/>
    <w:rsid w:val="276752B5"/>
    <w:rsid w:val="2784123D"/>
    <w:rsid w:val="27A77E3E"/>
    <w:rsid w:val="27A8508F"/>
    <w:rsid w:val="27C20AEA"/>
    <w:rsid w:val="283E2BE8"/>
    <w:rsid w:val="285A4270"/>
    <w:rsid w:val="28643A51"/>
    <w:rsid w:val="28814062"/>
    <w:rsid w:val="28857AA5"/>
    <w:rsid w:val="28A2134E"/>
    <w:rsid w:val="28C219ED"/>
    <w:rsid w:val="28DD746D"/>
    <w:rsid w:val="29425349"/>
    <w:rsid w:val="294E40EF"/>
    <w:rsid w:val="295177E4"/>
    <w:rsid w:val="295230C2"/>
    <w:rsid w:val="29817ED6"/>
    <w:rsid w:val="2989509D"/>
    <w:rsid w:val="29A47D92"/>
    <w:rsid w:val="29BE52AB"/>
    <w:rsid w:val="29C914DE"/>
    <w:rsid w:val="29E717F7"/>
    <w:rsid w:val="29F529D1"/>
    <w:rsid w:val="2A022C00"/>
    <w:rsid w:val="2A182E99"/>
    <w:rsid w:val="2A200F02"/>
    <w:rsid w:val="2A4555ED"/>
    <w:rsid w:val="2A47543B"/>
    <w:rsid w:val="2A536A42"/>
    <w:rsid w:val="2A714780"/>
    <w:rsid w:val="2AAD341D"/>
    <w:rsid w:val="2ACB17BC"/>
    <w:rsid w:val="2ACD79D1"/>
    <w:rsid w:val="2AD12BC7"/>
    <w:rsid w:val="2AEF2022"/>
    <w:rsid w:val="2AF341CC"/>
    <w:rsid w:val="2B0B5A7A"/>
    <w:rsid w:val="2B0D4B3C"/>
    <w:rsid w:val="2B1E58EA"/>
    <w:rsid w:val="2B26234C"/>
    <w:rsid w:val="2B263AED"/>
    <w:rsid w:val="2B5441F5"/>
    <w:rsid w:val="2B563EE5"/>
    <w:rsid w:val="2B5C5A16"/>
    <w:rsid w:val="2B7B70F6"/>
    <w:rsid w:val="2B831F57"/>
    <w:rsid w:val="2B8B0D00"/>
    <w:rsid w:val="2BB16ABB"/>
    <w:rsid w:val="2BC925C7"/>
    <w:rsid w:val="2C0935B8"/>
    <w:rsid w:val="2C190290"/>
    <w:rsid w:val="2C332104"/>
    <w:rsid w:val="2C342DFC"/>
    <w:rsid w:val="2C753F6B"/>
    <w:rsid w:val="2C864F1A"/>
    <w:rsid w:val="2C923306"/>
    <w:rsid w:val="2CB61AE3"/>
    <w:rsid w:val="2CBD4CFC"/>
    <w:rsid w:val="2CED1638"/>
    <w:rsid w:val="2D256FFF"/>
    <w:rsid w:val="2D276E48"/>
    <w:rsid w:val="2D2B0B59"/>
    <w:rsid w:val="2D960D18"/>
    <w:rsid w:val="2D98171A"/>
    <w:rsid w:val="2DAA342D"/>
    <w:rsid w:val="2DC47C48"/>
    <w:rsid w:val="2DCC4C23"/>
    <w:rsid w:val="2DDF390F"/>
    <w:rsid w:val="2DE57B57"/>
    <w:rsid w:val="2DF40289"/>
    <w:rsid w:val="2E110110"/>
    <w:rsid w:val="2E17209F"/>
    <w:rsid w:val="2E3742EE"/>
    <w:rsid w:val="2E5679CA"/>
    <w:rsid w:val="2E746DA9"/>
    <w:rsid w:val="2ED87438"/>
    <w:rsid w:val="2F173125"/>
    <w:rsid w:val="2F281077"/>
    <w:rsid w:val="2F283B36"/>
    <w:rsid w:val="2FD9399B"/>
    <w:rsid w:val="2FDE5642"/>
    <w:rsid w:val="2FE566FB"/>
    <w:rsid w:val="2FE66C75"/>
    <w:rsid w:val="300620E4"/>
    <w:rsid w:val="30087E80"/>
    <w:rsid w:val="300A2B90"/>
    <w:rsid w:val="30465464"/>
    <w:rsid w:val="307D6351"/>
    <w:rsid w:val="30B76E8B"/>
    <w:rsid w:val="30CD24F8"/>
    <w:rsid w:val="30DC0B9E"/>
    <w:rsid w:val="30F70433"/>
    <w:rsid w:val="30F73894"/>
    <w:rsid w:val="312B6849"/>
    <w:rsid w:val="314844B7"/>
    <w:rsid w:val="314E5F5F"/>
    <w:rsid w:val="315314C7"/>
    <w:rsid w:val="316E14F6"/>
    <w:rsid w:val="319B22F8"/>
    <w:rsid w:val="319D720A"/>
    <w:rsid w:val="31A14D33"/>
    <w:rsid w:val="31A4693F"/>
    <w:rsid w:val="31EE7092"/>
    <w:rsid w:val="320E45BB"/>
    <w:rsid w:val="32126FAF"/>
    <w:rsid w:val="32176E85"/>
    <w:rsid w:val="32197748"/>
    <w:rsid w:val="32244C0E"/>
    <w:rsid w:val="32464F89"/>
    <w:rsid w:val="32513046"/>
    <w:rsid w:val="327173DA"/>
    <w:rsid w:val="32A92424"/>
    <w:rsid w:val="32AE4E4F"/>
    <w:rsid w:val="32B77812"/>
    <w:rsid w:val="32B94CA6"/>
    <w:rsid w:val="32BC4B85"/>
    <w:rsid w:val="32BD57DE"/>
    <w:rsid w:val="32CA5553"/>
    <w:rsid w:val="32DE1267"/>
    <w:rsid w:val="32F903EE"/>
    <w:rsid w:val="330576AC"/>
    <w:rsid w:val="3311178C"/>
    <w:rsid w:val="33187832"/>
    <w:rsid w:val="332F6F63"/>
    <w:rsid w:val="3364467E"/>
    <w:rsid w:val="3365758F"/>
    <w:rsid w:val="3376284E"/>
    <w:rsid w:val="33976B28"/>
    <w:rsid w:val="33AC0409"/>
    <w:rsid w:val="33EF383A"/>
    <w:rsid w:val="340258F0"/>
    <w:rsid w:val="34073EDB"/>
    <w:rsid w:val="343521A4"/>
    <w:rsid w:val="344E5FF7"/>
    <w:rsid w:val="34761299"/>
    <w:rsid w:val="348A1630"/>
    <w:rsid w:val="34B32C51"/>
    <w:rsid w:val="34CB48BC"/>
    <w:rsid w:val="34F611A5"/>
    <w:rsid w:val="352473A3"/>
    <w:rsid w:val="355B7E1B"/>
    <w:rsid w:val="359A629E"/>
    <w:rsid w:val="35A952DD"/>
    <w:rsid w:val="35AB0BCC"/>
    <w:rsid w:val="35D926D2"/>
    <w:rsid w:val="35DE3B19"/>
    <w:rsid w:val="35E5770A"/>
    <w:rsid w:val="365D5FF4"/>
    <w:rsid w:val="36B35D0B"/>
    <w:rsid w:val="36C4455F"/>
    <w:rsid w:val="37262D99"/>
    <w:rsid w:val="372C66F2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E70EA"/>
    <w:rsid w:val="38AF3495"/>
    <w:rsid w:val="38B86576"/>
    <w:rsid w:val="38BA6670"/>
    <w:rsid w:val="39380B6C"/>
    <w:rsid w:val="3946777C"/>
    <w:rsid w:val="39567889"/>
    <w:rsid w:val="395A626B"/>
    <w:rsid w:val="395D7FF9"/>
    <w:rsid w:val="39C76F62"/>
    <w:rsid w:val="39DB6F04"/>
    <w:rsid w:val="3A2546AE"/>
    <w:rsid w:val="3A30708B"/>
    <w:rsid w:val="3A4A20D4"/>
    <w:rsid w:val="3A5441E0"/>
    <w:rsid w:val="3A62798C"/>
    <w:rsid w:val="3A951F6E"/>
    <w:rsid w:val="3B057A4E"/>
    <w:rsid w:val="3B6C24FA"/>
    <w:rsid w:val="3BBD0EEE"/>
    <w:rsid w:val="3BDE52B9"/>
    <w:rsid w:val="3C0E7F42"/>
    <w:rsid w:val="3C220588"/>
    <w:rsid w:val="3C302A5B"/>
    <w:rsid w:val="3C5560A3"/>
    <w:rsid w:val="3C582462"/>
    <w:rsid w:val="3C670F3E"/>
    <w:rsid w:val="3C68513A"/>
    <w:rsid w:val="3C6C358B"/>
    <w:rsid w:val="3C7A0BB9"/>
    <w:rsid w:val="3C914689"/>
    <w:rsid w:val="3CB35334"/>
    <w:rsid w:val="3D0E4D44"/>
    <w:rsid w:val="3D1121FD"/>
    <w:rsid w:val="3D1E0EAA"/>
    <w:rsid w:val="3D2165A2"/>
    <w:rsid w:val="3D521D9F"/>
    <w:rsid w:val="3D830326"/>
    <w:rsid w:val="3DA80F4B"/>
    <w:rsid w:val="3DAA285C"/>
    <w:rsid w:val="3DED4EB9"/>
    <w:rsid w:val="3E0C171E"/>
    <w:rsid w:val="3E1223FD"/>
    <w:rsid w:val="3E180B64"/>
    <w:rsid w:val="3E1A1B18"/>
    <w:rsid w:val="3E387F89"/>
    <w:rsid w:val="3E422F8C"/>
    <w:rsid w:val="3E76016E"/>
    <w:rsid w:val="3E91721A"/>
    <w:rsid w:val="3E946AB6"/>
    <w:rsid w:val="3ED53BDF"/>
    <w:rsid w:val="3EF11328"/>
    <w:rsid w:val="3F0A3650"/>
    <w:rsid w:val="3F0C1478"/>
    <w:rsid w:val="3F16682E"/>
    <w:rsid w:val="3F185D0F"/>
    <w:rsid w:val="3F1B7823"/>
    <w:rsid w:val="3F4948DC"/>
    <w:rsid w:val="3F9E2D00"/>
    <w:rsid w:val="3FAA26F4"/>
    <w:rsid w:val="4001737F"/>
    <w:rsid w:val="404815AB"/>
    <w:rsid w:val="40871E6A"/>
    <w:rsid w:val="40947E9B"/>
    <w:rsid w:val="40C14FE2"/>
    <w:rsid w:val="40C840C5"/>
    <w:rsid w:val="40C87213"/>
    <w:rsid w:val="40D06297"/>
    <w:rsid w:val="40E6030B"/>
    <w:rsid w:val="411D06A8"/>
    <w:rsid w:val="419641B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7174DE"/>
    <w:rsid w:val="42841B15"/>
    <w:rsid w:val="42C07F97"/>
    <w:rsid w:val="42E56410"/>
    <w:rsid w:val="42EB02C6"/>
    <w:rsid w:val="42F750B7"/>
    <w:rsid w:val="43110A07"/>
    <w:rsid w:val="432F2AB5"/>
    <w:rsid w:val="43665A0F"/>
    <w:rsid w:val="438A757E"/>
    <w:rsid w:val="43B653C4"/>
    <w:rsid w:val="43BA2619"/>
    <w:rsid w:val="43E516D9"/>
    <w:rsid w:val="43F8774D"/>
    <w:rsid w:val="44106B3D"/>
    <w:rsid w:val="4417554D"/>
    <w:rsid w:val="4457022D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F35EE"/>
    <w:rsid w:val="45BF1D09"/>
    <w:rsid w:val="45DD0844"/>
    <w:rsid w:val="45EC3716"/>
    <w:rsid w:val="460B77AA"/>
    <w:rsid w:val="460E78E4"/>
    <w:rsid w:val="463C5657"/>
    <w:rsid w:val="46677B5A"/>
    <w:rsid w:val="4668685D"/>
    <w:rsid w:val="466D2187"/>
    <w:rsid w:val="468C047B"/>
    <w:rsid w:val="469E1BE7"/>
    <w:rsid w:val="46AA6112"/>
    <w:rsid w:val="47067634"/>
    <w:rsid w:val="4707775D"/>
    <w:rsid w:val="471B048C"/>
    <w:rsid w:val="47721AC0"/>
    <w:rsid w:val="477B53E2"/>
    <w:rsid w:val="47920DB7"/>
    <w:rsid w:val="47CC6661"/>
    <w:rsid w:val="47D3028A"/>
    <w:rsid w:val="47D35D02"/>
    <w:rsid w:val="47DE00E1"/>
    <w:rsid w:val="480169CD"/>
    <w:rsid w:val="48117E23"/>
    <w:rsid w:val="48187F9B"/>
    <w:rsid w:val="482902C5"/>
    <w:rsid w:val="484607E0"/>
    <w:rsid w:val="485F38AD"/>
    <w:rsid w:val="486767F6"/>
    <w:rsid w:val="486B629F"/>
    <w:rsid w:val="488834A4"/>
    <w:rsid w:val="488E01E5"/>
    <w:rsid w:val="48935A0A"/>
    <w:rsid w:val="4896103D"/>
    <w:rsid w:val="490A065A"/>
    <w:rsid w:val="49312044"/>
    <w:rsid w:val="49381995"/>
    <w:rsid w:val="493A0170"/>
    <w:rsid w:val="493E6DC9"/>
    <w:rsid w:val="49404BD4"/>
    <w:rsid w:val="494C01F4"/>
    <w:rsid w:val="4956502A"/>
    <w:rsid w:val="499D75B1"/>
    <w:rsid w:val="49AD6557"/>
    <w:rsid w:val="49B81B1E"/>
    <w:rsid w:val="49DD5307"/>
    <w:rsid w:val="49F677A4"/>
    <w:rsid w:val="49F8152E"/>
    <w:rsid w:val="4A0329A1"/>
    <w:rsid w:val="4A27103A"/>
    <w:rsid w:val="4A296FB4"/>
    <w:rsid w:val="4A5643B8"/>
    <w:rsid w:val="4A800B23"/>
    <w:rsid w:val="4A816415"/>
    <w:rsid w:val="4AA1341D"/>
    <w:rsid w:val="4AC07C19"/>
    <w:rsid w:val="4ACF2C8F"/>
    <w:rsid w:val="4AEB711C"/>
    <w:rsid w:val="4AF7661D"/>
    <w:rsid w:val="4AFB6920"/>
    <w:rsid w:val="4B067957"/>
    <w:rsid w:val="4B2C745B"/>
    <w:rsid w:val="4B2D3468"/>
    <w:rsid w:val="4B41425D"/>
    <w:rsid w:val="4B4142A3"/>
    <w:rsid w:val="4B49709A"/>
    <w:rsid w:val="4B7842AB"/>
    <w:rsid w:val="4B815659"/>
    <w:rsid w:val="4BBB1EF3"/>
    <w:rsid w:val="4BD25075"/>
    <w:rsid w:val="4BEE6C9A"/>
    <w:rsid w:val="4BFF64C2"/>
    <w:rsid w:val="4C107AC8"/>
    <w:rsid w:val="4C24752C"/>
    <w:rsid w:val="4C8E63EA"/>
    <w:rsid w:val="4CA555F3"/>
    <w:rsid w:val="4CA93AC1"/>
    <w:rsid w:val="4CCC5743"/>
    <w:rsid w:val="4D030C63"/>
    <w:rsid w:val="4D1E4A65"/>
    <w:rsid w:val="4D647483"/>
    <w:rsid w:val="4D6544E8"/>
    <w:rsid w:val="4DAE7193"/>
    <w:rsid w:val="4DC45FD6"/>
    <w:rsid w:val="4DC52189"/>
    <w:rsid w:val="4DD74D96"/>
    <w:rsid w:val="4E3D4652"/>
    <w:rsid w:val="4E4B78DC"/>
    <w:rsid w:val="4E55206A"/>
    <w:rsid w:val="4E655EDA"/>
    <w:rsid w:val="4E7D49BD"/>
    <w:rsid w:val="4EA92FEE"/>
    <w:rsid w:val="4EDD57A4"/>
    <w:rsid w:val="4EE43000"/>
    <w:rsid w:val="4EE64E5A"/>
    <w:rsid w:val="4EF974AD"/>
    <w:rsid w:val="4EFF2A67"/>
    <w:rsid w:val="4EFF345D"/>
    <w:rsid w:val="4F2317B7"/>
    <w:rsid w:val="4F581969"/>
    <w:rsid w:val="4FC73F78"/>
    <w:rsid w:val="4FEC464E"/>
    <w:rsid w:val="50256504"/>
    <w:rsid w:val="504E67C0"/>
    <w:rsid w:val="50510E96"/>
    <w:rsid w:val="50737838"/>
    <w:rsid w:val="50C23AEB"/>
    <w:rsid w:val="50CC6889"/>
    <w:rsid w:val="50E84E9A"/>
    <w:rsid w:val="50F0120F"/>
    <w:rsid w:val="510F4AC5"/>
    <w:rsid w:val="515A5C5B"/>
    <w:rsid w:val="51784930"/>
    <w:rsid w:val="518C021E"/>
    <w:rsid w:val="51A06209"/>
    <w:rsid w:val="51A81D79"/>
    <w:rsid w:val="51AA1CA0"/>
    <w:rsid w:val="51B53E3C"/>
    <w:rsid w:val="51E12483"/>
    <w:rsid w:val="51E97B88"/>
    <w:rsid w:val="51FC6CF5"/>
    <w:rsid w:val="520E4388"/>
    <w:rsid w:val="52146013"/>
    <w:rsid w:val="522B5480"/>
    <w:rsid w:val="522F3B14"/>
    <w:rsid w:val="52340F26"/>
    <w:rsid w:val="525928A4"/>
    <w:rsid w:val="52631BD7"/>
    <w:rsid w:val="527E5A86"/>
    <w:rsid w:val="52870A38"/>
    <w:rsid w:val="528F7C39"/>
    <w:rsid w:val="52BB49D2"/>
    <w:rsid w:val="52D603B0"/>
    <w:rsid w:val="52F7515D"/>
    <w:rsid w:val="52FA395D"/>
    <w:rsid w:val="52FF564A"/>
    <w:rsid w:val="5329338E"/>
    <w:rsid w:val="53575A68"/>
    <w:rsid w:val="53733F72"/>
    <w:rsid w:val="53B31FB0"/>
    <w:rsid w:val="53DE52C7"/>
    <w:rsid w:val="540C7775"/>
    <w:rsid w:val="54214C55"/>
    <w:rsid w:val="54331155"/>
    <w:rsid w:val="544A0455"/>
    <w:rsid w:val="547179B0"/>
    <w:rsid w:val="54C36101"/>
    <w:rsid w:val="54D761CE"/>
    <w:rsid w:val="54F06319"/>
    <w:rsid w:val="55604E3F"/>
    <w:rsid w:val="5576561B"/>
    <w:rsid w:val="55864BAC"/>
    <w:rsid w:val="55B703A3"/>
    <w:rsid w:val="55E771D4"/>
    <w:rsid w:val="56125617"/>
    <w:rsid w:val="563C5A53"/>
    <w:rsid w:val="56694B70"/>
    <w:rsid w:val="566D1D9E"/>
    <w:rsid w:val="567F3930"/>
    <w:rsid w:val="569C28D9"/>
    <w:rsid w:val="56D27BFE"/>
    <w:rsid w:val="56E10DDD"/>
    <w:rsid w:val="56F0395A"/>
    <w:rsid w:val="572D5895"/>
    <w:rsid w:val="57331ACF"/>
    <w:rsid w:val="574E2A85"/>
    <w:rsid w:val="5773097D"/>
    <w:rsid w:val="577A1929"/>
    <w:rsid w:val="57836689"/>
    <w:rsid w:val="579B607F"/>
    <w:rsid w:val="57A56669"/>
    <w:rsid w:val="57AC4A69"/>
    <w:rsid w:val="583D6137"/>
    <w:rsid w:val="58410447"/>
    <w:rsid w:val="58842497"/>
    <w:rsid w:val="588F38A5"/>
    <w:rsid w:val="58A76C03"/>
    <w:rsid w:val="58BC5933"/>
    <w:rsid w:val="58C71EE5"/>
    <w:rsid w:val="58EE1E1D"/>
    <w:rsid w:val="593B28DD"/>
    <w:rsid w:val="59662CE0"/>
    <w:rsid w:val="596839C9"/>
    <w:rsid w:val="597D2D03"/>
    <w:rsid w:val="599205AB"/>
    <w:rsid w:val="59A374EF"/>
    <w:rsid w:val="59D3586F"/>
    <w:rsid w:val="5A30605D"/>
    <w:rsid w:val="5A50676E"/>
    <w:rsid w:val="5A536478"/>
    <w:rsid w:val="5A72698C"/>
    <w:rsid w:val="5A8452A0"/>
    <w:rsid w:val="5AAD6B5B"/>
    <w:rsid w:val="5B02259B"/>
    <w:rsid w:val="5B211E85"/>
    <w:rsid w:val="5B3D2687"/>
    <w:rsid w:val="5B4D4D14"/>
    <w:rsid w:val="5B5E0ADF"/>
    <w:rsid w:val="5B885DB4"/>
    <w:rsid w:val="5B98135F"/>
    <w:rsid w:val="5BA974D3"/>
    <w:rsid w:val="5BDF61B4"/>
    <w:rsid w:val="5BE812ED"/>
    <w:rsid w:val="5BEE5CAC"/>
    <w:rsid w:val="5C7C6304"/>
    <w:rsid w:val="5C8900B3"/>
    <w:rsid w:val="5C965684"/>
    <w:rsid w:val="5D3354F7"/>
    <w:rsid w:val="5D42417E"/>
    <w:rsid w:val="5D5054BD"/>
    <w:rsid w:val="5D7E5858"/>
    <w:rsid w:val="5D9859BE"/>
    <w:rsid w:val="5DAF3678"/>
    <w:rsid w:val="5DE33C47"/>
    <w:rsid w:val="5E162827"/>
    <w:rsid w:val="5E286152"/>
    <w:rsid w:val="5E4F368A"/>
    <w:rsid w:val="5E566B4E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3C1AED"/>
    <w:rsid w:val="5F4F02EE"/>
    <w:rsid w:val="5F6F5C68"/>
    <w:rsid w:val="5F841FE6"/>
    <w:rsid w:val="5FB25D31"/>
    <w:rsid w:val="5FB368F1"/>
    <w:rsid w:val="600C2C6A"/>
    <w:rsid w:val="60517218"/>
    <w:rsid w:val="605E7727"/>
    <w:rsid w:val="60603E57"/>
    <w:rsid w:val="60633AE9"/>
    <w:rsid w:val="609A0BE6"/>
    <w:rsid w:val="609D4670"/>
    <w:rsid w:val="60CD62AD"/>
    <w:rsid w:val="60DA05DF"/>
    <w:rsid w:val="60E72492"/>
    <w:rsid w:val="60FB283B"/>
    <w:rsid w:val="60FC5969"/>
    <w:rsid w:val="610D09BE"/>
    <w:rsid w:val="61391317"/>
    <w:rsid w:val="613F5AF6"/>
    <w:rsid w:val="616B7515"/>
    <w:rsid w:val="6179564A"/>
    <w:rsid w:val="61977B82"/>
    <w:rsid w:val="61A370D3"/>
    <w:rsid w:val="61CD600C"/>
    <w:rsid w:val="61DC0265"/>
    <w:rsid w:val="62020FB7"/>
    <w:rsid w:val="62307442"/>
    <w:rsid w:val="62361F5E"/>
    <w:rsid w:val="62515B1B"/>
    <w:rsid w:val="625507CA"/>
    <w:rsid w:val="628F534B"/>
    <w:rsid w:val="62B147D5"/>
    <w:rsid w:val="62E44812"/>
    <w:rsid w:val="62ED1E6F"/>
    <w:rsid w:val="63370C0A"/>
    <w:rsid w:val="634119ED"/>
    <w:rsid w:val="636E2E11"/>
    <w:rsid w:val="63A67EDD"/>
    <w:rsid w:val="643039C7"/>
    <w:rsid w:val="64404BC3"/>
    <w:rsid w:val="647B7007"/>
    <w:rsid w:val="64BA4B87"/>
    <w:rsid w:val="64CE1FFC"/>
    <w:rsid w:val="64D10DA9"/>
    <w:rsid w:val="64EC0174"/>
    <w:rsid w:val="65024039"/>
    <w:rsid w:val="6522379E"/>
    <w:rsid w:val="653A7875"/>
    <w:rsid w:val="655A5738"/>
    <w:rsid w:val="65682A2B"/>
    <w:rsid w:val="657B1286"/>
    <w:rsid w:val="658F7B38"/>
    <w:rsid w:val="659E32E8"/>
    <w:rsid w:val="65A35818"/>
    <w:rsid w:val="65A70F54"/>
    <w:rsid w:val="65CC016C"/>
    <w:rsid w:val="65D1715B"/>
    <w:rsid w:val="65D54F6E"/>
    <w:rsid w:val="65EF0A40"/>
    <w:rsid w:val="65F96429"/>
    <w:rsid w:val="661F55E3"/>
    <w:rsid w:val="66574DEA"/>
    <w:rsid w:val="66781AB8"/>
    <w:rsid w:val="66795B33"/>
    <w:rsid w:val="66BB0725"/>
    <w:rsid w:val="66DF0824"/>
    <w:rsid w:val="66E427E6"/>
    <w:rsid w:val="66EA7603"/>
    <w:rsid w:val="66EF04B9"/>
    <w:rsid w:val="66F40D7E"/>
    <w:rsid w:val="66FD6C44"/>
    <w:rsid w:val="67211BAA"/>
    <w:rsid w:val="67284D18"/>
    <w:rsid w:val="67397F7E"/>
    <w:rsid w:val="674B737C"/>
    <w:rsid w:val="675B0C3A"/>
    <w:rsid w:val="6816281F"/>
    <w:rsid w:val="686B24B9"/>
    <w:rsid w:val="68A2431B"/>
    <w:rsid w:val="68B101F9"/>
    <w:rsid w:val="68BB057A"/>
    <w:rsid w:val="68DA3A8A"/>
    <w:rsid w:val="69021D25"/>
    <w:rsid w:val="690543D7"/>
    <w:rsid w:val="691317B9"/>
    <w:rsid w:val="69182C5E"/>
    <w:rsid w:val="69210FF6"/>
    <w:rsid w:val="692956C8"/>
    <w:rsid w:val="692F79CF"/>
    <w:rsid w:val="69973FCB"/>
    <w:rsid w:val="699774E2"/>
    <w:rsid w:val="69AA05E5"/>
    <w:rsid w:val="69EA52E0"/>
    <w:rsid w:val="6A101B68"/>
    <w:rsid w:val="6A111983"/>
    <w:rsid w:val="6A1B7979"/>
    <w:rsid w:val="6A414B57"/>
    <w:rsid w:val="6A715DBC"/>
    <w:rsid w:val="6A914E9D"/>
    <w:rsid w:val="6AA34A53"/>
    <w:rsid w:val="6AFD159E"/>
    <w:rsid w:val="6B345AEF"/>
    <w:rsid w:val="6B3D0F84"/>
    <w:rsid w:val="6B695CEF"/>
    <w:rsid w:val="6B6D1A38"/>
    <w:rsid w:val="6B7408F7"/>
    <w:rsid w:val="6B7A0999"/>
    <w:rsid w:val="6B7F628A"/>
    <w:rsid w:val="6BBC70B9"/>
    <w:rsid w:val="6BD334DA"/>
    <w:rsid w:val="6BD87DAE"/>
    <w:rsid w:val="6BE22363"/>
    <w:rsid w:val="6C033306"/>
    <w:rsid w:val="6C0638BA"/>
    <w:rsid w:val="6C1777CF"/>
    <w:rsid w:val="6C4F61E3"/>
    <w:rsid w:val="6C62702B"/>
    <w:rsid w:val="6CB81E4A"/>
    <w:rsid w:val="6CBD277E"/>
    <w:rsid w:val="6CBD4173"/>
    <w:rsid w:val="6CBE771E"/>
    <w:rsid w:val="6CC22287"/>
    <w:rsid w:val="6CF131C3"/>
    <w:rsid w:val="6D135598"/>
    <w:rsid w:val="6D1676F2"/>
    <w:rsid w:val="6D1A6C1B"/>
    <w:rsid w:val="6D283BCA"/>
    <w:rsid w:val="6D5F4306"/>
    <w:rsid w:val="6D776C82"/>
    <w:rsid w:val="6D7E1A1B"/>
    <w:rsid w:val="6DAB78D9"/>
    <w:rsid w:val="6DAC6DAA"/>
    <w:rsid w:val="6DC72D94"/>
    <w:rsid w:val="6DC74A8D"/>
    <w:rsid w:val="6DDE0DEB"/>
    <w:rsid w:val="6DE22485"/>
    <w:rsid w:val="6E2764C0"/>
    <w:rsid w:val="6E3C6E0F"/>
    <w:rsid w:val="6E4B1982"/>
    <w:rsid w:val="6E5521D5"/>
    <w:rsid w:val="6E986283"/>
    <w:rsid w:val="6EB461A1"/>
    <w:rsid w:val="6EB57F93"/>
    <w:rsid w:val="6ECA383E"/>
    <w:rsid w:val="6F032F07"/>
    <w:rsid w:val="6F1C0CAA"/>
    <w:rsid w:val="6F24020D"/>
    <w:rsid w:val="6F696DAB"/>
    <w:rsid w:val="6F707E42"/>
    <w:rsid w:val="6F777B91"/>
    <w:rsid w:val="6F826B70"/>
    <w:rsid w:val="6F953412"/>
    <w:rsid w:val="6F9D5EFF"/>
    <w:rsid w:val="6FEC6A5A"/>
    <w:rsid w:val="6FFD7ED7"/>
    <w:rsid w:val="700D769D"/>
    <w:rsid w:val="70134046"/>
    <w:rsid w:val="70537183"/>
    <w:rsid w:val="705531E1"/>
    <w:rsid w:val="706811E4"/>
    <w:rsid w:val="70722E14"/>
    <w:rsid w:val="70740C5E"/>
    <w:rsid w:val="707E7C02"/>
    <w:rsid w:val="70980ED7"/>
    <w:rsid w:val="70C64B83"/>
    <w:rsid w:val="70DE4AFA"/>
    <w:rsid w:val="70E008D5"/>
    <w:rsid w:val="70E97D3F"/>
    <w:rsid w:val="70EF0209"/>
    <w:rsid w:val="70F8170A"/>
    <w:rsid w:val="710717D2"/>
    <w:rsid w:val="71666C66"/>
    <w:rsid w:val="71810539"/>
    <w:rsid w:val="71856B14"/>
    <w:rsid w:val="71B257CC"/>
    <w:rsid w:val="71B61021"/>
    <w:rsid w:val="71CC3F95"/>
    <w:rsid w:val="71D11F9E"/>
    <w:rsid w:val="72006608"/>
    <w:rsid w:val="721B720D"/>
    <w:rsid w:val="72745B3E"/>
    <w:rsid w:val="729D4B0F"/>
    <w:rsid w:val="72A73CF3"/>
    <w:rsid w:val="72B22389"/>
    <w:rsid w:val="72B378E9"/>
    <w:rsid w:val="73217A82"/>
    <w:rsid w:val="733752E3"/>
    <w:rsid w:val="73455201"/>
    <w:rsid w:val="734746E1"/>
    <w:rsid w:val="73716E33"/>
    <w:rsid w:val="73834E71"/>
    <w:rsid w:val="739427D9"/>
    <w:rsid w:val="73963210"/>
    <w:rsid w:val="739E2D74"/>
    <w:rsid w:val="73BB43BC"/>
    <w:rsid w:val="73E0270F"/>
    <w:rsid w:val="73E801B7"/>
    <w:rsid w:val="74015DB5"/>
    <w:rsid w:val="74243BCA"/>
    <w:rsid w:val="74777ACD"/>
    <w:rsid w:val="749A34FA"/>
    <w:rsid w:val="74D5461C"/>
    <w:rsid w:val="74EA2620"/>
    <w:rsid w:val="74ED289F"/>
    <w:rsid w:val="75112DCF"/>
    <w:rsid w:val="75170F3F"/>
    <w:rsid w:val="752C0645"/>
    <w:rsid w:val="753C20C6"/>
    <w:rsid w:val="7576073C"/>
    <w:rsid w:val="75C96C60"/>
    <w:rsid w:val="75DB5199"/>
    <w:rsid w:val="764535CC"/>
    <w:rsid w:val="76514177"/>
    <w:rsid w:val="765C496C"/>
    <w:rsid w:val="76AF3734"/>
    <w:rsid w:val="76C810C5"/>
    <w:rsid w:val="76F00B52"/>
    <w:rsid w:val="77094348"/>
    <w:rsid w:val="77522AAE"/>
    <w:rsid w:val="77576A70"/>
    <w:rsid w:val="7761277F"/>
    <w:rsid w:val="776F51E7"/>
    <w:rsid w:val="77744CB5"/>
    <w:rsid w:val="77745E23"/>
    <w:rsid w:val="77B93490"/>
    <w:rsid w:val="782045CF"/>
    <w:rsid w:val="784A326E"/>
    <w:rsid w:val="78804A1B"/>
    <w:rsid w:val="788059D5"/>
    <w:rsid w:val="78885477"/>
    <w:rsid w:val="788F4F04"/>
    <w:rsid w:val="78AF35ED"/>
    <w:rsid w:val="78E849F5"/>
    <w:rsid w:val="78E96E50"/>
    <w:rsid w:val="79050E06"/>
    <w:rsid w:val="790D70AB"/>
    <w:rsid w:val="792C2661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CB1385"/>
    <w:rsid w:val="7AE85C4B"/>
    <w:rsid w:val="7AEE75CE"/>
    <w:rsid w:val="7B083678"/>
    <w:rsid w:val="7B127F68"/>
    <w:rsid w:val="7B2C429A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075B61"/>
    <w:rsid w:val="7C122ACB"/>
    <w:rsid w:val="7C153C7B"/>
    <w:rsid w:val="7C310F57"/>
    <w:rsid w:val="7C582C66"/>
    <w:rsid w:val="7C5D2F2F"/>
    <w:rsid w:val="7CA86629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E101EB7"/>
    <w:rsid w:val="7E3962FA"/>
    <w:rsid w:val="7E3F6E87"/>
    <w:rsid w:val="7E7337C3"/>
    <w:rsid w:val="7E9951D7"/>
    <w:rsid w:val="7EAD0755"/>
    <w:rsid w:val="7EB94E6C"/>
    <w:rsid w:val="7F6C27BA"/>
    <w:rsid w:val="7F9C122E"/>
    <w:rsid w:val="7FA151BB"/>
    <w:rsid w:val="7FB43BB5"/>
    <w:rsid w:val="7FCB5400"/>
    <w:rsid w:val="7FDB466E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24</Pages>
  <Words>2721</Words>
  <Characters>8891</Characters>
  <Lines>77</Lines>
  <Paragraphs>21</Paragraphs>
  <TotalTime>193</TotalTime>
  <ScaleCrop>false</ScaleCrop>
  <LinksUpToDate>false</LinksUpToDate>
  <CharactersWithSpaces>10228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2019-11-30T00:14:24Z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