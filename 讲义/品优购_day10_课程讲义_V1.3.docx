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10章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 xml:space="preserve">搜索解决方案-Solr 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北大青鸟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</w:rPr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t>1</w:t>
      </w:r>
      <w:r>
        <w:rPr>
          <w:rFonts w:hint="eastAsia"/>
          <w:lang w:eastAsia="zh-CN"/>
        </w:rPr>
        <w:t>：实现品优购搜索结果高亮显示功能</w:t>
      </w:r>
    </w:p>
    <w:p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：说出品优购搜索的业务规则和实现思路</w:t>
      </w:r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bookmarkEnd w:id="2"/>
      <w:bookmarkEnd w:id="3"/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：完成查询分类列表的功能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完成缓存品牌和规格数据的功能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目标5：完成显示品牌和规格数据的功能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目标6：完成过滤条件构建的功能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目标7：完成过滤查询的功能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1.品优购-高亮显示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将用户输入的关键字在标题中以红色的字体显示出来，就是搜索中常用的高亮显示.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19575" cy="3698875"/>
            <wp:effectExtent l="0" t="0" r="952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修改服务层代码ItemSearchServiceImpl.java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创建私有方法，用于返回查询列表的结果（高亮）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根据关键字搜索列表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keywords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searchList(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HighlightQuery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SimpleHighlightQuery();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HighlightOptions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highlightOptions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HighlightOptions().addField(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//设置高亮的域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highlightOptions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.setSimplePrefix(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"&lt;em style='color:red'&gt;"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//高亮前缀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highlightOptions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.setSimplePostfix(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"&lt;/em&gt;"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//高亮后缀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.setHighlightOptions(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highlightOptions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//设置高亮选项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//按照关键字查询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"item_keywords"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"keywords"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.addCriteria(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HighlightPage&lt;TbItem&gt;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solrTemplate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.queryForHighlightPage(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TbItem.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(HighlightEntry&lt;TbItem&gt;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.getHighlighted()){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//循环高亮入口集合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.getEntity();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//获取原实体类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.getHighlights().size()&gt;0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.getHighlights().get(0).getSnipplets().size()&gt;0){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.getHighlights().get(0).getSnipplets().get(0));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//设置高亮的结果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.getContent())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 xml:space="preserve">ItemSearchServiceImpl 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search方法，调用刚才编写的私有方法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Map&lt;String, Object&gt; search(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//1.查询列表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.putAll(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searchList(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1.3前端代码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我们测试后发现高亮显示的html代码原样输出，这是angularJS为了防止html攻击采取的安全机制。我们如何在页面上显示html的结果呢？我们会用到</w:t>
      </w:r>
      <w:r>
        <w:rPr>
          <w:rFonts w:hint="eastAsia"/>
        </w:rPr>
        <w:t>$sce</w:t>
      </w:r>
      <w:r>
        <w:rPr>
          <w:rFonts w:hint="eastAsia"/>
          <w:lang w:eastAsia="zh-CN"/>
        </w:rPr>
        <w:t>服务的</w:t>
      </w:r>
      <w:r>
        <w:rPr>
          <w:rFonts w:hint="eastAsia"/>
        </w:rPr>
        <w:t>trustAsHtml</w:t>
      </w:r>
      <w:r>
        <w:rPr>
          <w:rFonts w:hint="eastAsia"/>
          <w:lang w:eastAsia="zh-CN"/>
        </w:rPr>
        <w:t>方法来实现转换。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rFonts w:hint="default" w:ascii="Calibri" w:hAnsi="Calibri" w:eastAsia="宋体" w:cs="Times New Roman"/>
          <w:color w:val="1E1C11" w:themeColor="background2" w:themeShade="1A"/>
          <w:kern w:val="2"/>
          <w:sz w:val="21"/>
          <w:szCs w:val="22"/>
          <w:lang w:val="en-US" w:eastAsia="zh-CN" w:bidi="ar-SA"/>
        </w:rPr>
        <w:t>CE，即strict contextual escaping, 严格的上下文隔离 ，通过字面理解，是angularjs严格的控制上下文访问。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由于angular默认是开启SCE的，因此也就是说默认会决绝一些不安全的行为，比如你使用了某个第三方的脚本或者库、加载了一段html等等。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因为这个功能具有一定通用性，我们可以通过angularJS的过滤器来简化开发，这样只写一次，调用的时候就非常方便了，看代码：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修改base.js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 定义模块: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app = angular.module("pinyougou",[]);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/*$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sce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服务写成过滤器*/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app.filter(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'trustHtml'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'$sce'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$sce.trustAsHtml(data);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}]);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ng-bind-html</w:t>
      </w:r>
      <w:r>
        <w:rPr>
          <w:rFonts w:hint="eastAsia"/>
          <w:lang w:eastAsia="zh-CN"/>
        </w:rPr>
        <w:t>指令用于显示</w:t>
      </w:r>
      <w:r>
        <w:rPr>
          <w:rFonts w:hint="eastAsia"/>
          <w:lang w:val="en-US" w:eastAsia="zh-CN"/>
        </w:rPr>
        <w:t>html内容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竖线 |用于调用过滤器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"attr"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ng-bind-html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"item.title | trustHtml"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>|</w:t>
      </w:r>
      <w:r>
        <w:rPr>
          <w:rFonts w:hint="eastAsia" w:ascii="Consolas" w:hAnsi="Consolas"/>
          <w:i/>
          <w:color w:val="2A00FF"/>
          <w:sz w:val="18"/>
          <w:szCs w:val="18"/>
          <w:lang w:eastAsia="zh-CN"/>
        </w:rPr>
        <w:t>就是竖线，看起来有点斜是因为字体原因。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2.搜索业务规则分析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我们今天要完成的目标是在关键字搜索的基础上添加面板搜索功能。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面板上有商品分类、品牌、各种规格和价格区间等条件</w:t>
      </w:r>
    </w:p>
    <w:p>
      <w:pPr>
        <w:spacing w:line="276" w:lineRule="auto"/>
      </w:pPr>
      <w:r>
        <w:drawing>
          <wp:inline distT="0" distB="0" distL="114300" distR="114300">
            <wp:extent cx="5271770" cy="1503680"/>
            <wp:effectExtent l="0" t="0" r="508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业务规则：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当用户输入关键字搜索后，除了显示列表结果外，还应该显示通过这个关键字搜索到的记录都有哪些商品分类。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根据第一个商品分类查询对应的模板，根据模板查询出品牌列表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根据第一个商品分类查询对应的模板，根据模板查询出规格列表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当用户点击搜索面板的商品分类时，显示按照这个关键字查询结果的基础上，筛选此分类的结果。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当用户点击搜索面板的品牌时，显示在以上结果的基础上，筛选此品牌的结果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当用户点击搜索面板的规格时，显示在以上结果的基础上，筛选此规格的结果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当用户点击价格区间时，显示在以上结果的基础上，按价格进行筛选的结果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当用户点击搜索面板的相应条件时，隐藏已点击的条件。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2.2实现思路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搜索面板的商品分类需要使用Spring Data Solr的分组查询来实现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为了能够提高查询速度，我们需要把查询面板的品牌、规格数据提前放入redis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查询条件的构建、面板的隐藏需要使用angularJS来实现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后端的分类、品牌、规格、价格区间查询需要使用过滤查询来实现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3.查询分类列表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根据搜索关键字查询商品分类名称列表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4645"/>
            <wp:effectExtent l="0" t="0" r="825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修改SearchItemServiceImpl.java创建方法 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查询分类列表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searchMap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searchCategoryList(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SimpleQuery();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//按照关键字查询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"item_keywords"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"keywords"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.addCriteria(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//设置分组选项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GroupOptions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GroupOptions().addGroupByField(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"item_category"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.setGroupOptions(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//得到分组页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GroupPage&lt;TbItem&gt;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solrTemplate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.queryForGroupPage(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TbItem.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//根据列得到分组结果集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GroupResult&lt;TbItem&gt;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.getGroupResult(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"item_category"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//得到分组结果入口页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Page&lt;GroupEntry&lt;TbItem&gt;&gt;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groupEntries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.getGroupEntries();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//得到分组入口集合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List&lt;GroupEntry&lt;TbItem&gt;&gt;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groupEntries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(GroupEntry&lt;TbItem&gt;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.getGroupValue());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//将分组结果的名称封装到返回值中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search</w:t>
      </w:r>
      <w:r>
        <w:rPr>
          <w:rFonts w:hint="eastAsia"/>
          <w:lang w:eastAsia="zh-CN"/>
        </w:rPr>
        <w:t>方法调用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Map&lt;String,Object&gt; map=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//1.按关键字查询（高亮显示）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//2.根据关键字查询商品分类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categoryList = searchCategoryList(searchMap);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map.put("categoryList",categoryList);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3.3前端代码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修改search.html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"type-wrap"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"resultMap.categoryList!=null"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key"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商品分类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value"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"category in resultMap.categoryList"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{{category}}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4.缓存品牌和规格数据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将商品分类数据、品牌数据、和规格数据都放入Redis存储。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当用户进入运营商后台的商品分类页面时，将商品分类数据放入缓存（Hash）。以分类名称作为key ,以模板ID作为值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当用户进入运营商后台的模板管理页面时，分别将品牌数据和规格数据放入缓存（Hash）。以模板ID作为key,以品牌列表和规格列表作为值。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4.2缓存商品分类数据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将商品分类表存入缓存  pinyougou-sellergoods-service工程需要引入pinyougou-common工程依赖。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修改pinyougou-sellergoods-service的ItemCatServiceImpl.java，添加redisTemplate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redisTemplate;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根据上级ID查询列表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List&lt;TbItemCat&gt; findByParentId(Long parentId) 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TbItemCatExample example1=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TbItemCatExample();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 criteria1 = example1.createCriteria();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criteria1.andParentIdEqualTo(parentId);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//每次执行查询的时候，一次性读取缓存进行存储 (因为每次增删改都要执行此方法)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List&lt;TbItemCat&gt; list = findAll();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(TbItemCat itemCat:list){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 xml:space="preserve">redisTemplate.boundHashOps("itemCat").put(itemCat.getName(),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itemCat.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getTypeId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B05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.println("更新缓存:商品分类表");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itemCatMapper.selectByExample(example1);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4.3缓存品牌和规格列表数据</w:t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（1）修改pinyougou-sellergoods-service的TypeTemplateServiceImpl.java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将数据存入缓存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saveToRedis()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//获取模板数据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List&lt;TbTypeTemplate&gt;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typeTemplateList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findAll();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(TbTypeTemplate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//存储品牌列表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.getBrandIds(),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//存储规格列表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findSpecList(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//根据模板ID查询规格列表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specList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（2）在查询分页方法(</w:t>
      </w:r>
      <w:r>
        <w:rPr>
          <w:rFonts w:hint="eastAsia"/>
        </w:rPr>
        <w:t>findPage</w:t>
      </w:r>
      <w:r>
        <w:rPr>
          <w:rFonts w:hint="eastAsia"/>
          <w:lang w:val="en-US" w:eastAsia="zh-CN"/>
        </w:rPr>
        <w:t xml:space="preserve">) 时调用此方法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PageResult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findPage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(TbTypeTemplate typeTemplate,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pageNum,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pageSize)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saveToRedis();//存入数据到缓存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PageResult(page.getTotal(), page.getResult());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这样在增删改后会自动调用该方法.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4.4加载缓存数据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  ,运行运营商管理后台，打开商品分类和模板管理页，即可将数据放入缓存中。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5.显示品牌和规格数据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在搜索面板区域显示第一个分类的品牌和规格列表</w:t>
      </w:r>
    </w:p>
    <w:p>
      <w:pPr>
        <w:spacing w:line="276" w:lineRule="auto"/>
      </w:pPr>
      <w:r>
        <w:drawing>
          <wp:inline distT="0" distB="0" distL="114300" distR="114300">
            <wp:extent cx="5171440" cy="15430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5.2后端代码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修改ItemSearchServiceImpl.java ，增加方法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查询品牌和规格列表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category 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searchBrandAndSpecList(String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(Long)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"itemCat"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//获取模板ID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//根据模板ID查询品牌列表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//返回值添加品牌列表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//根据模板ID查询规格列表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specList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Search方法调用此方法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Map&lt;String,Object&gt; map=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//1.按关键字查询（高亮显示）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//2.根据关键字查询商品分类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//3.查询品牌和规格列表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(categoryList.size()&gt;0){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map.putAll(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searchBrandAndSpecList(categoryList.get(0))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map;</w:t>
            </w:r>
          </w:p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5.3.1获取品牌列表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修改页面search.html，实现品牌列表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"type-wrap logo"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"resultMap.brandList!=null"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key brand"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品牌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"value logos"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"logo-list"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"brand in resultMap.brandList"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{{brand.text}}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"javascript:void(0);"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"sui-btn"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多选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"javascript:void(0);"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更多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5.3.2获取规格列表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修改页面search.html，实现规格列表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"type-wrap"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"spec in resultMap.specList"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key"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{{spec.text}}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value"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"type-list"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"pojo in spec.options"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{{pojo.optionName}}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6.过滤条件构建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点击搜索面板上的分类、品牌和规格，实现查询条件的构建。查询条件以面包屑的形式显示。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当面包屑显示分类、品牌和规格时，要同时隐藏搜索面板对应的区域。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用户可以点击面包屑上的X 撤销查询条件。撤销后显示搜索面包相应的区域。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6.2添加搜索项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6.2.1添加搜索项方法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修改pinyougou-search-web的searchController.js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$scope.searchMap={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'keywords'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'category'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'spec'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:{}};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//搜索对象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//添加搜索项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$scope.addSearchItem=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(key,value){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(key==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'category'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key==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//如果点击的是分类或者是品牌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$scope.searchMap[key]=value;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$scope.searchMap.spec[key]=value;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6.2.2点击搜索项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修改pinyougou-search-web 的search.html ，为搜索面板添加点击事件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点击商品分类标签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"addSearchItem('category',category)"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{{category}}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点击品牌标签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"addSearchItem('brand',brand.text)"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262626" w:themeColor="text1" w:themeTint="D9"/>
                <w:sz w:val="18"/>
                <w:szCs w:val="18"/>
                <w:highlight w:val="whit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{{brand.text}}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点击规格标签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"#"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"addSearchItem(spec.text,pojo.optionName)"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62626" w:themeColor="text1" w:themeTint="D9"/>
                <w:sz w:val="18"/>
                <w:szCs w:val="18"/>
                <w:highlight w:val="whit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{{pojo.optionName}}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6.2.3显示面包屑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修改pinyougou-search-web 的search.html，用面包屑形式显示搜索条件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sui-breadcrumb"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搜索条件：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"tags-choose"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"searchMap.category!=''"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商品分类：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{{searchMap.category}}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"searchMap.brand!=''"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品牌：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{{searchMap.brand}}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"(key,value) in searchMap.spec"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{{key}}:{{value}}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6.3撤销搜索项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6.3.1撤销搜索项的方法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修改pinyougou-search-web工程searchController.js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//移除复合搜索条件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removeSearchItem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(key){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(key==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 key==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"brand"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//如果是分类或品牌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$scope.searchMap[key]=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//否则是规格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$scope.searchMap.spec[key];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//移除此属性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6.3.2页面调用方法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pinyougou-search-web工程的search.html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  <w:u w:val="single"/>
              </w:rPr>
              <w:t>ul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u w:val="single"/>
              </w:rPr>
              <w:t>"tags-choose"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&lt;li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"tag"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ng-if="searchMap.category!=''"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"removeSearchItem('category')"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&gt;商品分类：{{searchMap.category}}&lt;i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&gt;&lt;/i&gt;&lt;/li&gt;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&lt;li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"tag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" ng-if="searchMap.brand!=''"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"removeSearchItem('brand')"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&gt;品牌：{{searchMap.brand}}&lt;i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&gt;&lt;/i&gt;&lt;/li&gt;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&lt;li class="tag" ng-repeat="(key,value) in searchMap.spec"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"removeSearchItem(key)"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&gt;{{key}}:{{value}}&lt;i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&gt;&lt;/i&gt;&lt;/li&gt;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6.4隐藏查询面板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6.4.1隐藏分类面板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修改search.html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"type-wrap"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 xml:space="preserve">"resultMap.categoryList!=null 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&amp;&amp; searchMap.category==''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"fl key"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&gt;商品分类&lt;/div&gt;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6.4.2隐藏品牌面板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修改search.html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"type-wrap logo"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"resultMap.brandList!=null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 xml:space="preserve"> &amp;&amp; searchMap.brand==''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"fl key brand"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&gt;品牌&lt;/div&gt;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6.4.3隐藏规格面板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修改search.html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"type-wrap"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"spec in resultMap.specList"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"searchMap.spec[spec.text]==null"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"fl key"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&gt;{{spec.text}}&lt;/div&gt;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6.5提交查询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修改searchController.js 在添加和删除筛选条件时自动调用搜索方法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7933C" w:themeColor="accent3" w:themeShade="BF"/>
                <w:sz w:val="18"/>
                <w:szCs w:val="18"/>
              </w:rPr>
              <w:t>//添加复合搜索条件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$scope.addSearchItem=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(key,value){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(key=="category" ||  key=="brand"){//如果是分类或品牌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$scope.searchMap[key]=value;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{//否则是规格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$scope.searchMap.spec[key]=value;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$scope.search();//执行搜索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7933C" w:themeColor="accent3" w:themeShade="BF"/>
                <w:sz w:val="18"/>
                <w:szCs w:val="18"/>
              </w:rPr>
              <w:t>//移除复合搜索条件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$scope.removeSearchItem=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(key){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(key=="category" ||  key=="brand"){//如果是分类或品牌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$scope.searchMap[key]="";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{//否则是规格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$scope.searchMap.spec[key];//移除此属性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$scope.search();//执行搜索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7.过滤查询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根据上一步构建的查询条件，实现分类、品牌和规格的过滤查询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02715"/>
            <wp:effectExtent l="0" t="0" r="571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7.2.1分类过滤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修改pinyougou-search-service工程的SearchItemServiceImpl.java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根据关键字搜索列表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keywords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u w:val="single"/>
                <w:lang w:val="en-US" w:eastAsia="zh-CN"/>
              </w:rPr>
              <w:t xml:space="preserve">Map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searchList(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//1.1关键字查询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//1.2按分类筛选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(!"".equals(searchMap.get("category"))){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Criteria filterCriteria=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Criteria("item_category").is(searchMap.get("category"));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FilterQuery filterQuery=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SimpleFilterQuery(filterCriteria);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query.addFilterQuery(filterQuery);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//高亮显示处理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7.2.2品牌过滤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修改pinyougou-search-service工程的SearchItemServiceImpl.java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根据关键字搜索列表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keywords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u w:val="single"/>
                <w:lang w:val="en-US" w:eastAsia="zh-CN"/>
              </w:rPr>
              <w:t xml:space="preserve">Map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searchList(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//1.1关键字查询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//1.2按分类筛选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//1.3按品牌筛选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(!"".equals(searchMap.get("brand"))){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Criteria filterCriteria=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Criteria("item_brand").is(searchMap.get("brand"));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FilterQuery filterQuery=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SimpleFilterQuery(filterCriteria);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query.addFilterQuery(filterQuery);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//高亮显示处理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7.2.3规格过滤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实现思路：规格有多项，需要循环过滤。循环规格查询条件，根据key得到域名称</w:t>
      </w:r>
      <w:bookmarkStart w:id="5" w:name="_GoBack"/>
      <w:bookmarkEnd w:id="5"/>
      <w:r>
        <w:rPr>
          <w:rFonts w:hint="eastAsia"/>
          <w:lang w:val="en-US" w:eastAsia="zh-CN"/>
        </w:rPr>
        <w:t>，根据value设置过滤条件。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修改pinyougou-search-service工程的SearchItemServiceImpl.java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根据关键字搜索列表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keywords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u w:val="single"/>
                <w:lang w:val="en-US" w:eastAsia="zh-CN"/>
              </w:rPr>
              <w:t xml:space="preserve">Map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searchList(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//1.1关键字查询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//1.2按分类筛选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//1.3按品牌筛选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//1.4过滤规格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(searchMap.get("spec")!=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Map&lt;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&gt; specMap=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(Map) searchMap.get("spec")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key:specMap.keySet()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Criteria filterCriteria=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Criteria("item_spec_"+key).is( specMap.get(key)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FilterQuery filterQuery=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SimpleFilterQuery(filterCriteria);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query.addFilterQuery(filterQuery);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//高亮显示处理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7.2.4根据分类查询品牌规格列表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Map&lt;String,Object&gt; map=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//1.按关键字查询（高亮显示）</w:t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//2.根据关键字查询商品分类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//3.查询品牌和规格列表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String categoryName=(String)searchMap.get("category");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(!"".equals(categoryName)){//如果有分类名称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map.putAll(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searchBrandAndSpecList(categoryName)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{//如果没有分类名称，按照第一个查询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(categoryList.size()&gt;0){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map.putAll(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searchBrandAndSpecList(categoryList.get(0))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" name="图片 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E622A1"/>
    <w:multiLevelType w:val="singleLevel"/>
    <w:tmpl w:val="59E622A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623FE"/>
    <w:multiLevelType w:val="singleLevel"/>
    <w:tmpl w:val="59E623F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E72842"/>
    <w:multiLevelType w:val="singleLevel"/>
    <w:tmpl w:val="59E7284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FDD29E"/>
    <w:multiLevelType w:val="singleLevel"/>
    <w:tmpl w:val="59FDD29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010C"/>
    <w:rsid w:val="001116C7"/>
    <w:rsid w:val="00113784"/>
    <w:rsid w:val="001326D5"/>
    <w:rsid w:val="0018522E"/>
    <w:rsid w:val="001A12B7"/>
    <w:rsid w:val="00203578"/>
    <w:rsid w:val="00213189"/>
    <w:rsid w:val="002A5D9B"/>
    <w:rsid w:val="002B2949"/>
    <w:rsid w:val="002C2A94"/>
    <w:rsid w:val="00306C9D"/>
    <w:rsid w:val="00310732"/>
    <w:rsid w:val="003369A9"/>
    <w:rsid w:val="003474FF"/>
    <w:rsid w:val="00347E92"/>
    <w:rsid w:val="00394844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840AA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369F3"/>
    <w:rsid w:val="014E1F24"/>
    <w:rsid w:val="01543C57"/>
    <w:rsid w:val="01570088"/>
    <w:rsid w:val="015733EA"/>
    <w:rsid w:val="015B2996"/>
    <w:rsid w:val="0168362F"/>
    <w:rsid w:val="01691960"/>
    <w:rsid w:val="016D1DF6"/>
    <w:rsid w:val="017228A9"/>
    <w:rsid w:val="01743BC3"/>
    <w:rsid w:val="018B34B4"/>
    <w:rsid w:val="01916C42"/>
    <w:rsid w:val="019A3EF9"/>
    <w:rsid w:val="01A42311"/>
    <w:rsid w:val="01A44421"/>
    <w:rsid w:val="01A53E1A"/>
    <w:rsid w:val="01AE7A4A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D03B9"/>
    <w:rsid w:val="020041D5"/>
    <w:rsid w:val="021441A4"/>
    <w:rsid w:val="022C694A"/>
    <w:rsid w:val="022E61F9"/>
    <w:rsid w:val="023100D7"/>
    <w:rsid w:val="024614E0"/>
    <w:rsid w:val="02504584"/>
    <w:rsid w:val="02517371"/>
    <w:rsid w:val="02556C44"/>
    <w:rsid w:val="02561D0E"/>
    <w:rsid w:val="0264382D"/>
    <w:rsid w:val="026B4880"/>
    <w:rsid w:val="02752D9C"/>
    <w:rsid w:val="02950127"/>
    <w:rsid w:val="029E65A9"/>
    <w:rsid w:val="02A90AE3"/>
    <w:rsid w:val="02AA1428"/>
    <w:rsid w:val="02AD03A2"/>
    <w:rsid w:val="02B311B6"/>
    <w:rsid w:val="02D81733"/>
    <w:rsid w:val="02E9524F"/>
    <w:rsid w:val="02EA5093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873A2"/>
    <w:rsid w:val="03393EA4"/>
    <w:rsid w:val="03462B77"/>
    <w:rsid w:val="03485289"/>
    <w:rsid w:val="034B40BA"/>
    <w:rsid w:val="034C526D"/>
    <w:rsid w:val="034D5288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3E09"/>
    <w:rsid w:val="03C74570"/>
    <w:rsid w:val="03E97063"/>
    <w:rsid w:val="03F60529"/>
    <w:rsid w:val="04042CA4"/>
    <w:rsid w:val="041F3510"/>
    <w:rsid w:val="042D1C60"/>
    <w:rsid w:val="04303BDB"/>
    <w:rsid w:val="04346D66"/>
    <w:rsid w:val="043D41DA"/>
    <w:rsid w:val="044817A1"/>
    <w:rsid w:val="044C2B04"/>
    <w:rsid w:val="0465226F"/>
    <w:rsid w:val="046C6C15"/>
    <w:rsid w:val="046F6344"/>
    <w:rsid w:val="048E6EF3"/>
    <w:rsid w:val="049342D6"/>
    <w:rsid w:val="049D7F6E"/>
    <w:rsid w:val="04A60ED5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641FF"/>
    <w:rsid w:val="0569319E"/>
    <w:rsid w:val="056A4048"/>
    <w:rsid w:val="05715E52"/>
    <w:rsid w:val="057233CF"/>
    <w:rsid w:val="057361DA"/>
    <w:rsid w:val="05762E7B"/>
    <w:rsid w:val="057776F0"/>
    <w:rsid w:val="057A3760"/>
    <w:rsid w:val="05866350"/>
    <w:rsid w:val="059A1E44"/>
    <w:rsid w:val="05C4330F"/>
    <w:rsid w:val="05C64A3D"/>
    <w:rsid w:val="05EB3AC1"/>
    <w:rsid w:val="05FB77C5"/>
    <w:rsid w:val="06056D43"/>
    <w:rsid w:val="060F123A"/>
    <w:rsid w:val="06186830"/>
    <w:rsid w:val="062E4EC5"/>
    <w:rsid w:val="06377D9F"/>
    <w:rsid w:val="0639277B"/>
    <w:rsid w:val="0642516B"/>
    <w:rsid w:val="064D2D9A"/>
    <w:rsid w:val="06577132"/>
    <w:rsid w:val="06696DE8"/>
    <w:rsid w:val="0669759A"/>
    <w:rsid w:val="066C1BC8"/>
    <w:rsid w:val="068243EE"/>
    <w:rsid w:val="068B3A9D"/>
    <w:rsid w:val="06962FEB"/>
    <w:rsid w:val="069E5147"/>
    <w:rsid w:val="06AC0CF2"/>
    <w:rsid w:val="06BD0D4F"/>
    <w:rsid w:val="06C11480"/>
    <w:rsid w:val="06DA247B"/>
    <w:rsid w:val="06DB44BC"/>
    <w:rsid w:val="06E6190B"/>
    <w:rsid w:val="07101560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D00373"/>
    <w:rsid w:val="07DB2CD2"/>
    <w:rsid w:val="07E569E6"/>
    <w:rsid w:val="07E97294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802306"/>
    <w:rsid w:val="088E2EEF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16247C"/>
    <w:rsid w:val="092332D6"/>
    <w:rsid w:val="09341896"/>
    <w:rsid w:val="09344F1C"/>
    <w:rsid w:val="09382555"/>
    <w:rsid w:val="09442C22"/>
    <w:rsid w:val="094E3A95"/>
    <w:rsid w:val="095A6208"/>
    <w:rsid w:val="095B2C98"/>
    <w:rsid w:val="095C000D"/>
    <w:rsid w:val="0968048B"/>
    <w:rsid w:val="096B0AD9"/>
    <w:rsid w:val="096E57E9"/>
    <w:rsid w:val="09712A82"/>
    <w:rsid w:val="097A2C87"/>
    <w:rsid w:val="097D463F"/>
    <w:rsid w:val="098D46F7"/>
    <w:rsid w:val="09903DDF"/>
    <w:rsid w:val="099D3ED6"/>
    <w:rsid w:val="09B134EE"/>
    <w:rsid w:val="09B9304F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122D2C"/>
    <w:rsid w:val="0A231AF0"/>
    <w:rsid w:val="0A312677"/>
    <w:rsid w:val="0A361870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8A16BF"/>
    <w:rsid w:val="0A907BB5"/>
    <w:rsid w:val="0A9673DB"/>
    <w:rsid w:val="0A9A7656"/>
    <w:rsid w:val="0A9E76D5"/>
    <w:rsid w:val="0AA8296C"/>
    <w:rsid w:val="0AA8464A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145D3"/>
    <w:rsid w:val="0BC60849"/>
    <w:rsid w:val="0BC76191"/>
    <w:rsid w:val="0BD26CFF"/>
    <w:rsid w:val="0BE039EE"/>
    <w:rsid w:val="0BEC24BD"/>
    <w:rsid w:val="0BF043DF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B368D"/>
    <w:rsid w:val="0C2D6960"/>
    <w:rsid w:val="0C3212C8"/>
    <w:rsid w:val="0C4167A3"/>
    <w:rsid w:val="0C4837ED"/>
    <w:rsid w:val="0C533F97"/>
    <w:rsid w:val="0C67453E"/>
    <w:rsid w:val="0C7D2F96"/>
    <w:rsid w:val="0C924D5A"/>
    <w:rsid w:val="0CA54458"/>
    <w:rsid w:val="0CA57D0C"/>
    <w:rsid w:val="0CC320F8"/>
    <w:rsid w:val="0CE154F7"/>
    <w:rsid w:val="0CF96740"/>
    <w:rsid w:val="0CFD655D"/>
    <w:rsid w:val="0D087D34"/>
    <w:rsid w:val="0D0E35A9"/>
    <w:rsid w:val="0D137236"/>
    <w:rsid w:val="0D1B7D6E"/>
    <w:rsid w:val="0D392D96"/>
    <w:rsid w:val="0D444180"/>
    <w:rsid w:val="0D4E0D91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73922"/>
    <w:rsid w:val="0E2D6AA2"/>
    <w:rsid w:val="0E33592A"/>
    <w:rsid w:val="0E3C5E26"/>
    <w:rsid w:val="0E52675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A602DF"/>
    <w:rsid w:val="0FAF2F4B"/>
    <w:rsid w:val="0FB860AB"/>
    <w:rsid w:val="0FCA206B"/>
    <w:rsid w:val="0FDE7E5F"/>
    <w:rsid w:val="0FE0474D"/>
    <w:rsid w:val="0FFB5396"/>
    <w:rsid w:val="10011F81"/>
    <w:rsid w:val="10115899"/>
    <w:rsid w:val="10540AE4"/>
    <w:rsid w:val="10593667"/>
    <w:rsid w:val="105C76FB"/>
    <w:rsid w:val="105F74F3"/>
    <w:rsid w:val="106A3914"/>
    <w:rsid w:val="1070755A"/>
    <w:rsid w:val="10721A68"/>
    <w:rsid w:val="10817014"/>
    <w:rsid w:val="108874E8"/>
    <w:rsid w:val="108B5581"/>
    <w:rsid w:val="10923011"/>
    <w:rsid w:val="10B52291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77F36"/>
    <w:rsid w:val="11185E6F"/>
    <w:rsid w:val="11257007"/>
    <w:rsid w:val="112A0014"/>
    <w:rsid w:val="1143768A"/>
    <w:rsid w:val="115E497A"/>
    <w:rsid w:val="11644B9F"/>
    <w:rsid w:val="1166289A"/>
    <w:rsid w:val="116A014B"/>
    <w:rsid w:val="117D20B4"/>
    <w:rsid w:val="117F1C6C"/>
    <w:rsid w:val="1187338C"/>
    <w:rsid w:val="118A3B60"/>
    <w:rsid w:val="11C32BDD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19757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A43624"/>
    <w:rsid w:val="13C107E0"/>
    <w:rsid w:val="13C350FB"/>
    <w:rsid w:val="13D071AC"/>
    <w:rsid w:val="13D13875"/>
    <w:rsid w:val="13D62FE6"/>
    <w:rsid w:val="13DB6F14"/>
    <w:rsid w:val="14032954"/>
    <w:rsid w:val="14196CDE"/>
    <w:rsid w:val="141B426C"/>
    <w:rsid w:val="14302CD8"/>
    <w:rsid w:val="145411E0"/>
    <w:rsid w:val="146574C3"/>
    <w:rsid w:val="14663F3E"/>
    <w:rsid w:val="147258E3"/>
    <w:rsid w:val="147C5959"/>
    <w:rsid w:val="14870B9B"/>
    <w:rsid w:val="148D0445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DA1339"/>
    <w:rsid w:val="14E25955"/>
    <w:rsid w:val="14EC07CA"/>
    <w:rsid w:val="14EE517F"/>
    <w:rsid w:val="14FA27EC"/>
    <w:rsid w:val="14FC38C2"/>
    <w:rsid w:val="15035CCD"/>
    <w:rsid w:val="15046E6C"/>
    <w:rsid w:val="150C24A3"/>
    <w:rsid w:val="151E1FFE"/>
    <w:rsid w:val="151F22D0"/>
    <w:rsid w:val="152248DF"/>
    <w:rsid w:val="15257FAB"/>
    <w:rsid w:val="153A2994"/>
    <w:rsid w:val="153A5B99"/>
    <w:rsid w:val="153D2DB1"/>
    <w:rsid w:val="154F4403"/>
    <w:rsid w:val="1558015C"/>
    <w:rsid w:val="15673A14"/>
    <w:rsid w:val="158562B1"/>
    <w:rsid w:val="15902A16"/>
    <w:rsid w:val="15940AF5"/>
    <w:rsid w:val="159E7B0F"/>
    <w:rsid w:val="15A2372E"/>
    <w:rsid w:val="15BA7F8B"/>
    <w:rsid w:val="15C15880"/>
    <w:rsid w:val="15D37907"/>
    <w:rsid w:val="15D44F69"/>
    <w:rsid w:val="15D5060B"/>
    <w:rsid w:val="15E96C21"/>
    <w:rsid w:val="15EF5979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42F48"/>
    <w:rsid w:val="169A4704"/>
    <w:rsid w:val="16B0325E"/>
    <w:rsid w:val="16B16104"/>
    <w:rsid w:val="16B209C0"/>
    <w:rsid w:val="16B620DE"/>
    <w:rsid w:val="16B77657"/>
    <w:rsid w:val="16B9579E"/>
    <w:rsid w:val="16BB3FF7"/>
    <w:rsid w:val="16BF4894"/>
    <w:rsid w:val="16CB3344"/>
    <w:rsid w:val="16D139CF"/>
    <w:rsid w:val="16E451A4"/>
    <w:rsid w:val="16ED129D"/>
    <w:rsid w:val="16F036B0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C1ACC"/>
    <w:rsid w:val="17DB3A67"/>
    <w:rsid w:val="17DB61EB"/>
    <w:rsid w:val="17E31EAB"/>
    <w:rsid w:val="17E747B8"/>
    <w:rsid w:val="17E97376"/>
    <w:rsid w:val="180C0876"/>
    <w:rsid w:val="180E2033"/>
    <w:rsid w:val="18110C56"/>
    <w:rsid w:val="18134BA0"/>
    <w:rsid w:val="182D07E5"/>
    <w:rsid w:val="18304EC5"/>
    <w:rsid w:val="18485D83"/>
    <w:rsid w:val="185B2E95"/>
    <w:rsid w:val="185F4A9E"/>
    <w:rsid w:val="18664307"/>
    <w:rsid w:val="187C34ED"/>
    <w:rsid w:val="18884976"/>
    <w:rsid w:val="18901A61"/>
    <w:rsid w:val="189A02CC"/>
    <w:rsid w:val="189B5E08"/>
    <w:rsid w:val="189F7457"/>
    <w:rsid w:val="18A075CB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5175A"/>
    <w:rsid w:val="194E1CDC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61724"/>
    <w:rsid w:val="19D8548E"/>
    <w:rsid w:val="19F227D2"/>
    <w:rsid w:val="1A09126D"/>
    <w:rsid w:val="1A1B0185"/>
    <w:rsid w:val="1A2B4800"/>
    <w:rsid w:val="1A310751"/>
    <w:rsid w:val="1A4016EF"/>
    <w:rsid w:val="1A4863FD"/>
    <w:rsid w:val="1A4F5B98"/>
    <w:rsid w:val="1A523565"/>
    <w:rsid w:val="1A654739"/>
    <w:rsid w:val="1A6B2F8E"/>
    <w:rsid w:val="1A6B3824"/>
    <w:rsid w:val="1A6E6CC8"/>
    <w:rsid w:val="1A866AC5"/>
    <w:rsid w:val="1A9113AD"/>
    <w:rsid w:val="1A9466E9"/>
    <w:rsid w:val="1A953D87"/>
    <w:rsid w:val="1AA0188A"/>
    <w:rsid w:val="1AAA4775"/>
    <w:rsid w:val="1AB42C93"/>
    <w:rsid w:val="1AE55C10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26C3F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0B25"/>
    <w:rsid w:val="1BE14EC9"/>
    <w:rsid w:val="1BE62B57"/>
    <w:rsid w:val="1BF0436E"/>
    <w:rsid w:val="1BFE1751"/>
    <w:rsid w:val="1C09048A"/>
    <w:rsid w:val="1C1231A9"/>
    <w:rsid w:val="1C1A06BF"/>
    <w:rsid w:val="1C21235B"/>
    <w:rsid w:val="1C3E416F"/>
    <w:rsid w:val="1C3F5400"/>
    <w:rsid w:val="1C420DEA"/>
    <w:rsid w:val="1C5839C5"/>
    <w:rsid w:val="1C604565"/>
    <w:rsid w:val="1C6F1D12"/>
    <w:rsid w:val="1C8D6D95"/>
    <w:rsid w:val="1CA465B1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4036D"/>
    <w:rsid w:val="1D7A38AD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E54C8A"/>
    <w:rsid w:val="1DF27BC0"/>
    <w:rsid w:val="1E0A0DDB"/>
    <w:rsid w:val="1E1050EF"/>
    <w:rsid w:val="1E3F2BCC"/>
    <w:rsid w:val="1E565801"/>
    <w:rsid w:val="1E636306"/>
    <w:rsid w:val="1E7512DD"/>
    <w:rsid w:val="1E7A3419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EB62C6"/>
    <w:rsid w:val="1EFA4416"/>
    <w:rsid w:val="1EFD7C75"/>
    <w:rsid w:val="1F220B09"/>
    <w:rsid w:val="1F306657"/>
    <w:rsid w:val="1F314611"/>
    <w:rsid w:val="1F5155CA"/>
    <w:rsid w:val="1F57639F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30C11"/>
    <w:rsid w:val="215F0E79"/>
    <w:rsid w:val="218F53CF"/>
    <w:rsid w:val="21901430"/>
    <w:rsid w:val="21907364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E73DB2"/>
    <w:rsid w:val="21E93CED"/>
    <w:rsid w:val="21FD1E03"/>
    <w:rsid w:val="22034261"/>
    <w:rsid w:val="220713B5"/>
    <w:rsid w:val="22083F65"/>
    <w:rsid w:val="22116B57"/>
    <w:rsid w:val="221504E6"/>
    <w:rsid w:val="221D441D"/>
    <w:rsid w:val="222043D3"/>
    <w:rsid w:val="22302B10"/>
    <w:rsid w:val="223B3215"/>
    <w:rsid w:val="224751D2"/>
    <w:rsid w:val="224B3C7C"/>
    <w:rsid w:val="2252057E"/>
    <w:rsid w:val="22537730"/>
    <w:rsid w:val="22567414"/>
    <w:rsid w:val="226178AA"/>
    <w:rsid w:val="226A7E3C"/>
    <w:rsid w:val="227523DE"/>
    <w:rsid w:val="22784E5B"/>
    <w:rsid w:val="227C192B"/>
    <w:rsid w:val="22862D42"/>
    <w:rsid w:val="22884F9D"/>
    <w:rsid w:val="229932BA"/>
    <w:rsid w:val="229E3FAD"/>
    <w:rsid w:val="22A54A65"/>
    <w:rsid w:val="22A711F5"/>
    <w:rsid w:val="22B36124"/>
    <w:rsid w:val="22C03D87"/>
    <w:rsid w:val="22C51FAD"/>
    <w:rsid w:val="22D859F4"/>
    <w:rsid w:val="22E51E43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6244E1"/>
    <w:rsid w:val="23651041"/>
    <w:rsid w:val="237056B5"/>
    <w:rsid w:val="237C76F1"/>
    <w:rsid w:val="23894CA7"/>
    <w:rsid w:val="239127BB"/>
    <w:rsid w:val="239A54DF"/>
    <w:rsid w:val="239D3A22"/>
    <w:rsid w:val="239E329D"/>
    <w:rsid w:val="23B627CE"/>
    <w:rsid w:val="23B74980"/>
    <w:rsid w:val="23C23E41"/>
    <w:rsid w:val="23DC2343"/>
    <w:rsid w:val="23DD688C"/>
    <w:rsid w:val="23DF3582"/>
    <w:rsid w:val="23E324C1"/>
    <w:rsid w:val="23FF4F83"/>
    <w:rsid w:val="24197F0D"/>
    <w:rsid w:val="24211F26"/>
    <w:rsid w:val="244E68FD"/>
    <w:rsid w:val="2462658C"/>
    <w:rsid w:val="247457A6"/>
    <w:rsid w:val="24753EAC"/>
    <w:rsid w:val="248428BD"/>
    <w:rsid w:val="24882292"/>
    <w:rsid w:val="248C2BFC"/>
    <w:rsid w:val="24970DAC"/>
    <w:rsid w:val="249865AD"/>
    <w:rsid w:val="249E43B0"/>
    <w:rsid w:val="24B06160"/>
    <w:rsid w:val="24B52569"/>
    <w:rsid w:val="24C247E9"/>
    <w:rsid w:val="24CD2F7E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5EF3C81"/>
    <w:rsid w:val="260174A5"/>
    <w:rsid w:val="26130016"/>
    <w:rsid w:val="26205D3C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35E1B"/>
    <w:rsid w:val="26787C79"/>
    <w:rsid w:val="267B616D"/>
    <w:rsid w:val="2685733F"/>
    <w:rsid w:val="26883C1B"/>
    <w:rsid w:val="268C21D2"/>
    <w:rsid w:val="26A33069"/>
    <w:rsid w:val="26A61F70"/>
    <w:rsid w:val="26AA5779"/>
    <w:rsid w:val="26BA396D"/>
    <w:rsid w:val="26BB3F36"/>
    <w:rsid w:val="26C274F5"/>
    <w:rsid w:val="26C9159B"/>
    <w:rsid w:val="26C9797F"/>
    <w:rsid w:val="26DD7423"/>
    <w:rsid w:val="26E8267A"/>
    <w:rsid w:val="26E96556"/>
    <w:rsid w:val="26EE312B"/>
    <w:rsid w:val="26FB4257"/>
    <w:rsid w:val="270150C1"/>
    <w:rsid w:val="271668E2"/>
    <w:rsid w:val="27387AAA"/>
    <w:rsid w:val="2753491C"/>
    <w:rsid w:val="275C7FBB"/>
    <w:rsid w:val="27601FA4"/>
    <w:rsid w:val="276752B5"/>
    <w:rsid w:val="277B3F6E"/>
    <w:rsid w:val="277E6743"/>
    <w:rsid w:val="2784123D"/>
    <w:rsid w:val="27A77E3E"/>
    <w:rsid w:val="27A814A7"/>
    <w:rsid w:val="27A8508F"/>
    <w:rsid w:val="27AA063A"/>
    <w:rsid w:val="27BC09AD"/>
    <w:rsid w:val="27C20AEA"/>
    <w:rsid w:val="27E6004D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6671E9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5B474F"/>
    <w:rsid w:val="2979648F"/>
    <w:rsid w:val="2989509D"/>
    <w:rsid w:val="29A47D92"/>
    <w:rsid w:val="29A941BC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36012A"/>
    <w:rsid w:val="2A3970DE"/>
    <w:rsid w:val="2A4860B1"/>
    <w:rsid w:val="2A4A429F"/>
    <w:rsid w:val="2A536A42"/>
    <w:rsid w:val="2A684EF3"/>
    <w:rsid w:val="2A6E0EA8"/>
    <w:rsid w:val="2A7032A0"/>
    <w:rsid w:val="2A714780"/>
    <w:rsid w:val="2A9C4D12"/>
    <w:rsid w:val="2AA461C9"/>
    <w:rsid w:val="2AA904E7"/>
    <w:rsid w:val="2ABA31CE"/>
    <w:rsid w:val="2ABF6A9C"/>
    <w:rsid w:val="2ACD79D1"/>
    <w:rsid w:val="2AD12BC7"/>
    <w:rsid w:val="2ADF7B36"/>
    <w:rsid w:val="2AEF2022"/>
    <w:rsid w:val="2AF341CC"/>
    <w:rsid w:val="2AF863DB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B480F"/>
    <w:rsid w:val="2B5C5A16"/>
    <w:rsid w:val="2B617315"/>
    <w:rsid w:val="2B796964"/>
    <w:rsid w:val="2B7B70F6"/>
    <w:rsid w:val="2B817762"/>
    <w:rsid w:val="2B82208B"/>
    <w:rsid w:val="2BA32FA5"/>
    <w:rsid w:val="2BA504BD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B3A4B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1EEA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18280D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81496"/>
    <w:rsid w:val="2E7A0DE6"/>
    <w:rsid w:val="2E8D2FDC"/>
    <w:rsid w:val="2E9607E3"/>
    <w:rsid w:val="2EA47569"/>
    <w:rsid w:val="2EC81A02"/>
    <w:rsid w:val="2ECD4DE4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4F4C8D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E36D0"/>
    <w:rsid w:val="2FF71DAB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8C5B5D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0558D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1A1BAC"/>
    <w:rsid w:val="3229452B"/>
    <w:rsid w:val="323B00C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532D34"/>
    <w:rsid w:val="3364467E"/>
    <w:rsid w:val="3365758F"/>
    <w:rsid w:val="336853DC"/>
    <w:rsid w:val="33A273FA"/>
    <w:rsid w:val="33A33ECB"/>
    <w:rsid w:val="33AC0409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50166B3"/>
    <w:rsid w:val="352473A3"/>
    <w:rsid w:val="352F6ACA"/>
    <w:rsid w:val="353A1E43"/>
    <w:rsid w:val="354D71E1"/>
    <w:rsid w:val="354E7FF2"/>
    <w:rsid w:val="355B164F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5FD4EA5"/>
    <w:rsid w:val="36001BEE"/>
    <w:rsid w:val="36061E4B"/>
    <w:rsid w:val="36167A65"/>
    <w:rsid w:val="3635621B"/>
    <w:rsid w:val="363F1E28"/>
    <w:rsid w:val="364A6506"/>
    <w:rsid w:val="365D5FF4"/>
    <w:rsid w:val="36930D53"/>
    <w:rsid w:val="36A6025D"/>
    <w:rsid w:val="36B35D0B"/>
    <w:rsid w:val="36DB0811"/>
    <w:rsid w:val="36F22B31"/>
    <w:rsid w:val="37004C1A"/>
    <w:rsid w:val="370A576F"/>
    <w:rsid w:val="370D0F69"/>
    <w:rsid w:val="370E57CA"/>
    <w:rsid w:val="37262D99"/>
    <w:rsid w:val="373931A5"/>
    <w:rsid w:val="373C5785"/>
    <w:rsid w:val="374841B0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177AD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5501C1"/>
    <w:rsid w:val="38876E21"/>
    <w:rsid w:val="388B68E3"/>
    <w:rsid w:val="388E70EA"/>
    <w:rsid w:val="38956B77"/>
    <w:rsid w:val="38B30FD4"/>
    <w:rsid w:val="38B5403F"/>
    <w:rsid w:val="38B86576"/>
    <w:rsid w:val="38D63757"/>
    <w:rsid w:val="38F26B33"/>
    <w:rsid w:val="390265F9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56DFB"/>
    <w:rsid w:val="39985693"/>
    <w:rsid w:val="399B620D"/>
    <w:rsid w:val="39D52332"/>
    <w:rsid w:val="39ED00C6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24D64"/>
    <w:rsid w:val="3A4A20D4"/>
    <w:rsid w:val="3A5330AF"/>
    <w:rsid w:val="3A6625F3"/>
    <w:rsid w:val="3A7C59C8"/>
    <w:rsid w:val="3A8F5653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EC2112"/>
    <w:rsid w:val="3AFD5749"/>
    <w:rsid w:val="3B016A80"/>
    <w:rsid w:val="3B057A4E"/>
    <w:rsid w:val="3B065533"/>
    <w:rsid w:val="3B091EC4"/>
    <w:rsid w:val="3B096423"/>
    <w:rsid w:val="3B2241F5"/>
    <w:rsid w:val="3B241FDE"/>
    <w:rsid w:val="3B327F99"/>
    <w:rsid w:val="3B42755D"/>
    <w:rsid w:val="3B5F3424"/>
    <w:rsid w:val="3B601D7A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BF65277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91CB9"/>
    <w:rsid w:val="3CB84B35"/>
    <w:rsid w:val="3CCC3063"/>
    <w:rsid w:val="3CD83F90"/>
    <w:rsid w:val="3CE957B3"/>
    <w:rsid w:val="3CEB280C"/>
    <w:rsid w:val="3CEE235D"/>
    <w:rsid w:val="3D0E4D44"/>
    <w:rsid w:val="3D1121FD"/>
    <w:rsid w:val="3D2165A2"/>
    <w:rsid w:val="3D2E7775"/>
    <w:rsid w:val="3D4C3C84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11B8E"/>
    <w:rsid w:val="3DA80F4B"/>
    <w:rsid w:val="3DAA285C"/>
    <w:rsid w:val="3DAF24D8"/>
    <w:rsid w:val="3DB3447E"/>
    <w:rsid w:val="3DB62307"/>
    <w:rsid w:val="3DE417D3"/>
    <w:rsid w:val="3DE80B66"/>
    <w:rsid w:val="3DED4EB9"/>
    <w:rsid w:val="3DFB542C"/>
    <w:rsid w:val="3E0C171E"/>
    <w:rsid w:val="3E1223FD"/>
    <w:rsid w:val="3E170B85"/>
    <w:rsid w:val="3E193909"/>
    <w:rsid w:val="3E1A1B18"/>
    <w:rsid w:val="3E2431B9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B0D21"/>
    <w:rsid w:val="3F5D0885"/>
    <w:rsid w:val="3F6556C7"/>
    <w:rsid w:val="3F94771A"/>
    <w:rsid w:val="3FA57CA6"/>
    <w:rsid w:val="3FAA26F4"/>
    <w:rsid w:val="3FAA2C76"/>
    <w:rsid w:val="3FAC3C58"/>
    <w:rsid w:val="3FB5037C"/>
    <w:rsid w:val="3FB53489"/>
    <w:rsid w:val="3FB575A8"/>
    <w:rsid w:val="3FC77227"/>
    <w:rsid w:val="3FD66A41"/>
    <w:rsid w:val="3FE01AF9"/>
    <w:rsid w:val="3FE4434B"/>
    <w:rsid w:val="3FE670A1"/>
    <w:rsid w:val="4001737F"/>
    <w:rsid w:val="40091321"/>
    <w:rsid w:val="4017569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9A13BE"/>
    <w:rsid w:val="40A51334"/>
    <w:rsid w:val="40C14FE2"/>
    <w:rsid w:val="40C161BE"/>
    <w:rsid w:val="40C3644D"/>
    <w:rsid w:val="40C840C5"/>
    <w:rsid w:val="40C87213"/>
    <w:rsid w:val="40CC161A"/>
    <w:rsid w:val="40D77C74"/>
    <w:rsid w:val="40D83ADB"/>
    <w:rsid w:val="410A3DFC"/>
    <w:rsid w:val="411A77C4"/>
    <w:rsid w:val="4135646A"/>
    <w:rsid w:val="4141735E"/>
    <w:rsid w:val="41432479"/>
    <w:rsid w:val="41432B7B"/>
    <w:rsid w:val="4160628F"/>
    <w:rsid w:val="41697B8A"/>
    <w:rsid w:val="417B2DB0"/>
    <w:rsid w:val="417D12F5"/>
    <w:rsid w:val="418C1B9C"/>
    <w:rsid w:val="419F52DB"/>
    <w:rsid w:val="41A62109"/>
    <w:rsid w:val="41C06125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4E38F9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2FE32C4"/>
    <w:rsid w:val="43036CBD"/>
    <w:rsid w:val="4309438A"/>
    <w:rsid w:val="430A3BB6"/>
    <w:rsid w:val="43122149"/>
    <w:rsid w:val="432F2AB5"/>
    <w:rsid w:val="43593065"/>
    <w:rsid w:val="43633F44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16C6F"/>
    <w:rsid w:val="443A1CA1"/>
    <w:rsid w:val="443D4443"/>
    <w:rsid w:val="44655F19"/>
    <w:rsid w:val="446C0054"/>
    <w:rsid w:val="44707490"/>
    <w:rsid w:val="44783973"/>
    <w:rsid w:val="447C4766"/>
    <w:rsid w:val="448710EC"/>
    <w:rsid w:val="44B0734D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4713E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51D5F"/>
    <w:rsid w:val="464D3520"/>
    <w:rsid w:val="464E3356"/>
    <w:rsid w:val="46677B5A"/>
    <w:rsid w:val="466C1F70"/>
    <w:rsid w:val="46727EF2"/>
    <w:rsid w:val="46884BC7"/>
    <w:rsid w:val="468C047B"/>
    <w:rsid w:val="46925933"/>
    <w:rsid w:val="46933A87"/>
    <w:rsid w:val="46AA6112"/>
    <w:rsid w:val="46BE5988"/>
    <w:rsid w:val="46CB76D3"/>
    <w:rsid w:val="46E63A67"/>
    <w:rsid w:val="46EC5506"/>
    <w:rsid w:val="47067634"/>
    <w:rsid w:val="471C5220"/>
    <w:rsid w:val="4736006F"/>
    <w:rsid w:val="473750E1"/>
    <w:rsid w:val="47384686"/>
    <w:rsid w:val="47384BC2"/>
    <w:rsid w:val="473C3B8B"/>
    <w:rsid w:val="47417B40"/>
    <w:rsid w:val="474902EE"/>
    <w:rsid w:val="476B3452"/>
    <w:rsid w:val="47721AC0"/>
    <w:rsid w:val="477B53E2"/>
    <w:rsid w:val="477B6DF7"/>
    <w:rsid w:val="478016B3"/>
    <w:rsid w:val="478E7DAD"/>
    <w:rsid w:val="47920DB7"/>
    <w:rsid w:val="47AA1A91"/>
    <w:rsid w:val="47BD70E3"/>
    <w:rsid w:val="47BE77BB"/>
    <w:rsid w:val="47C5385C"/>
    <w:rsid w:val="47C85EE5"/>
    <w:rsid w:val="47CE1962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5F38AD"/>
    <w:rsid w:val="48705CC5"/>
    <w:rsid w:val="48855800"/>
    <w:rsid w:val="488E01E5"/>
    <w:rsid w:val="488E35D8"/>
    <w:rsid w:val="48935A0A"/>
    <w:rsid w:val="489E2A3D"/>
    <w:rsid w:val="48C2228F"/>
    <w:rsid w:val="48C27299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74661"/>
    <w:rsid w:val="495E490C"/>
    <w:rsid w:val="499E2897"/>
    <w:rsid w:val="49AB6250"/>
    <w:rsid w:val="49AD6557"/>
    <w:rsid w:val="49B6304A"/>
    <w:rsid w:val="49B81B1E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3F720B"/>
    <w:rsid w:val="4A423FA3"/>
    <w:rsid w:val="4A4354D3"/>
    <w:rsid w:val="4A4B7F39"/>
    <w:rsid w:val="4A5643B8"/>
    <w:rsid w:val="4A5C2657"/>
    <w:rsid w:val="4A625270"/>
    <w:rsid w:val="4A800B23"/>
    <w:rsid w:val="4A816415"/>
    <w:rsid w:val="4A836B7C"/>
    <w:rsid w:val="4A8A1251"/>
    <w:rsid w:val="4A8F00A0"/>
    <w:rsid w:val="4AAE7BB6"/>
    <w:rsid w:val="4AB80B3B"/>
    <w:rsid w:val="4AC07C19"/>
    <w:rsid w:val="4ACF2C8F"/>
    <w:rsid w:val="4ADB6709"/>
    <w:rsid w:val="4ADE620B"/>
    <w:rsid w:val="4AE62322"/>
    <w:rsid w:val="4AEB2A0E"/>
    <w:rsid w:val="4AFB6920"/>
    <w:rsid w:val="4AFB72C2"/>
    <w:rsid w:val="4B0244CB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D5D09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D246394"/>
    <w:rsid w:val="4D264549"/>
    <w:rsid w:val="4D2D1177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56EC3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3D4652"/>
    <w:rsid w:val="4E4A54C4"/>
    <w:rsid w:val="4E4B1BD2"/>
    <w:rsid w:val="4E4F6BAD"/>
    <w:rsid w:val="4E5450DF"/>
    <w:rsid w:val="4E55206A"/>
    <w:rsid w:val="4E5C0088"/>
    <w:rsid w:val="4E7109D5"/>
    <w:rsid w:val="4E732D2D"/>
    <w:rsid w:val="4E8B5176"/>
    <w:rsid w:val="4E9D3E0F"/>
    <w:rsid w:val="4EA237D2"/>
    <w:rsid w:val="4EA92FEE"/>
    <w:rsid w:val="4ECD017A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2F1756"/>
    <w:rsid w:val="4F397B2C"/>
    <w:rsid w:val="4F4213C3"/>
    <w:rsid w:val="4F455BE8"/>
    <w:rsid w:val="4F4E3E2E"/>
    <w:rsid w:val="4F5B323A"/>
    <w:rsid w:val="4F711713"/>
    <w:rsid w:val="4F931380"/>
    <w:rsid w:val="4F9749D5"/>
    <w:rsid w:val="4FC73F78"/>
    <w:rsid w:val="4FDA7B67"/>
    <w:rsid w:val="4FDD5238"/>
    <w:rsid w:val="4FEC464E"/>
    <w:rsid w:val="4FF42576"/>
    <w:rsid w:val="50210751"/>
    <w:rsid w:val="502404C8"/>
    <w:rsid w:val="50510E96"/>
    <w:rsid w:val="50587646"/>
    <w:rsid w:val="505B5691"/>
    <w:rsid w:val="507A0BC3"/>
    <w:rsid w:val="508B6C10"/>
    <w:rsid w:val="509E28CA"/>
    <w:rsid w:val="50A93526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53019"/>
    <w:rsid w:val="51487D3B"/>
    <w:rsid w:val="514B494D"/>
    <w:rsid w:val="516F53EB"/>
    <w:rsid w:val="51784930"/>
    <w:rsid w:val="518C021E"/>
    <w:rsid w:val="518E7566"/>
    <w:rsid w:val="51947997"/>
    <w:rsid w:val="51A06209"/>
    <w:rsid w:val="51A81D79"/>
    <w:rsid w:val="51AA1CA0"/>
    <w:rsid w:val="51AA603C"/>
    <w:rsid w:val="51CC4C63"/>
    <w:rsid w:val="51CE2DAD"/>
    <w:rsid w:val="51D851C7"/>
    <w:rsid w:val="51E12483"/>
    <w:rsid w:val="51E71626"/>
    <w:rsid w:val="51FB1DFF"/>
    <w:rsid w:val="520A061E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4443C"/>
    <w:rsid w:val="529A5160"/>
    <w:rsid w:val="52D603B0"/>
    <w:rsid w:val="52F7515D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6257B4"/>
    <w:rsid w:val="53793A60"/>
    <w:rsid w:val="5383210D"/>
    <w:rsid w:val="539973E2"/>
    <w:rsid w:val="53B31FB0"/>
    <w:rsid w:val="53BB6618"/>
    <w:rsid w:val="53BB6F13"/>
    <w:rsid w:val="53BE5032"/>
    <w:rsid w:val="53CC5362"/>
    <w:rsid w:val="53EA6411"/>
    <w:rsid w:val="53EB4505"/>
    <w:rsid w:val="53F65B44"/>
    <w:rsid w:val="53FE3AFE"/>
    <w:rsid w:val="540C7775"/>
    <w:rsid w:val="54153291"/>
    <w:rsid w:val="54232EE2"/>
    <w:rsid w:val="54365DE4"/>
    <w:rsid w:val="544A0455"/>
    <w:rsid w:val="547179B0"/>
    <w:rsid w:val="5484391B"/>
    <w:rsid w:val="54935FE9"/>
    <w:rsid w:val="54A95439"/>
    <w:rsid w:val="54B2440D"/>
    <w:rsid w:val="54B4618E"/>
    <w:rsid w:val="54B50014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6A4CCB"/>
    <w:rsid w:val="566C7075"/>
    <w:rsid w:val="567F3930"/>
    <w:rsid w:val="568D03BE"/>
    <w:rsid w:val="568D34F2"/>
    <w:rsid w:val="569C28D9"/>
    <w:rsid w:val="56A31455"/>
    <w:rsid w:val="56AE7240"/>
    <w:rsid w:val="56C15212"/>
    <w:rsid w:val="56D27BFE"/>
    <w:rsid w:val="56D51FAF"/>
    <w:rsid w:val="56E10DDD"/>
    <w:rsid w:val="57026664"/>
    <w:rsid w:val="57186069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8E626C"/>
    <w:rsid w:val="57935505"/>
    <w:rsid w:val="579357E5"/>
    <w:rsid w:val="579B607F"/>
    <w:rsid w:val="57A56669"/>
    <w:rsid w:val="57AC4A69"/>
    <w:rsid w:val="57AC7077"/>
    <w:rsid w:val="57B47793"/>
    <w:rsid w:val="57B93BBB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021A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B0F55"/>
    <w:rsid w:val="58AF1523"/>
    <w:rsid w:val="58B156F2"/>
    <w:rsid w:val="58BC5933"/>
    <w:rsid w:val="58C02B69"/>
    <w:rsid w:val="58C71EE5"/>
    <w:rsid w:val="58DA520A"/>
    <w:rsid w:val="58DB0AD7"/>
    <w:rsid w:val="58DD0952"/>
    <w:rsid w:val="58E00EFD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662CE0"/>
    <w:rsid w:val="59793753"/>
    <w:rsid w:val="597A6C42"/>
    <w:rsid w:val="597D188C"/>
    <w:rsid w:val="59840C5B"/>
    <w:rsid w:val="59982B07"/>
    <w:rsid w:val="599A256B"/>
    <w:rsid w:val="59A374EF"/>
    <w:rsid w:val="59A93229"/>
    <w:rsid w:val="59AC653A"/>
    <w:rsid w:val="59AD735E"/>
    <w:rsid w:val="59C80FA7"/>
    <w:rsid w:val="59CC75E0"/>
    <w:rsid w:val="59CD4007"/>
    <w:rsid w:val="59D3586F"/>
    <w:rsid w:val="59D73D31"/>
    <w:rsid w:val="59D82AE5"/>
    <w:rsid w:val="59E153E3"/>
    <w:rsid w:val="59FD5DEA"/>
    <w:rsid w:val="5A0C6E99"/>
    <w:rsid w:val="5A100086"/>
    <w:rsid w:val="5A1378EE"/>
    <w:rsid w:val="5A30605D"/>
    <w:rsid w:val="5A393AF0"/>
    <w:rsid w:val="5A536478"/>
    <w:rsid w:val="5A65797E"/>
    <w:rsid w:val="5A72698C"/>
    <w:rsid w:val="5A745480"/>
    <w:rsid w:val="5A7644F3"/>
    <w:rsid w:val="5A7A3C90"/>
    <w:rsid w:val="5A7E6698"/>
    <w:rsid w:val="5A83091B"/>
    <w:rsid w:val="5A8311FF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904F9"/>
    <w:rsid w:val="5B0A0562"/>
    <w:rsid w:val="5B111B4C"/>
    <w:rsid w:val="5B133E50"/>
    <w:rsid w:val="5B1825D0"/>
    <w:rsid w:val="5B20774A"/>
    <w:rsid w:val="5B3234E8"/>
    <w:rsid w:val="5B3D2687"/>
    <w:rsid w:val="5B4D4D14"/>
    <w:rsid w:val="5B5E0ADF"/>
    <w:rsid w:val="5B6173AF"/>
    <w:rsid w:val="5B6F3C0F"/>
    <w:rsid w:val="5B7135A6"/>
    <w:rsid w:val="5B8571F1"/>
    <w:rsid w:val="5B8D0530"/>
    <w:rsid w:val="5B98135F"/>
    <w:rsid w:val="5B9D4F77"/>
    <w:rsid w:val="5BA243FF"/>
    <w:rsid w:val="5BAE38DE"/>
    <w:rsid w:val="5BAE7AD6"/>
    <w:rsid w:val="5BBC75B4"/>
    <w:rsid w:val="5BDF0EE9"/>
    <w:rsid w:val="5BDF61B4"/>
    <w:rsid w:val="5BE87DE5"/>
    <w:rsid w:val="5BEE5CAC"/>
    <w:rsid w:val="5BFB69F9"/>
    <w:rsid w:val="5C2514A9"/>
    <w:rsid w:val="5C252340"/>
    <w:rsid w:val="5C477F20"/>
    <w:rsid w:val="5C6E6BB2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1785E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8E1DC5"/>
    <w:rsid w:val="5E943CE8"/>
    <w:rsid w:val="5E950E07"/>
    <w:rsid w:val="5EA448B9"/>
    <w:rsid w:val="5EB10289"/>
    <w:rsid w:val="5EB10EEC"/>
    <w:rsid w:val="5EB12209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A2D47"/>
    <w:rsid w:val="5F535124"/>
    <w:rsid w:val="5F5920BF"/>
    <w:rsid w:val="5F664222"/>
    <w:rsid w:val="5F6F5C68"/>
    <w:rsid w:val="5F736075"/>
    <w:rsid w:val="5F8056F5"/>
    <w:rsid w:val="5F834553"/>
    <w:rsid w:val="5F8E4A0C"/>
    <w:rsid w:val="5FA24C21"/>
    <w:rsid w:val="5FA45CD0"/>
    <w:rsid w:val="5FA51231"/>
    <w:rsid w:val="5FFA5AF0"/>
    <w:rsid w:val="60025B37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E30BC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41F10"/>
    <w:rsid w:val="61564020"/>
    <w:rsid w:val="61922DAC"/>
    <w:rsid w:val="61977B82"/>
    <w:rsid w:val="61995597"/>
    <w:rsid w:val="619D448F"/>
    <w:rsid w:val="61B32D43"/>
    <w:rsid w:val="61CA2704"/>
    <w:rsid w:val="61CA3532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32977"/>
    <w:rsid w:val="626D09A1"/>
    <w:rsid w:val="627807C0"/>
    <w:rsid w:val="62795E5A"/>
    <w:rsid w:val="62803F3B"/>
    <w:rsid w:val="628C2103"/>
    <w:rsid w:val="628F2F96"/>
    <w:rsid w:val="628F534B"/>
    <w:rsid w:val="62AC2521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3E33EC"/>
    <w:rsid w:val="63433785"/>
    <w:rsid w:val="636E2E11"/>
    <w:rsid w:val="636F0201"/>
    <w:rsid w:val="637868B9"/>
    <w:rsid w:val="638D4D01"/>
    <w:rsid w:val="639164D8"/>
    <w:rsid w:val="63A67EDD"/>
    <w:rsid w:val="63A73B5B"/>
    <w:rsid w:val="63BB131C"/>
    <w:rsid w:val="63BB4B8D"/>
    <w:rsid w:val="63CB7B3B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D95C45"/>
    <w:rsid w:val="64DE6DFF"/>
    <w:rsid w:val="64EC0174"/>
    <w:rsid w:val="64F85334"/>
    <w:rsid w:val="65080613"/>
    <w:rsid w:val="65176F38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9F13B6"/>
    <w:rsid w:val="65A35818"/>
    <w:rsid w:val="65A62E93"/>
    <w:rsid w:val="65A70F54"/>
    <w:rsid w:val="65AC0FF2"/>
    <w:rsid w:val="65B62504"/>
    <w:rsid w:val="65B934E4"/>
    <w:rsid w:val="65CC016C"/>
    <w:rsid w:val="65D41CDE"/>
    <w:rsid w:val="65D54F6E"/>
    <w:rsid w:val="65ED5231"/>
    <w:rsid w:val="65EF0A40"/>
    <w:rsid w:val="65EF284B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472C8A"/>
    <w:rsid w:val="66574DEA"/>
    <w:rsid w:val="66600696"/>
    <w:rsid w:val="66781AB8"/>
    <w:rsid w:val="66795B33"/>
    <w:rsid w:val="667C4A68"/>
    <w:rsid w:val="6681703F"/>
    <w:rsid w:val="66830F3D"/>
    <w:rsid w:val="66955C00"/>
    <w:rsid w:val="66991A4D"/>
    <w:rsid w:val="66A67293"/>
    <w:rsid w:val="66B152CC"/>
    <w:rsid w:val="66BB0725"/>
    <w:rsid w:val="66BF3D61"/>
    <w:rsid w:val="66CE2DCB"/>
    <w:rsid w:val="66CF4495"/>
    <w:rsid w:val="66D22C7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321AF4"/>
    <w:rsid w:val="67397F7E"/>
    <w:rsid w:val="673B0C52"/>
    <w:rsid w:val="674B737C"/>
    <w:rsid w:val="675B0C3A"/>
    <w:rsid w:val="676D2C92"/>
    <w:rsid w:val="67903DC6"/>
    <w:rsid w:val="67965199"/>
    <w:rsid w:val="67986BD5"/>
    <w:rsid w:val="67B6475E"/>
    <w:rsid w:val="67BF361D"/>
    <w:rsid w:val="67D63DD3"/>
    <w:rsid w:val="67E60B98"/>
    <w:rsid w:val="67F05F58"/>
    <w:rsid w:val="67F3434C"/>
    <w:rsid w:val="68087A7F"/>
    <w:rsid w:val="680C3566"/>
    <w:rsid w:val="6816281F"/>
    <w:rsid w:val="681933D7"/>
    <w:rsid w:val="681F0312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B6239C"/>
    <w:rsid w:val="69CD62BA"/>
    <w:rsid w:val="69CE6942"/>
    <w:rsid w:val="69D0221E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7143E1"/>
    <w:rsid w:val="6A952D82"/>
    <w:rsid w:val="6A973502"/>
    <w:rsid w:val="6AA34A53"/>
    <w:rsid w:val="6AAE7E7F"/>
    <w:rsid w:val="6AC31424"/>
    <w:rsid w:val="6AD76C51"/>
    <w:rsid w:val="6AE40C09"/>
    <w:rsid w:val="6AF75428"/>
    <w:rsid w:val="6B1869AF"/>
    <w:rsid w:val="6B1C594F"/>
    <w:rsid w:val="6B345AEF"/>
    <w:rsid w:val="6B3D0F84"/>
    <w:rsid w:val="6B562C67"/>
    <w:rsid w:val="6B5E36A4"/>
    <w:rsid w:val="6B6111BC"/>
    <w:rsid w:val="6B6340DE"/>
    <w:rsid w:val="6B6370F5"/>
    <w:rsid w:val="6B7408F7"/>
    <w:rsid w:val="6B7A0999"/>
    <w:rsid w:val="6B7F628A"/>
    <w:rsid w:val="6B885B55"/>
    <w:rsid w:val="6B9A5228"/>
    <w:rsid w:val="6B9A5307"/>
    <w:rsid w:val="6BA267CB"/>
    <w:rsid w:val="6BBB17CD"/>
    <w:rsid w:val="6BBC70B9"/>
    <w:rsid w:val="6BD334DA"/>
    <w:rsid w:val="6BD740BE"/>
    <w:rsid w:val="6BD87DAE"/>
    <w:rsid w:val="6BEB47A4"/>
    <w:rsid w:val="6BED67A1"/>
    <w:rsid w:val="6BFE5CE9"/>
    <w:rsid w:val="6C033306"/>
    <w:rsid w:val="6C0638BA"/>
    <w:rsid w:val="6C141DBB"/>
    <w:rsid w:val="6C207FB0"/>
    <w:rsid w:val="6C227FAC"/>
    <w:rsid w:val="6C296ADC"/>
    <w:rsid w:val="6C3202BB"/>
    <w:rsid w:val="6C321EF4"/>
    <w:rsid w:val="6C383460"/>
    <w:rsid w:val="6C454BE7"/>
    <w:rsid w:val="6C460742"/>
    <w:rsid w:val="6C4F61E3"/>
    <w:rsid w:val="6C5847CB"/>
    <w:rsid w:val="6C604223"/>
    <w:rsid w:val="6C62702B"/>
    <w:rsid w:val="6C6A7059"/>
    <w:rsid w:val="6C756447"/>
    <w:rsid w:val="6C963A35"/>
    <w:rsid w:val="6CA37469"/>
    <w:rsid w:val="6CAA3E8D"/>
    <w:rsid w:val="6CAF63F9"/>
    <w:rsid w:val="6CBB325D"/>
    <w:rsid w:val="6CBD4173"/>
    <w:rsid w:val="6CBF6EA5"/>
    <w:rsid w:val="6CC22287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00F4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D66B4B"/>
    <w:rsid w:val="6DE22485"/>
    <w:rsid w:val="6E032989"/>
    <w:rsid w:val="6E07056F"/>
    <w:rsid w:val="6E2764C0"/>
    <w:rsid w:val="6E2E40EC"/>
    <w:rsid w:val="6E366453"/>
    <w:rsid w:val="6E40413A"/>
    <w:rsid w:val="6E4102C0"/>
    <w:rsid w:val="6E464552"/>
    <w:rsid w:val="6E4B1982"/>
    <w:rsid w:val="6E5521D5"/>
    <w:rsid w:val="6E555B2C"/>
    <w:rsid w:val="6E845067"/>
    <w:rsid w:val="6E986283"/>
    <w:rsid w:val="6EA61A1B"/>
    <w:rsid w:val="6EB461A1"/>
    <w:rsid w:val="6EB57F93"/>
    <w:rsid w:val="6EB72617"/>
    <w:rsid w:val="6EC230F4"/>
    <w:rsid w:val="6ECC1A72"/>
    <w:rsid w:val="6ED5083E"/>
    <w:rsid w:val="6EED5179"/>
    <w:rsid w:val="6EF57B1C"/>
    <w:rsid w:val="6F0E13A9"/>
    <w:rsid w:val="6F1C6FCF"/>
    <w:rsid w:val="6F23419A"/>
    <w:rsid w:val="6F3260E8"/>
    <w:rsid w:val="6F3B1BBE"/>
    <w:rsid w:val="6F5C1F8E"/>
    <w:rsid w:val="6F601A36"/>
    <w:rsid w:val="6F7D057A"/>
    <w:rsid w:val="6F8932B7"/>
    <w:rsid w:val="6F9D5EFF"/>
    <w:rsid w:val="6FA05486"/>
    <w:rsid w:val="6FA4609D"/>
    <w:rsid w:val="6FA51A09"/>
    <w:rsid w:val="6FB2316F"/>
    <w:rsid w:val="6FB42AF6"/>
    <w:rsid w:val="6FD74855"/>
    <w:rsid w:val="6FDA7E64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811E4"/>
    <w:rsid w:val="70722E14"/>
    <w:rsid w:val="707E7C02"/>
    <w:rsid w:val="707F3456"/>
    <w:rsid w:val="708402BB"/>
    <w:rsid w:val="70924E66"/>
    <w:rsid w:val="70980ED7"/>
    <w:rsid w:val="70A32DF4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054A2"/>
    <w:rsid w:val="710717D2"/>
    <w:rsid w:val="71215D79"/>
    <w:rsid w:val="7123095D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4B522A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AB42DD"/>
    <w:rsid w:val="73B81B5C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F490A"/>
    <w:rsid w:val="74114085"/>
    <w:rsid w:val="74243BCA"/>
    <w:rsid w:val="742C4AE8"/>
    <w:rsid w:val="74600EC0"/>
    <w:rsid w:val="746A44A8"/>
    <w:rsid w:val="74777ACD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1114B9"/>
    <w:rsid w:val="75157BFF"/>
    <w:rsid w:val="75282443"/>
    <w:rsid w:val="752C7B1C"/>
    <w:rsid w:val="75391243"/>
    <w:rsid w:val="75432C2E"/>
    <w:rsid w:val="75441808"/>
    <w:rsid w:val="754F2EEC"/>
    <w:rsid w:val="75513118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606272F"/>
    <w:rsid w:val="760B547A"/>
    <w:rsid w:val="76180110"/>
    <w:rsid w:val="763C58B9"/>
    <w:rsid w:val="763E728F"/>
    <w:rsid w:val="765443F4"/>
    <w:rsid w:val="7659002C"/>
    <w:rsid w:val="765C496C"/>
    <w:rsid w:val="76617FD5"/>
    <w:rsid w:val="76674B66"/>
    <w:rsid w:val="766B4F20"/>
    <w:rsid w:val="766D5C57"/>
    <w:rsid w:val="766E607A"/>
    <w:rsid w:val="76707112"/>
    <w:rsid w:val="767E065A"/>
    <w:rsid w:val="769F3A0E"/>
    <w:rsid w:val="76A352EB"/>
    <w:rsid w:val="76AF3734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D267E"/>
    <w:rsid w:val="776F51E7"/>
    <w:rsid w:val="77744CB5"/>
    <w:rsid w:val="77745E23"/>
    <w:rsid w:val="777B6E81"/>
    <w:rsid w:val="777F401D"/>
    <w:rsid w:val="778A4377"/>
    <w:rsid w:val="77997924"/>
    <w:rsid w:val="77A63988"/>
    <w:rsid w:val="77AB0FA5"/>
    <w:rsid w:val="77B746EE"/>
    <w:rsid w:val="77B93490"/>
    <w:rsid w:val="77D61CE8"/>
    <w:rsid w:val="77D94A5F"/>
    <w:rsid w:val="77DC562D"/>
    <w:rsid w:val="77DF6EF9"/>
    <w:rsid w:val="77F765A0"/>
    <w:rsid w:val="77F85F3B"/>
    <w:rsid w:val="780911A7"/>
    <w:rsid w:val="781008F2"/>
    <w:rsid w:val="78170190"/>
    <w:rsid w:val="78183A93"/>
    <w:rsid w:val="782045CF"/>
    <w:rsid w:val="78263D9D"/>
    <w:rsid w:val="784E0C8A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F510F"/>
    <w:rsid w:val="78E96E50"/>
    <w:rsid w:val="78EB4D42"/>
    <w:rsid w:val="78F87FA0"/>
    <w:rsid w:val="79050E06"/>
    <w:rsid w:val="790563A2"/>
    <w:rsid w:val="7919362F"/>
    <w:rsid w:val="79197211"/>
    <w:rsid w:val="79224FAA"/>
    <w:rsid w:val="792C2661"/>
    <w:rsid w:val="792E4E22"/>
    <w:rsid w:val="792F2339"/>
    <w:rsid w:val="79423484"/>
    <w:rsid w:val="79571BF5"/>
    <w:rsid w:val="79877CC3"/>
    <w:rsid w:val="798C46A3"/>
    <w:rsid w:val="79943E92"/>
    <w:rsid w:val="79A23B2A"/>
    <w:rsid w:val="79B83327"/>
    <w:rsid w:val="79BF7705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C36C3"/>
    <w:rsid w:val="7AC10E66"/>
    <w:rsid w:val="7AC11583"/>
    <w:rsid w:val="7ACB00DA"/>
    <w:rsid w:val="7AD34ED7"/>
    <w:rsid w:val="7AD76646"/>
    <w:rsid w:val="7AE85C4B"/>
    <w:rsid w:val="7AED3314"/>
    <w:rsid w:val="7AEE75CE"/>
    <w:rsid w:val="7AF97C7F"/>
    <w:rsid w:val="7B083678"/>
    <w:rsid w:val="7B2C429A"/>
    <w:rsid w:val="7B34651F"/>
    <w:rsid w:val="7B5B785E"/>
    <w:rsid w:val="7B60003B"/>
    <w:rsid w:val="7B6244D1"/>
    <w:rsid w:val="7B645547"/>
    <w:rsid w:val="7B6A7202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627441"/>
    <w:rsid w:val="7C6E67FD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24B96"/>
    <w:rsid w:val="7D3F53B2"/>
    <w:rsid w:val="7D483F2C"/>
    <w:rsid w:val="7D4C2F75"/>
    <w:rsid w:val="7D4E49C8"/>
    <w:rsid w:val="7D5A4437"/>
    <w:rsid w:val="7D5F032D"/>
    <w:rsid w:val="7D6B4FDD"/>
    <w:rsid w:val="7D6E0E2C"/>
    <w:rsid w:val="7D6F3C3B"/>
    <w:rsid w:val="7D747091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F135C"/>
    <w:rsid w:val="7E207175"/>
    <w:rsid w:val="7E2E4AF4"/>
    <w:rsid w:val="7E3F6E87"/>
    <w:rsid w:val="7E5D0D1E"/>
    <w:rsid w:val="7E615933"/>
    <w:rsid w:val="7E7337C3"/>
    <w:rsid w:val="7E7B511F"/>
    <w:rsid w:val="7E836C39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10F4C"/>
    <w:rsid w:val="7F363C39"/>
    <w:rsid w:val="7F375B94"/>
    <w:rsid w:val="7F69077D"/>
    <w:rsid w:val="7F6C27BA"/>
    <w:rsid w:val="7F976093"/>
    <w:rsid w:val="7F9830BB"/>
    <w:rsid w:val="7F9C122E"/>
    <w:rsid w:val="7FA151BB"/>
    <w:rsid w:val="7FBC3435"/>
    <w:rsid w:val="7FBD11CE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5210</Words>
  <Characters>13661</Characters>
  <Lines>77</Lines>
  <Paragraphs>21</Paragraphs>
  <TotalTime>19</TotalTime>
  <ScaleCrop>false</ScaleCrop>
  <LinksUpToDate>false</LinksUpToDate>
  <CharactersWithSpaces>17914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2019-12-23T11:22:46Z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