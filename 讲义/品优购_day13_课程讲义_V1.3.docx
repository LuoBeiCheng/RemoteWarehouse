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13章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消息中间件解决方案JMS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北大青鸟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  <w:rPr>
          <w:rFonts w:hint="eastAsia"/>
          <w:lang w:val="en-US" w:eastAsia="zh-CN"/>
        </w:rPr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：理解消息中间件、</w:t>
      </w:r>
      <w:r>
        <w:rPr>
          <w:rFonts w:hint="eastAsia"/>
          <w:lang w:val="en-US" w:eastAsia="zh-CN"/>
        </w:rPr>
        <w:t>JMS等概念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：掌握</w:t>
      </w:r>
      <w:r>
        <w:rPr>
          <w:rFonts w:hint="eastAsia"/>
          <w:lang w:val="en-US" w:eastAsia="zh-CN"/>
        </w:rPr>
        <w:t>JMS点对点与发布订阅模式的收发消息</w:t>
      </w:r>
    </w:p>
    <w:p>
      <w:pPr>
        <w:spacing w:line="276" w:lineRule="auto"/>
        <w:rPr>
          <w:rFonts w:hint="eastAsia"/>
          <w:lang w:val="en-US" w:eastAsia="zh-CN"/>
        </w:rPr>
      </w:pPr>
      <w:bookmarkStart w:id="4" w:name="_Toc27759"/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>SpringJms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目标4：完成商品审核导入索引库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目标5：完成商品删除移除索引库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目标6: 完成商品审核生成商品详细页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目标7: 完成商品删除完成删除商品详细页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JMS入门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1.1消息中间件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1.1.1品优购系统模块调用关系分析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我们现在讲品优购已经完成的功能模块梳理如下：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003550"/>
            <wp:effectExtent l="0" t="0" r="14605" b="1397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完成了5个web模块和4个服务模块。其中运营商后台的调用关系最多，用到了商家商品服务、广告内容服务、搜索服务和页面生成服务。这种模块之间的依赖也称之为耦合。而耦合越多，之后的维护工作就越困难。那么如果改善系统模块调用关系、减少模块之间的耦合呢？我们接下来就介绍一种解决方案----消息中间件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1.1.2什么是消息中间件</w:t>
      </w:r>
    </w:p>
    <w:p>
      <w:pPr>
        <w:ind w:firstLine="420" w:firstLineChars="0"/>
        <w:rPr>
          <w:rFonts w:hint="default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消息中间件利用高效可靠的消息传递机制进行平台无关的数据交流，并基于数据通信来进行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"https://baike.baidu.com/item/%E5%88%86%E5%B8%83%E5%BC%8F%E7%B3%BB%E7%BB%9F" \t "https://baike.baidu.com/item/%E6%B6%88%E6%81%AF%E4%B8%AD%E9%97%B4%E4%BB%B6/_blank"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分布式系统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的集成。通过提供消息传递和消息排队模型，它可以在分布式环境下扩展进程间的通信。</w:t>
      </w:r>
      <w:r>
        <w:t>对于消息中间件，常见的角色大致也就有</w:t>
      </w:r>
      <w:r>
        <w:rPr>
          <w:rFonts w:hint="default"/>
        </w:rPr>
        <w:t>Producer（生产者）、Consumer（消费者）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常见的消息中间件产品: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1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default"/>
          <w:b/>
          <w:bCs/>
          <w:color w:val="FF0000"/>
        </w:rPr>
        <w:t>ActiveMQ</w:t>
      </w:r>
      <w:r>
        <w:rPr>
          <w:rFonts w:hint="eastAsia"/>
          <w:lang w:eastAsia="zh-CN"/>
        </w:rPr>
        <w:t>（集成平台的工具）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ActiveMQ 是Apache出品，最流行的，能力强劲的开源消息总线。ActiveMQ 是一个完全支持JMS1.1和J2EE 1.4规范的 JMS Provider实现</w:t>
      </w:r>
      <w:r>
        <w:rPr>
          <w:rFonts w:hint="eastAsia"/>
          <w:lang w:val="en-US" w:eastAsia="zh-CN"/>
        </w:rPr>
        <w:t>。我们在本次课程中介绍 ActiveMQ的使用。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RabbitMQ</w:t>
      </w:r>
      <w:r>
        <w:rPr>
          <w:rFonts w:hint="eastAsia"/>
          <w:lang w:eastAsia="zh-CN"/>
        </w:rPr>
        <w:t>（集成平台的工具）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AMQP协议的领导实现，支持多种场景。淘宝的MySQL集群内部有使用它进行通讯，OpenStack开源云平台的通信组件，最先在金融行业得到运用。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ZeroMQ</w:t>
      </w:r>
      <w:r>
        <w:rPr>
          <w:rFonts w:hint="eastAsia"/>
          <w:lang w:eastAsia="zh-CN"/>
        </w:rPr>
        <w:t>（单独的工具）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史上最快的消息队列系统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Kafka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Apache下的一个子项目</w:t>
      </w:r>
      <w:r>
        <w:rPr>
          <w:rFonts w:hint="eastAsia"/>
          <w:lang w:val="en-US" w:eastAsia="zh-CN"/>
        </w:rPr>
        <w:t xml:space="preserve"> 。特点：</w:t>
      </w:r>
      <w:r>
        <w:t>高吞吐，在一台普通的服务器上既可以达到10W/s的吞吐速率；完全的分布式系统</w:t>
      </w:r>
      <w:r>
        <w:rPr>
          <w:rFonts w:hint="eastAsia"/>
          <w:lang w:eastAsia="zh-CN"/>
        </w:rPr>
        <w:t>。适合处理海量数据。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1.1.3改造系统模块调用关系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76905"/>
            <wp:effectExtent l="0" t="0" r="5715" b="444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我们通过引入消息中间件activeMQ,使得运营商系统与搜索服务、页面生成服务解除了耦合。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JMS简介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1.2.1什么是JMS</w:t>
      </w:r>
    </w:p>
    <w:p>
      <w:pPr>
        <w:ind w:firstLine="420" w:firstLineChars="0"/>
      </w:pPr>
      <w:r>
        <w:t>JMS（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"http://lib.csdn.net/base/java" \o "Java 知识库" \t "http://blog.csdn.net/apanious/article/details/_blank" </w:instrText>
      </w:r>
      <w:r>
        <w:rPr>
          <w:rFonts w:hint="default"/>
        </w:rPr>
        <w:fldChar w:fldCharType="separate"/>
      </w:r>
      <w:r>
        <w:rPr>
          <w:rStyle w:val="21"/>
          <w:rFonts w:hint="default" w:ascii="Verdana" w:hAnsi="Verdana" w:eastAsia="微软雅黑" w:cs="Verdana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Java </w:t>
      </w:r>
      <w:r>
        <w:rPr>
          <w:rFonts w:hint="default"/>
        </w:rPr>
        <w:fldChar w:fldCharType="end"/>
      </w:r>
      <w:r>
        <w:rPr>
          <w:rFonts w:hint="default"/>
        </w:rPr>
        <w:t>Messaging Service）是Java平台上有关面向消息中间件的技术规范，它便于消息系统中的Java应用程序进行消息交换,并且通过提供标准的产生、发送、接收消息的接口简化企业应用的开发。</w:t>
      </w:r>
    </w:p>
    <w:p>
      <w:pPr>
        <w:rPr>
          <w:rFonts w:hint="default"/>
        </w:rPr>
      </w:pPr>
      <w:r>
        <w:rPr>
          <w:rFonts w:hint="default"/>
        </w:rPr>
        <w:t>       JMS本身只定义了一系列的接口规范，是一种与厂商无关的 API，用来访问消息收发系统。它类似于 JDBC(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"http://lib.csdn.net/base/java" \o "Java 知识库" \t "http://blog.csdn.net/apanious/article/details/_blank" </w:instrText>
      </w:r>
      <w:r>
        <w:rPr>
          <w:rFonts w:hint="default"/>
        </w:rPr>
        <w:fldChar w:fldCharType="separate"/>
      </w:r>
      <w:r>
        <w:rPr>
          <w:rStyle w:val="21"/>
          <w:rFonts w:hint="default" w:ascii="Verdana" w:hAnsi="Verdana" w:eastAsia="微软雅黑" w:cs="Verdana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java </w:t>
      </w:r>
      <w:r>
        <w:rPr>
          <w:rFonts w:hint="default"/>
        </w:rPr>
        <w:fldChar w:fldCharType="end"/>
      </w:r>
      <w:r>
        <w:rPr>
          <w:rFonts w:hint="default"/>
        </w:rPr>
        <w:t>Database Connectivity)：这里，JDBC 是可以用来访问许多不同关系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"http://lib.csdn.net/base/mysql" \o "MySQL知识库" \t "http://blog.csdn.net/apanious/article/details/_blank" </w:instrText>
      </w:r>
      <w:r>
        <w:rPr>
          <w:rFonts w:hint="default"/>
        </w:rPr>
        <w:fldChar w:fldCharType="separate"/>
      </w:r>
      <w:r>
        <w:rPr>
          <w:rStyle w:val="21"/>
          <w:rFonts w:hint="default" w:ascii="Verdana" w:hAnsi="Verdana" w:eastAsia="微软雅黑" w:cs="Verdana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数据库</w:t>
      </w:r>
      <w:r>
        <w:rPr>
          <w:rFonts w:hint="default"/>
        </w:rPr>
        <w:fldChar w:fldCharType="end"/>
      </w:r>
      <w:r>
        <w:rPr>
          <w:rFonts w:hint="default"/>
        </w:rPr>
        <w:t>的 API，而 JMS 则提供同样与厂商无关的访问方法，以访问消息收发服务。许多厂商目前都支持 JMS，包括 IBM 的 MQSeries、BEA的 Weblogic JMS service和 Progress 的 SonicMQ，这只是几个例子。 JMS 使您能够通过消息收发服务（有时称为消息中介程序或路由器）从一个 JMS 客户机向另一个 JML 客户机发送消息。消息是 JMS 中的一种类型对象，由两部分组成：报头和消息主体。报头由路由信息以及有关该消息的元数据组成。消息主体则携带着应用程序的数据或有效负载。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JMS 定义了五种不同的消息正文格式，以及调用的消息类型，允许你发送并接收以一</w:t>
      </w:r>
    </w:p>
    <w:p>
      <w:pPr>
        <w:rPr>
          <w:rFonts w:hint="eastAsia"/>
        </w:rPr>
      </w:pPr>
      <w:r>
        <w:rPr>
          <w:rFonts w:hint="eastAsia"/>
        </w:rPr>
        <w:t>些不同形式的数据，提供现有消息格式的一些级别的兼容性。</w:t>
      </w:r>
    </w:p>
    <w:p>
      <w:pPr>
        <w:rPr>
          <w:rFonts w:hint="eastAsia"/>
        </w:rPr>
      </w:pPr>
      <w:r>
        <w:rPr>
          <w:rFonts w:hint="eastAsia"/>
        </w:rPr>
        <w:t>· TextMessage--一个字符串对象</w:t>
      </w:r>
    </w:p>
    <w:p>
      <w:pPr>
        <w:rPr>
          <w:rFonts w:hint="eastAsia"/>
        </w:rPr>
      </w:pPr>
      <w:r>
        <w:rPr>
          <w:rFonts w:hint="eastAsia"/>
        </w:rPr>
        <w:t>· MapMessage--一套名称-值对</w:t>
      </w:r>
    </w:p>
    <w:p>
      <w:pPr>
        <w:rPr>
          <w:rFonts w:hint="eastAsia"/>
        </w:rPr>
      </w:pPr>
      <w:r>
        <w:rPr>
          <w:rFonts w:hint="eastAsia"/>
        </w:rPr>
        <w:t>· ObjectMessage--一个序列化的 Java 对象</w:t>
      </w:r>
    </w:p>
    <w:p>
      <w:pPr>
        <w:rPr>
          <w:rFonts w:hint="eastAsia"/>
        </w:rPr>
      </w:pPr>
      <w:r>
        <w:rPr>
          <w:rFonts w:hint="eastAsia"/>
        </w:rPr>
        <w:t>· BytesMessage--一个字节的数据流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· StreamMessage -- Java 原始值的数据流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JMS消息传递类型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对于消息的传递有两种类型：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Queue队列----生产者发送消息，是可以多条信息发送</w:t>
      </w:r>
      <w:bookmarkStart w:id="5" w:name="_GoBack"/>
      <w:bookmarkEnd w:id="5"/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一种是点对点的，即一个生产者和一个消费者一一对应；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276090" cy="1352550"/>
            <wp:effectExtent l="0" t="0" r="1016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highlight w:val="yellow"/>
          <w:lang w:val="en-US" w:eastAsia="zh-CN"/>
        </w:rPr>
      </w:pPr>
      <w:r>
        <w:rPr>
          <w:rFonts w:hint="eastAsia"/>
        </w:rPr>
        <w:t>另一种是发布/ 订阅</w:t>
      </w:r>
      <w:r>
        <w:rPr>
          <w:rFonts w:hint="eastAsia"/>
          <w:lang w:val="en-US" w:eastAsia="zh-CN"/>
        </w:rPr>
        <w:t>()</w:t>
      </w:r>
      <w:r>
        <w:rPr>
          <w:rFonts w:hint="eastAsia"/>
        </w:rPr>
        <w:t>模式，即一个生产者产生消息并进行发送后，可以由多个消费者进</w:t>
      </w:r>
      <w:r>
        <w:rPr>
          <w:rFonts w:hint="eastAsia"/>
          <w:lang w:val="en-US" w:eastAsia="zh-CN"/>
        </w:rPr>
        <w:t>(Topic主题)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行接收。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266565" cy="1343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1.3ActiveMQ下载与安装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1.3.1下载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官方网站下载：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"http://activemq.apache.org/" \t "http://www.cnblogs.com/xwdreamer/archive/2012/02/21/_blank"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1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http://activemq.apache.org/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numPr>
          <w:ilvl w:val="2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1.3.2安装（Linux）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将apache-activemq-5.12.0-bin.tar.gz 上传至服务器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解压此文件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 xml:space="preserve">tar </w:t>
            </w:r>
            <w:r>
              <w:rPr>
                <w:rFonts w:hint="eastAsia"/>
                <w:lang w:val="en-US" w:eastAsia="zh-CN"/>
              </w:rPr>
              <w:t xml:space="preserve"> zx</w:t>
            </w:r>
            <w:r>
              <w:t>vf</w:t>
            </w:r>
            <w:r>
              <w:rPr>
                <w:rFonts w:hint="eastAsia"/>
                <w:lang w:val="en-US" w:eastAsia="zh-CN"/>
              </w:rPr>
              <w:t xml:space="preserve">  apache-activemq-5.12.0-bin.tar.gz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为apache-activemq-5.12.0目录赋权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chmod 777</w:t>
            </w:r>
            <w:r>
              <w:rPr>
                <w:rFonts w:hint="eastAsia"/>
                <w:lang w:val="en-US" w:eastAsia="zh-CN"/>
              </w:rPr>
              <w:t xml:space="preserve"> apache-activemq-5.12.0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进入apache-activemq-5.12.0\bin目录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（5）赋与执行权限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t>chmod 755 activemq</w:t>
            </w:r>
            <w:r>
              <w:rPr>
                <w:rFonts w:hint="default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--------------------------------------  </w:t>
            </w:r>
            <w:r>
              <w:rPr>
                <w:rFonts w:hint="eastAsia"/>
                <w:b/>
                <w:bCs/>
                <w:lang w:val="en-US" w:eastAsia="zh-CN"/>
              </w:rPr>
              <w:t>知识点小贴士</w:t>
            </w:r>
            <w:r>
              <w:rPr>
                <w:rFonts w:hint="eastAsia"/>
                <w:lang w:val="en-US" w:eastAsia="zh-CN"/>
              </w:rPr>
              <w:t xml:space="preserve">    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1E1C11" w:themeColor="background2" w:themeShade="1A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linux 命令chmod 755的意思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chmod是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"http://lib.csdn.net/base/linux" \o "Linux知识库" \t "http://blog.csdn.net/leilu2008/article/details/_blank" </w:instrTex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21"/>
                <w:rFonts w:hint="default" w:ascii="Tahoma" w:hAnsi="Tahoma" w:eastAsia="Tahoma" w:cs="Tahoma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t>Linux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下设置文件权限的命令，后面的数字表示不同用户或用户组的权限。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一般是三个数字：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第一个数字表示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00FF"/>
                <w:spacing w:val="0"/>
                <w:sz w:val="18"/>
                <w:szCs w:val="18"/>
                <w:shd w:val="clear" w:fill="FFFFFF"/>
              </w:rPr>
              <w:t>文件所有者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的权限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第二个数字表示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00FF"/>
                <w:spacing w:val="0"/>
                <w:sz w:val="18"/>
                <w:szCs w:val="18"/>
                <w:shd w:val="clear" w:fill="FFFFFF"/>
              </w:rPr>
              <w:t>与文件所有者同属一个用户组的其他用户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的权限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第三个数字表示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00FF"/>
                <w:spacing w:val="0"/>
                <w:sz w:val="18"/>
                <w:szCs w:val="18"/>
                <w:shd w:val="clear" w:fill="FFFFFF"/>
              </w:rPr>
              <w:t>其它用户组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的权限。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      权限分为三种：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读（r=4），写（w=2），执行（x=1）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 。 综合起来还有可读可执行（rx=5=4+1）、可读可写（rw=6=4+2）、可读可写可执行(rwx=7=4+2+1)。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      所以，chmod 755 设置用户的权限为： </w:t>
            </w:r>
          </w:p>
          <w:p>
            <w:p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1.文件所有者可读可写可执行                                  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/>
                <w:sz w:val="18"/>
                <w:szCs w:val="18"/>
              </w:rPr>
              <w:t xml:space="preserve"> --7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2.与文件所有者同属一个用户组的其他用户可读可执行 --5 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3.其它用户组可读可执行                                       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/>
                <w:sz w:val="18"/>
                <w:szCs w:val="18"/>
              </w:rPr>
              <w:t>--5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1.3.3启动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 </w:t>
            </w:r>
            <w:r>
              <w:rPr>
                <w:rFonts w:hint="default"/>
              </w:rPr>
              <w:t>./activemq start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出现下列提示表示成功！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27990"/>
            <wp:effectExtent l="0" t="0" r="4445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假设服务器地址为192.168.25.135 ，打开浏览器输入地址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"http://192.168.25.129:8161/"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http://192.168.25.135:8161/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即可进入ActiveMQ管理页面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</w:pPr>
      <w:r>
        <w:drawing>
          <wp:inline distT="0" distB="0" distL="114300" distR="114300">
            <wp:extent cx="5203825" cy="1483360"/>
            <wp:effectExtent l="0" t="0" r="1587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25" w:line="360" w:lineRule="atLeast"/>
        <w:ind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点击进入管理页面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</w:pPr>
      <w:r>
        <w:drawing>
          <wp:inline distT="0" distB="0" distL="114300" distR="114300">
            <wp:extent cx="5092065" cy="2372995"/>
            <wp:effectExtent l="0" t="0" r="1333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25" w:line="360" w:lineRule="atLeast"/>
        <w:ind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输入用户名和密码</w:t>
      </w:r>
      <w:r>
        <w:rPr>
          <w:rFonts w:hint="eastAsia"/>
          <w:lang w:val="en-US" w:eastAsia="zh-CN"/>
        </w:rPr>
        <w:t xml:space="preserve">  均为 admin 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</w:pPr>
      <w:r>
        <w:drawing>
          <wp:inline distT="0" distB="0" distL="114300" distR="114300">
            <wp:extent cx="5114925" cy="2277110"/>
            <wp:effectExtent l="0" t="0" r="952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25" w:line="360" w:lineRule="atLeast"/>
        <w:ind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进入主界面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</w:pPr>
      <w:r>
        <w:drawing>
          <wp:inline distT="0" distB="0" distL="114300" distR="114300">
            <wp:extent cx="5291455" cy="3382645"/>
            <wp:effectExtent l="0" t="0" r="444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点对点消息列表：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</w:pPr>
      <w:r>
        <w:drawing>
          <wp:inline distT="0" distB="0" distL="114300" distR="114300">
            <wp:extent cx="5267960" cy="1184275"/>
            <wp:effectExtent l="0" t="0" r="889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列表各列信息含义如下：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begin"/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instrText xml:space="preserve"> HYPERLINK "http://192.168.25.135:8161/admin/queues.jsp" \o "Click to sort" </w:instrText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separate"/>
      </w:r>
      <w:r>
        <w:rPr>
          <w:rStyle w:val="21"/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t>Number Of Pending Messages</w:t>
      </w:r>
      <w:r>
        <w:rPr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：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等待消费的消息 这个是当前未出队列的数量。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begin"/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instrText xml:space="preserve"> HYPERLINK "http://192.168.25.135:8161/admin/queues.jsp" \o "Click to sort" </w:instrText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separate"/>
      </w:r>
      <w:r>
        <w:rPr>
          <w:rStyle w:val="21"/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t>Number Of Consumers</w:t>
      </w:r>
      <w:r>
        <w:rPr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</w:rPr>
        <w:t>  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  <w:lang w:eastAsia="zh-CN"/>
        </w:rPr>
        <w:t>：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消费者 这个是消费者端的消费者数量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begin"/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instrText xml:space="preserve"> HYPERLINK "http://192.168.25.135:8161/admin/queues.jsp" \o "Click to sort" </w:instrText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separate"/>
      </w:r>
      <w:r>
        <w:rPr>
          <w:rStyle w:val="21"/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t>Messages Enqueued</w:t>
      </w:r>
      <w:r>
        <w:rPr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</w:rPr>
        <w:t>  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  <w:lang w:eastAsia="zh-CN"/>
        </w:rPr>
        <w:t>：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进入队列的消息  进入队列的总数量,包括出队列的。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begin"/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instrText xml:space="preserve"> HYPERLINK "http://192.168.25.135:8161/admin/queues.jsp" \o "Click to sort" </w:instrText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separate"/>
      </w:r>
      <w:r>
        <w:rPr>
          <w:rStyle w:val="21"/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t>Messages Dequeued</w:t>
      </w:r>
      <w:r>
        <w:rPr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</w:rPr>
        <w:t>  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  <w:lang w:eastAsia="zh-CN"/>
        </w:rPr>
        <w:t>：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出了队列的消息  可以理解为是消费这消费掉的数量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default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JMS入门小Demo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2.1点对点模式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点对点的模式主要建立在一个队列上面，当连接一个列队的时候，发送端不需要知道接收端是否正在接收，可以直接向ActiveMQ发送消息，发送的消息，将会先进入队列中，如果有接收端在监听，则会发向接收端，如果没有接收端接收，则会保存在activemq服务器，直到接收端接收消息，点对点的消息模式可以有多个发送端，多个接收端，但是一条消息，只会被一个接收端给接收到，哪个接收端先连上ActiveMQ，则会先接收到，而后来的接收端则接收不到那条消息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2.1.1消息生产者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（1）创建工程jmsDemo ，引入依赖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org.apache.activemq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activemq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5.13.4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（2）创建类</w:t>
      </w:r>
      <w:r>
        <w:rPr>
          <w:rFonts w:hint="eastAsia"/>
        </w:rPr>
        <w:t>QueueProducer</w:t>
      </w:r>
      <w:r>
        <w:rPr>
          <w:rFonts w:hint="eastAsia"/>
          <w:lang w:val="en-US" w:eastAsia="zh-CN"/>
        </w:rPr>
        <w:t xml:space="preserve">  main方法代码如下：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//1.创建连接工厂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ActiveMQConnectionFactory(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//3.启动连接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Session.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//5.创建队列对象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Queue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.createQueue(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"test-queue"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//6.创建消息生产者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MessageProducer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.createProducer(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//7.创建消息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.createTextMessage(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"欢迎来到神奇的品优购世界"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//8.发送消息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//9.关闭资源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上述代码中第4步创建session  的两个参数：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第1个参数 是否使用事务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第2个参数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消息的确认模式</w:t>
      </w:r>
    </w:p>
    <w:p>
      <w:pPr>
        <w:numPr>
          <w:ilvl w:val="0"/>
          <w:numId w:val="3"/>
        </w:numPr>
      </w:pPr>
      <w:r>
        <w:t>AUTO_ACKNOWLEDGE</w:t>
      </w:r>
      <w:r>
        <w:rPr>
          <w:rFonts w:hint="default"/>
        </w:rPr>
        <w:t> = 1    自动确认</w:t>
      </w:r>
    </w:p>
    <w:p>
      <w:pPr>
        <w:numPr>
          <w:ilvl w:val="0"/>
          <w:numId w:val="3"/>
        </w:numPr>
      </w:pPr>
      <w:r>
        <w:rPr>
          <w:rFonts w:hint="default"/>
        </w:rPr>
        <w:t>CLIENT_ACKNOWLEDGE = 2    客户端手动确认   </w:t>
      </w:r>
    </w:p>
    <w:p>
      <w:pPr>
        <w:numPr>
          <w:ilvl w:val="0"/>
          <w:numId w:val="3"/>
        </w:numPr>
      </w:pPr>
      <w:r>
        <w:rPr>
          <w:rFonts w:hint="default"/>
        </w:rPr>
        <w:t>DUPS_OK_ACKNOWLEDGE = 3    自动批量确认</w:t>
      </w:r>
    </w:p>
    <w:p>
      <w:pPr>
        <w:numPr>
          <w:ilvl w:val="0"/>
          <w:numId w:val="3"/>
        </w:numPr>
      </w:pPr>
      <w:r>
        <w:rPr>
          <w:rFonts w:hint="default"/>
        </w:rPr>
        <w:t>SESSION_TRANSACTED = 0    事务提交并确认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运行后通过ActiveMQ管理界面查询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88465"/>
            <wp:effectExtent l="0" t="0" r="3175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2.1.2消息消费者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</w:t>
      </w:r>
      <w:r>
        <w:rPr>
          <w:rFonts w:hint="eastAsia"/>
        </w:rPr>
        <w:t xml:space="preserve">QueueConsumer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main方法代码如下：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//1.创建连接工厂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ActiveMQConnectionFactory(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//3.启动连接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Session.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//5.创建队列对象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Queue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.createQueue(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"test-queue"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//6.创建消息消费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MessageConsumer consumer = session.createConsumer(queue);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//7.监听消息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consumer.setMessageListener(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MessageListener()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onMessage(Message message)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TextMessage textMessage=(TextMessage)message;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FF000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.println("接收到消息："+textMessage.getText());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(JMSException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//8.等待键盘输入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FF0000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.read();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//9.关闭资源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执行后看到控制台输出</w:t>
      </w:r>
    </w:p>
    <w:p>
      <w:pPr>
        <w:spacing w:line="276" w:lineRule="auto"/>
      </w:pPr>
      <w:r>
        <w:drawing>
          <wp:inline distT="0" distB="0" distL="114300" distR="114300">
            <wp:extent cx="4342765" cy="1114425"/>
            <wp:effectExtent l="0" t="0" r="63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2.1.3运行测试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同时开启</w:t>
      </w:r>
      <w:r>
        <w:rPr>
          <w:rFonts w:hint="eastAsia"/>
          <w:lang w:val="en-US" w:eastAsia="zh-CN"/>
        </w:rPr>
        <w:t>2个以上的消费者，再次运行生产者，观察每个消费者控制台的输出，会发现只有一个消费者会接收到消息。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发布/订阅模式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2.2.1消息生产者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创建类</w:t>
      </w:r>
      <w:r>
        <w:rPr>
          <w:rFonts w:hint="eastAsia"/>
        </w:rPr>
        <w:t xml:space="preserve">TopicProducer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main方法代码如下：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//1.创建连接工厂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ActiveMQConnectionFactory(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//3.启动连接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Session.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//5.创建主题对象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Topic topic = session.createTopic("te</w:t>
            </w:r>
            <w:r>
              <w:rPr>
                <w:rFonts w:hint="eastAsia" w:ascii="Consolas" w:hAnsi="Consolas"/>
                <w:color w:val="FF000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t-topic");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//6.创建消息生产者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MessageProducer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.createProducer(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//7.创建消息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.createTextMessage(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"欢迎来到神奇的品优购世界"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//8.发送消息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//9.关闭资源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</w:tc>
      </w:tr>
    </w:tbl>
    <w:p>
      <w:pPr>
        <w:spacing w:line="276" w:lineRule="auto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运行效果如下：</w:t>
      </w:r>
    </w:p>
    <w:p>
      <w:pPr>
        <w:spacing w:line="276" w:lineRule="auto"/>
      </w:pPr>
      <w:r>
        <w:drawing>
          <wp:inline distT="0" distB="0" distL="114300" distR="114300">
            <wp:extent cx="5271770" cy="299720"/>
            <wp:effectExtent l="0" t="0" r="508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2.2.2消息消费者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</w:t>
      </w:r>
      <w:r>
        <w:rPr>
          <w:rFonts w:hint="eastAsia"/>
        </w:rPr>
        <w:t xml:space="preserve">TopicConsumer </w:t>
      </w:r>
      <w:r>
        <w:rPr>
          <w:rFonts w:hint="eastAsia"/>
          <w:lang w:val="en-US" w:eastAsia="zh-CN"/>
        </w:rPr>
        <w:t>,main方法代码如下：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//1.创建连接工厂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ActiveMQConnectionFactory(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//3.启动连接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Session.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//5.创建主题对象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//Queue queue = session.createQueue("test-queue");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Topic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.createTopic(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"test-topic"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//6.创建消息消费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MessageConsumer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.createConsumer(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//7.监听消息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.setMessageListener(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MessageListener()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=(TextMessage)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"接收到消息："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(JMSException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//8.等待键盘输入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//9.关闭资源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2.2.3运行测试</w:t>
      </w:r>
    </w:p>
    <w:p>
      <w:pPr>
        <w:spacing w:line="276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同时开启</w:t>
      </w:r>
      <w:r>
        <w:rPr>
          <w:rFonts w:hint="eastAsia"/>
          <w:lang w:val="en-US" w:eastAsia="zh-CN"/>
        </w:rPr>
        <w:t>2个以上的消费者，再次运行生产者，观察每个消费者控制台的输出，会发现每个消费者会接收到消息。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3.Spring整合JMS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点对点模式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3.1.1消息生产者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创建工程springjms_producer，在POM文件中引入SpringJms 、activeMQ以及单元测试相关依赖  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（2）在src/main/resources下创建spring配置文件applicationContext-jms-producer.xml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"cn.itcast.demo"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"tcp://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lang w:eastAsia="zh-CN"/>
              </w:rPr>
              <w:t>192.168.25.135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:61616"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Spring用于管理真正的ConnectionFactory的ConnectionFactory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目标ConnectionFactory对应真实的可以产生JMS Connection的ConnectionFactory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Spring提供的JMS工具类，它可以进行消息发送、接收等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"jmsTemplate"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"org.springframework.jms.core.JmsTemplate"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这个connectionFactory对应的是我们定义的Spring提供的那个ConnectionFactory对象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&lt;!--这个是队列目的地，点对点的</w:t>
            </w:r>
            <w:r>
              <w:rPr>
                <w:rFonts w:hint="eastAsia" w:ascii="Consolas" w:hAnsi="Consolas"/>
                <w:color w:val="3F5FBF"/>
                <w:sz w:val="18"/>
                <w:szCs w:val="18"/>
                <w:lang w:val="en-US" w:eastAsia="zh-CN"/>
              </w:rPr>
              <w:t xml:space="preserve">  文本信息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"queueTextDestination"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"queue_text"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（3）在cn.itcast.demo包下创建消息生产者类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QueueProducer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JmsTemplate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jmsTemplate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Destination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queueTextDestination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发送文本消息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sendTextMessage(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jmsTemplate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queueTextDestination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 createMessage(Session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JMSException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.createTextMessage(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在src/test/java创建测试类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"classpath:applicationContext-jms-producer.xml"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TestQueue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QueueProducer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queueProducer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testSend(){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queueProducer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.sendTextMessage(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"SpringJms-点对点"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3.1.2消息消费者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创建工程springjms_consumer，在POM文件中引入依赖 （同上一个工程）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（2）创建配置文件 applicationContext-jms-consumer-queue.xml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"tcp://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lang w:eastAsia="zh-CN"/>
              </w:rPr>
              <w:t>192.168.25.135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:61616"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Spring用于管理真正的ConnectionFactory的ConnectionFactory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目标ConnectionFactory对应真实的可以产生JMS Connection的ConnectionFactory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&lt;!--这个是队列目的地，点对点的  文本信息--&gt;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"queueTextDestination"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"queue_text"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我的监听类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"cn.itcast.demo.MyMessageListener"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消息监听容器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"queueTextDestination"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（3）编写监听类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MyMessageListener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MessageListener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ind w:firstLine="540" w:firstLineChars="3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=(TextMessage)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"接收到消息："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(JMSException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（4）创建测试类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"classpath:applicationContext-jms-consumer-queue.xml"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TestQueue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testQueue(){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3.2发布/订阅模式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3.2.1消息生产者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（1）在工程springjms_producer的applicationContext-jms-producer.xml增加配置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&lt;!--这个是订阅模式  文本信息--&gt;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"topicTextDestination"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"topic_text"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（2）创建生产者类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TopicProducer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JmsTemplate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jmsTemplate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Destination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topicTextDestination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发送文本消息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sendTextMessage(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jmsTemplate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topicTextDestination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 createMessage(Session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JMSException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.createTextMessage(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（3）编写测试类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org.junit.runner.RunWith;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org.springframework.test.context.ContextConfiguration;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org.springframework.test.context.junit4.SpringJUnit4ClassRunner;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cn.itcast.demo.TopicProducer;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"classpath:applicationContext-activemq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-producer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TestTopic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TopicProducer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topicProducer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sendTextQueue(){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topicProducer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.sendTextMessage();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3.2.2消息消费者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在activemq-spring-consumer工程中创建配置文件applicationContext-jms-consumer-topic.xml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"tcp://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lang w:eastAsia="zh-CN"/>
              </w:rPr>
              <w:t>192.168.25.135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:61616"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Spring用于管理真正的ConnectionFactory的ConnectionFactory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目标ConnectionFactory对应真实的可以产生JMS Connection的ConnectionFactory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&lt;!--这个是队列目的地，点对点的  文本信息--&gt;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&lt;bean id=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"topicTextDestination"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"org.apache.activemq.command.ActiveMQTopic"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&lt;constructor-arg value=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"topic_text"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/&gt;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&lt;/bean&gt;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我的监听类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"cn.itcast.demo.MyMessageListener"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消息监听容器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topicTextDestination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"classpath:applicationContext-jms-consumer-topic.xml"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TestTopic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testTopic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测试：同时运行三个消费者工程，在运行生产者工程，查看三个消费者工程的控制台输出。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4.商品审核-导入Solr索引库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运用消息中间件activeMQ实现运营商后台与搜索服务的零耦合。运营商执行商品审核后，向activeMQ发送消息（SKU列表），搜索服务从activeMQ接收到消息并导入到solr索引库。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4.2消息生产者（运营商后台）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4.2.1解除耦合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修改pinyougou-manager-web，移除搜索服务接口依赖：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&lt;groupId&gt;com.pinyougou&lt;/groupId&gt;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pinyougou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-search-interface&lt;/artifactId&gt;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&lt;version&gt;0.0.3-SNAPSHOT&lt;/version&gt;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&lt;/dependency&gt;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GoodsController.java中删除调用搜索服务接口的相关代码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/>
                <w:color w:val="3F7F5F"/>
                <w:sz w:val="18"/>
                <w:szCs w:val="18"/>
                <w:highlight w:val="white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itemSearchService.deleteByGoodsIds(Arrays.asList(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  <w:u w:val="single"/>
              </w:rPr>
              <w:t>ids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));</w:t>
            </w: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//@Reference</w:t>
            </w: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//private ItemSearchService itemSearchService;</w:t>
            </w: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3F7F5F"/>
                <w:sz w:val="18"/>
                <w:szCs w:val="18"/>
                <w:highlight w:val="white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itemSearchService.importList(itemList);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（1）修改pinyougou-manager-web的pom.xml,引入依赖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org.apache.activemq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activemq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5.13.4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pinyougou-sellergoods-service工程添加applicationContext-jms-producer.xml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73095" cy="1743710"/>
            <wp:effectExtent l="0" t="0" r="825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改名为</w:t>
      </w:r>
      <w:r>
        <w:rPr>
          <w:rFonts w:hint="eastAsia"/>
          <w:lang w:val="en-US" w:eastAsia="zh-CN"/>
        </w:rPr>
        <w:t>spring-activemq.xml  内容如下：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Spring用于管理真正的ConnectionFactory的ConnectionFactory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目标ConnectionFactory对应真实的可以产生JMS Connection的ConnectionFactory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Spring提供的JMS工具类，它可以进行消息发送、接收等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"jmsTemplate"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"org.springframework.jms.core.JmsTemplate"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这个connectionFactory对应的是我们定义的Spring提供的那个ConnectionFactory对象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"queueSolrDestination"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pinyougou_queue_solr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（3）修改web.xml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classpath:spring/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spring-*.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修改pinyougou-manager-web工程的GoodsController.java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Destination queueSolrDestination;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//用于发送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solr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导入的消息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JmsTemplate jmsTemplate;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@RequestMapping("/updateStatus")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updateStatus(Long[] ids,String status){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goodsService.updateStatus(ids, status);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//按照SPU ID查询 SKU列表(状态为1)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(status.equals("1")){//审核通过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List&lt;TbItem&gt; itemList = goodsService.findItemListByGoodsIdandStatus(ids, status);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//调用搜索接口实现数据批量导入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(itemList.size()&gt;0){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String jsonString = JSON.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u w:val="single"/>
              </w:rPr>
              <w:t>toJSONString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(itemList);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jmsTemplate.send(queueSolrDestination,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 createMessage(Session session)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JMSException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session.createTextMessage(jsonString);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7F7F7F" w:themeColor="background1" w:themeShade="8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.println("没有明细数据");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, "修改状态成功");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"修改状态失败");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4.3消息消费者（搜索服务）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（1）修改pinyougou-search-service ，在pom.xml中添加activemq依赖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org.apache.activemq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activemq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5.13.4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（2）添加spring配置文件applicationContext-jms-consumer.xml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Spring用于管理真正的ConnectionFactory的ConnectionFactory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&lt;!--这个是队列目的地，点对点的  文本信息--&gt;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"queueSolrDestination"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"pinyougou_queue_solr"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消息监听容器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"queueSolrDestination"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"itemSearchListener"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4.3.2代码实现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在pinyougou-search-service的com.pinyougou.search.service.impl新增监听类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ItemSearchListener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MessageListener{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ItemSearchService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itemSearchService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"监听接收到消息..."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=(TextMessage)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,TbItem.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.getTitle());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spec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字段中的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字符串转换为map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.setSpecMap(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//给带注解的字段赋值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itemSearchService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.importList(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//导入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"成功导入到索引库"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5.商品删除-移除Solr索引库记录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通过消息中间件实现在商品删除时也同时移除索引库记录的功能。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5.2消息生产者（运营商后台）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修改pinyougou-manager-web工程的spring-activemq.xml，添加bean配置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"queueSolrDeleteDestination"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"pinyougou_queue_solr_delete"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Destination queueSolrDeleteDestination;//用户在索引库中删除记录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@RequestMapping("/delete")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delete(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Long [] ids){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goodsService.delete(ids);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jmsTemplate.send(queueSolrDeleteDestination,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 createMessage(Session session)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JMSException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session.createObjectMessage(ids);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, "删除成功");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"删除失败");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5.3消息消费者（搜索服务）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修改pinyougou-search-service的applicationContext-activemq-consumer.xml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&lt;!--这个是队列目的地，点对点的  文本信息  (删除索引库中记录)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"queueSolrDeleteDestination"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"pinyougou_queue_solr_delete"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消息监听容器(删除索引库中记录)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"queueSolrDeleteDestination"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itemDeleteListener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5.3.2代码实现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com.pinyougou.search.service.impl</w:t>
      </w:r>
      <w:r>
        <w:rPr>
          <w:rFonts w:hint="eastAsia"/>
          <w:lang w:val="en-US" w:eastAsia="zh-CN"/>
        </w:rPr>
        <w:t>包下创建监听类ItemDeleteListener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监听：用于删除索引库中记录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ItemDeleteListener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MessageListener{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ItemSearchService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itemSearchService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(ObjectMessage)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Long[]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(Long[])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.getObject();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"ItemDeleteListener监听接收到消息..."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itemSearchService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.deleteByGoodsIds(Arrays.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asList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"成功删除索引库中的记录"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6.商品审核-执行网页静态化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运用消息中间件activeMQ实现运营商后台与网页生成服务的零耦合。运营商执行商品审核后，向activeMQ发送消息（商品ID），网页生成服务从activeMQ接收到消息后执行网页生成操作。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44445"/>
            <wp:effectExtent l="0" t="0" r="6985" b="825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6.2消息生产者（运营商后台）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6.2.1解除耦合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修改pinyougou-manager-web，移除网页生成服务接口依赖：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com.pinyougou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pinyougou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-page-interface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0.0.3-SNAPSHOT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GoodsController.java中删除调用网页生成服务接口的相关代码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//private ItemPageService itemPageService;</w:t>
            </w: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//静态页生成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//for(Long goodsId:ids){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//itemPageService.genItemHtml(goodsId);</w:t>
            </w: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修改配置文件spring-activemq.xml，添加配置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&lt;!--这个是订阅模式  文本信息--&gt;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"topicPageDestination"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"pinyougou_topic_page"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6.2.3代码实现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修改pinyougou-manager-web的GoodsController.java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updateStatus(Long[] ids,String status){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(status.equals("1")){//审核通过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//静态页生成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Long goodsId:ids){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jmsTemplate.send(topicPageDestination,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 createMessage(Session session)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JMSException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session.createTextMessage(goodsId+"");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6.3消息消费者（页面生成服务）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6.3.1解除dubbox依赖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修改工程pinyougou-page-service ，删除dubbox相关依赖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相关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&lt;groupId&gt;com.alibaba&lt;/groupId&gt;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&lt;groupId&gt;org.apache.zookeeper&lt;/groupId&gt;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zookeeper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&lt;groupId&gt;com.github.sgroschupf&lt;/groupId&gt;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zkclient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&lt;/dependency&gt;</w:t>
            </w:r>
          </w:p>
        </w:tc>
      </w:tr>
    </w:tbl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修改applicationContext-service.xml，删除dubbox相关配置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&lt;dubbo:protocol name=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"dubbo"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port=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"20885"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&gt;&lt;/dubbo:protocol&gt;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&lt;dubbo:application name=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"pinyougou-page-service"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&lt;dubbo:registry address=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"zookeeper://192.168.25.135:2181"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&lt;dubbo:annotation package=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"com.pinyougou.page.service.impl"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/&gt; </w:t>
            </w:r>
          </w:p>
        </w:tc>
      </w:tr>
    </w:tbl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修改ItemPageServiceImpl类的@Service注解 为</w:t>
      </w:r>
      <w:r>
        <w:rPr>
          <w:rFonts w:hint="eastAsia"/>
        </w:rPr>
        <w:t>org.springframework.stereotype.Service</w:t>
      </w:r>
      <w:r>
        <w:rPr>
          <w:rFonts w:hint="eastAsia"/>
          <w:lang w:eastAsia="zh-CN"/>
        </w:rPr>
        <w:t>包下的</w:t>
      </w:r>
      <w:r>
        <w:rPr>
          <w:rFonts w:hint="eastAsia"/>
          <w:lang w:val="en-US" w:eastAsia="zh-CN"/>
        </w:rPr>
        <w:t>@Service</w:t>
      </w:r>
      <w:r>
        <w:rPr>
          <w:rFonts w:hint="eastAsia"/>
          <w:lang w:eastAsia="zh-CN"/>
        </w:rPr>
        <w:t>注解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（1）修改applicationContext-service.xml，添加配置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context:component-scan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"com.pinyougou.page.service.impl"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/&gt;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（2）pom.xml中引入activeMQ客户端的依赖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org.apache.activemq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activemq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5.13.4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（3）添加spring配置文件applicationContext-jms-consumer.xml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Spring用于管理真正的ConnectionFactory的ConnectionFactory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&lt;!--这个是队列目的地，点对点的 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topicPageDestination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pinyougou_queue_page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消息监听容器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topicPageDestination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pageListener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6.3.3代码编写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创建消息监听类</w:t>
      </w:r>
      <w:r>
        <w:rPr>
          <w:rFonts w:hint="eastAsia"/>
          <w:lang w:val="en-US" w:eastAsia="zh-CN"/>
        </w:rPr>
        <w:t>Page</w:t>
      </w:r>
      <w:r>
        <w:rPr>
          <w:rFonts w:hint="eastAsia"/>
        </w:rPr>
        <w:t>Listener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PageListener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MessageListener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ItemPageService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itemPageService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(TextMessage)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println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"接收到消息："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itemPageService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.genItemHtml(Long.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7.商品删除-删除商品详细页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7.1需求分析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执行商品删除后，同时删除每个服务器上的商品详细页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7.2消息生产者（运营商后台）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修改spring-activemq.xml，添加配置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&lt;!--这个是订阅模式  用于删除页面--&gt;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"topicPageDeleteDestination"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"pinyougou_topic_page_delete"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7.2.2代码实现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修改GoodsController.java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Destination topicPageDeleteDestination;//用于删除静态网页的消息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@RequestMapping("/delete")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delete(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Long [] ids){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goodsService.delete(ids);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jmsTemplate.send(queueSolrDeleteDestination,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Message createMessage(Session session)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JMSException 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session.createObjectMessage(ids);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//删除页面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jmsTemplate.send(topicPageDeleteDestination,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 createMessage(Session session)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JMSException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session.createObjectMessage(ids);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, "删除成功");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"删除失败");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rFonts w:hint="eastAsia" w:eastAsia="宋体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7.3消息消费者（页面生成服务）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修改pinyougou-page-service的applicationContext-activemq-consumer.xml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&lt;!--删除页面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"topicPageDeleteDestination"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"pinyougou_topic_page_delete"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消息监听容器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"topicPageDeleteDestination"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"pageDeleteListener"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7.3.2代码实现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（1）修改pinyougou-page-interface的ItemPageService.java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删除商品详细页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goodsId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deleteItemHtml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修改pinyougou-page-service的ItemPageServiceImpl.java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deleteItemHtml(Long[]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pagedir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).delete();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创建监听类PageDeleteListener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PageDeleteListener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MessageListener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ItemPageService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itemPageService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(ObjectMessage)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(Long[])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"ItemDeleteListener监听接收到消息..."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itemPageService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.deleteItemHtml(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"网页删除结果："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(JMSException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1" name="图片 11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22B473"/>
    <w:multiLevelType w:val="singleLevel"/>
    <w:tmpl w:val="5922B47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327FFC"/>
    <w:multiLevelType w:val="singleLevel"/>
    <w:tmpl w:val="59327FF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95C38B"/>
    <w:multiLevelType w:val="singleLevel"/>
    <w:tmpl w:val="5995C38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95C467"/>
    <w:multiLevelType w:val="singleLevel"/>
    <w:tmpl w:val="5995C46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9673FC"/>
    <w:multiLevelType w:val="singleLevel"/>
    <w:tmpl w:val="599673F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D6F1ED"/>
    <w:multiLevelType w:val="multilevel"/>
    <w:tmpl w:val="59D6F1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A040D28"/>
    <w:multiLevelType w:val="singleLevel"/>
    <w:tmpl w:val="5A040D28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5A06B8D3"/>
    <w:multiLevelType w:val="singleLevel"/>
    <w:tmpl w:val="5A06B8D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8522E"/>
    <w:rsid w:val="001A12B7"/>
    <w:rsid w:val="00203578"/>
    <w:rsid w:val="00213189"/>
    <w:rsid w:val="002A5D9B"/>
    <w:rsid w:val="002C2A94"/>
    <w:rsid w:val="0030020B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20F43"/>
    <w:rsid w:val="010C2936"/>
    <w:rsid w:val="01125F2D"/>
    <w:rsid w:val="0115219E"/>
    <w:rsid w:val="01241418"/>
    <w:rsid w:val="01263547"/>
    <w:rsid w:val="01267049"/>
    <w:rsid w:val="01275603"/>
    <w:rsid w:val="012838B3"/>
    <w:rsid w:val="012A7DB2"/>
    <w:rsid w:val="012F62C6"/>
    <w:rsid w:val="013702D0"/>
    <w:rsid w:val="014161A2"/>
    <w:rsid w:val="014E1F24"/>
    <w:rsid w:val="01570088"/>
    <w:rsid w:val="015B2996"/>
    <w:rsid w:val="0168362F"/>
    <w:rsid w:val="016D1DF6"/>
    <w:rsid w:val="01743BC3"/>
    <w:rsid w:val="017F14EA"/>
    <w:rsid w:val="018B34B4"/>
    <w:rsid w:val="019A3EF9"/>
    <w:rsid w:val="01A44421"/>
    <w:rsid w:val="01A53E1A"/>
    <w:rsid w:val="01CA1F40"/>
    <w:rsid w:val="01CA32A4"/>
    <w:rsid w:val="01CC0C23"/>
    <w:rsid w:val="01CD2913"/>
    <w:rsid w:val="01D80188"/>
    <w:rsid w:val="01EE79B9"/>
    <w:rsid w:val="01FD03B9"/>
    <w:rsid w:val="020041D5"/>
    <w:rsid w:val="021441A4"/>
    <w:rsid w:val="023100D7"/>
    <w:rsid w:val="02504584"/>
    <w:rsid w:val="02556C44"/>
    <w:rsid w:val="02561D0E"/>
    <w:rsid w:val="025B5C7A"/>
    <w:rsid w:val="0264382D"/>
    <w:rsid w:val="026B4880"/>
    <w:rsid w:val="028B0249"/>
    <w:rsid w:val="02950127"/>
    <w:rsid w:val="029E65A9"/>
    <w:rsid w:val="02A90AE3"/>
    <w:rsid w:val="02A9629D"/>
    <w:rsid w:val="02AD03A2"/>
    <w:rsid w:val="02B311B6"/>
    <w:rsid w:val="02B574C9"/>
    <w:rsid w:val="02C343F0"/>
    <w:rsid w:val="02CC708C"/>
    <w:rsid w:val="02D81733"/>
    <w:rsid w:val="02E9524F"/>
    <w:rsid w:val="02EB415F"/>
    <w:rsid w:val="03023690"/>
    <w:rsid w:val="030272B6"/>
    <w:rsid w:val="030B3033"/>
    <w:rsid w:val="03186258"/>
    <w:rsid w:val="031970EF"/>
    <w:rsid w:val="032226B6"/>
    <w:rsid w:val="0337693A"/>
    <w:rsid w:val="03393EA4"/>
    <w:rsid w:val="03462B77"/>
    <w:rsid w:val="03485289"/>
    <w:rsid w:val="034B40BA"/>
    <w:rsid w:val="034C526D"/>
    <w:rsid w:val="035200F4"/>
    <w:rsid w:val="0354233D"/>
    <w:rsid w:val="036F2F40"/>
    <w:rsid w:val="038939AC"/>
    <w:rsid w:val="038A1495"/>
    <w:rsid w:val="038C2C9A"/>
    <w:rsid w:val="03932E23"/>
    <w:rsid w:val="0394584A"/>
    <w:rsid w:val="03960E21"/>
    <w:rsid w:val="039804E4"/>
    <w:rsid w:val="039A27BE"/>
    <w:rsid w:val="03A312F1"/>
    <w:rsid w:val="03C04050"/>
    <w:rsid w:val="03C74570"/>
    <w:rsid w:val="03C97671"/>
    <w:rsid w:val="03F60529"/>
    <w:rsid w:val="04042B5B"/>
    <w:rsid w:val="041E00B7"/>
    <w:rsid w:val="041F3510"/>
    <w:rsid w:val="042D1C60"/>
    <w:rsid w:val="04300D48"/>
    <w:rsid w:val="04303BDB"/>
    <w:rsid w:val="04346D66"/>
    <w:rsid w:val="043D41DA"/>
    <w:rsid w:val="045455F6"/>
    <w:rsid w:val="046C6C15"/>
    <w:rsid w:val="046F6344"/>
    <w:rsid w:val="049342D6"/>
    <w:rsid w:val="04951681"/>
    <w:rsid w:val="049D7F6E"/>
    <w:rsid w:val="04C00853"/>
    <w:rsid w:val="04C03745"/>
    <w:rsid w:val="04C84B9D"/>
    <w:rsid w:val="04CB3CF6"/>
    <w:rsid w:val="04CF7732"/>
    <w:rsid w:val="04D21858"/>
    <w:rsid w:val="04EB4E25"/>
    <w:rsid w:val="04F22001"/>
    <w:rsid w:val="04FA2FAB"/>
    <w:rsid w:val="05023F6F"/>
    <w:rsid w:val="053D6E60"/>
    <w:rsid w:val="05405CA9"/>
    <w:rsid w:val="054D69A7"/>
    <w:rsid w:val="055601B7"/>
    <w:rsid w:val="05564DA5"/>
    <w:rsid w:val="055D4D1B"/>
    <w:rsid w:val="0560192A"/>
    <w:rsid w:val="056043BB"/>
    <w:rsid w:val="056A4048"/>
    <w:rsid w:val="05715E52"/>
    <w:rsid w:val="057233CF"/>
    <w:rsid w:val="057361DA"/>
    <w:rsid w:val="058B5136"/>
    <w:rsid w:val="05A067FF"/>
    <w:rsid w:val="05C4330F"/>
    <w:rsid w:val="05C64A3D"/>
    <w:rsid w:val="05CA73C1"/>
    <w:rsid w:val="05EB3AC1"/>
    <w:rsid w:val="06056D43"/>
    <w:rsid w:val="06377D9F"/>
    <w:rsid w:val="0639277B"/>
    <w:rsid w:val="0642516B"/>
    <w:rsid w:val="064D2D9A"/>
    <w:rsid w:val="064F411C"/>
    <w:rsid w:val="06577132"/>
    <w:rsid w:val="06696DE8"/>
    <w:rsid w:val="066C1BC8"/>
    <w:rsid w:val="068243EE"/>
    <w:rsid w:val="068B3A9D"/>
    <w:rsid w:val="069E5147"/>
    <w:rsid w:val="069E6A42"/>
    <w:rsid w:val="069F2CAE"/>
    <w:rsid w:val="06C11480"/>
    <w:rsid w:val="06D379AC"/>
    <w:rsid w:val="06DB44BC"/>
    <w:rsid w:val="06E6190B"/>
    <w:rsid w:val="06F37EF7"/>
    <w:rsid w:val="07143FF3"/>
    <w:rsid w:val="07214497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A35F9D"/>
    <w:rsid w:val="07B3206A"/>
    <w:rsid w:val="07C309D3"/>
    <w:rsid w:val="07C421E7"/>
    <w:rsid w:val="07C90445"/>
    <w:rsid w:val="07D00373"/>
    <w:rsid w:val="07D8754C"/>
    <w:rsid w:val="07DB2CD2"/>
    <w:rsid w:val="07E569E6"/>
    <w:rsid w:val="07EB00C8"/>
    <w:rsid w:val="07EF64EE"/>
    <w:rsid w:val="07F44A1A"/>
    <w:rsid w:val="08003B82"/>
    <w:rsid w:val="080133D5"/>
    <w:rsid w:val="0801425C"/>
    <w:rsid w:val="08161FA7"/>
    <w:rsid w:val="081777FD"/>
    <w:rsid w:val="082E74A0"/>
    <w:rsid w:val="083602D2"/>
    <w:rsid w:val="083A2BF6"/>
    <w:rsid w:val="08455ACC"/>
    <w:rsid w:val="08533A93"/>
    <w:rsid w:val="0861268F"/>
    <w:rsid w:val="08802306"/>
    <w:rsid w:val="08BE0BD0"/>
    <w:rsid w:val="08C31B9A"/>
    <w:rsid w:val="08C47563"/>
    <w:rsid w:val="08D3732A"/>
    <w:rsid w:val="08DA735F"/>
    <w:rsid w:val="08DB0D47"/>
    <w:rsid w:val="08DF7E6E"/>
    <w:rsid w:val="08E109A4"/>
    <w:rsid w:val="08E96DFD"/>
    <w:rsid w:val="08F87172"/>
    <w:rsid w:val="090E72E7"/>
    <w:rsid w:val="091267A5"/>
    <w:rsid w:val="09150BC0"/>
    <w:rsid w:val="09344F1C"/>
    <w:rsid w:val="09442C22"/>
    <w:rsid w:val="094E3A95"/>
    <w:rsid w:val="095A6208"/>
    <w:rsid w:val="095C000D"/>
    <w:rsid w:val="0968048B"/>
    <w:rsid w:val="096E57E9"/>
    <w:rsid w:val="097140CD"/>
    <w:rsid w:val="097A2C87"/>
    <w:rsid w:val="097D463F"/>
    <w:rsid w:val="098D46F7"/>
    <w:rsid w:val="0999797D"/>
    <w:rsid w:val="09B134EE"/>
    <w:rsid w:val="09B9304F"/>
    <w:rsid w:val="09BB1EB0"/>
    <w:rsid w:val="09CE7D72"/>
    <w:rsid w:val="09CF3234"/>
    <w:rsid w:val="09D15564"/>
    <w:rsid w:val="09F2036D"/>
    <w:rsid w:val="09F21A13"/>
    <w:rsid w:val="0A032DCD"/>
    <w:rsid w:val="0A051105"/>
    <w:rsid w:val="0A08481B"/>
    <w:rsid w:val="0A3B03CA"/>
    <w:rsid w:val="0A4358E1"/>
    <w:rsid w:val="0A4421A1"/>
    <w:rsid w:val="0A4548CB"/>
    <w:rsid w:val="0A616811"/>
    <w:rsid w:val="0A622C65"/>
    <w:rsid w:val="0A6B6E48"/>
    <w:rsid w:val="0A71204A"/>
    <w:rsid w:val="0A797088"/>
    <w:rsid w:val="0A875DD7"/>
    <w:rsid w:val="0A8A16BF"/>
    <w:rsid w:val="0A907BB5"/>
    <w:rsid w:val="0A9673DB"/>
    <w:rsid w:val="0A9A7656"/>
    <w:rsid w:val="0A9E76D5"/>
    <w:rsid w:val="0AA76FD6"/>
    <w:rsid w:val="0AA8296C"/>
    <w:rsid w:val="0AC95DA0"/>
    <w:rsid w:val="0AD07C41"/>
    <w:rsid w:val="0B092FAB"/>
    <w:rsid w:val="0B0C6562"/>
    <w:rsid w:val="0B164A70"/>
    <w:rsid w:val="0B1D3028"/>
    <w:rsid w:val="0B2A55DD"/>
    <w:rsid w:val="0B427FD2"/>
    <w:rsid w:val="0B680E96"/>
    <w:rsid w:val="0B8A124C"/>
    <w:rsid w:val="0B9C2FFE"/>
    <w:rsid w:val="0BAD3916"/>
    <w:rsid w:val="0BAD653F"/>
    <w:rsid w:val="0BB12BF0"/>
    <w:rsid w:val="0BB446DC"/>
    <w:rsid w:val="0BBA0EDE"/>
    <w:rsid w:val="0BC60849"/>
    <w:rsid w:val="0BC76191"/>
    <w:rsid w:val="0BD26CFF"/>
    <w:rsid w:val="0BE039EE"/>
    <w:rsid w:val="0BE96EE5"/>
    <w:rsid w:val="0BF43C5B"/>
    <w:rsid w:val="0BF6263E"/>
    <w:rsid w:val="0BF963E7"/>
    <w:rsid w:val="0C027CC5"/>
    <w:rsid w:val="0C04344D"/>
    <w:rsid w:val="0C06470E"/>
    <w:rsid w:val="0C0D46FF"/>
    <w:rsid w:val="0C1C2A11"/>
    <w:rsid w:val="0C217228"/>
    <w:rsid w:val="0C232E91"/>
    <w:rsid w:val="0C2D3662"/>
    <w:rsid w:val="0C2D6960"/>
    <w:rsid w:val="0C4167A3"/>
    <w:rsid w:val="0C533F97"/>
    <w:rsid w:val="0C67453E"/>
    <w:rsid w:val="0CA54458"/>
    <w:rsid w:val="0CA57D0C"/>
    <w:rsid w:val="0CC320F8"/>
    <w:rsid w:val="0CF96740"/>
    <w:rsid w:val="0CFD655D"/>
    <w:rsid w:val="0D087D34"/>
    <w:rsid w:val="0D0E35A9"/>
    <w:rsid w:val="0D137236"/>
    <w:rsid w:val="0D1B7D6E"/>
    <w:rsid w:val="0D2848A4"/>
    <w:rsid w:val="0D342B84"/>
    <w:rsid w:val="0D582A35"/>
    <w:rsid w:val="0D8465BE"/>
    <w:rsid w:val="0D8E5D33"/>
    <w:rsid w:val="0D941F6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636614"/>
    <w:rsid w:val="0E7E539B"/>
    <w:rsid w:val="0E8C0EA8"/>
    <w:rsid w:val="0E8D4784"/>
    <w:rsid w:val="0EAA46A0"/>
    <w:rsid w:val="0EB2003B"/>
    <w:rsid w:val="0EB50E15"/>
    <w:rsid w:val="0EC84432"/>
    <w:rsid w:val="0ECB6F0D"/>
    <w:rsid w:val="0EDF3839"/>
    <w:rsid w:val="0F0053BA"/>
    <w:rsid w:val="0F0D7EC4"/>
    <w:rsid w:val="0F1A7AC2"/>
    <w:rsid w:val="0F200707"/>
    <w:rsid w:val="0F390651"/>
    <w:rsid w:val="0F3F3AF1"/>
    <w:rsid w:val="0F854BCE"/>
    <w:rsid w:val="0F8A56FB"/>
    <w:rsid w:val="0F8D2ECB"/>
    <w:rsid w:val="0FA602DF"/>
    <w:rsid w:val="0FAF2F4B"/>
    <w:rsid w:val="0FBB71CC"/>
    <w:rsid w:val="0FCA206B"/>
    <w:rsid w:val="0FCC2654"/>
    <w:rsid w:val="0FDE7E5F"/>
    <w:rsid w:val="10593667"/>
    <w:rsid w:val="105C76FB"/>
    <w:rsid w:val="105F74F3"/>
    <w:rsid w:val="106A3914"/>
    <w:rsid w:val="1070755A"/>
    <w:rsid w:val="10817014"/>
    <w:rsid w:val="108B5581"/>
    <w:rsid w:val="10B52291"/>
    <w:rsid w:val="10B83089"/>
    <w:rsid w:val="10B83ED0"/>
    <w:rsid w:val="10C54956"/>
    <w:rsid w:val="10CC2E3F"/>
    <w:rsid w:val="10D54540"/>
    <w:rsid w:val="10D90C04"/>
    <w:rsid w:val="10E87598"/>
    <w:rsid w:val="10FA0722"/>
    <w:rsid w:val="10FB6459"/>
    <w:rsid w:val="11055FB2"/>
    <w:rsid w:val="11185E6F"/>
    <w:rsid w:val="11257007"/>
    <w:rsid w:val="113B4AF8"/>
    <w:rsid w:val="1143768A"/>
    <w:rsid w:val="11644B9F"/>
    <w:rsid w:val="1166289A"/>
    <w:rsid w:val="116A014B"/>
    <w:rsid w:val="117D20B4"/>
    <w:rsid w:val="117F1C6C"/>
    <w:rsid w:val="1187338C"/>
    <w:rsid w:val="11D51026"/>
    <w:rsid w:val="11F80531"/>
    <w:rsid w:val="12004A40"/>
    <w:rsid w:val="1218344A"/>
    <w:rsid w:val="1220264E"/>
    <w:rsid w:val="122C2492"/>
    <w:rsid w:val="123732B8"/>
    <w:rsid w:val="123B634C"/>
    <w:rsid w:val="12591841"/>
    <w:rsid w:val="125933C4"/>
    <w:rsid w:val="125E4185"/>
    <w:rsid w:val="12654437"/>
    <w:rsid w:val="126758EB"/>
    <w:rsid w:val="126862C6"/>
    <w:rsid w:val="126E0BEC"/>
    <w:rsid w:val="127F6C51"/>
    <w:rsid w:val="127F76FB"/>
    <w:rsid w:val="128D6D89"/>
    <w:rsid w:val="129F0287"/>
    <w:rsid w:val="12E04028"/>
    <w:rsid w:val="12EE1124"/>
    <w:rsid w:val="1319528C"/>
    <w:rsid w:val="133B13BC"/>
    <w:rsid w:val="134B6F70"/>
    <w:rsid w:val="135403F7"/>
    <w:rsid w:val="135D0B0D"/>
    <w:rsid w:val="135E171D"/>
    <w:rsid w:val="135F6976"/>
    <w:rsid w:val="136D09F3"/>
    <w:rsid w:val="139D242E"/>
    <w:rsid w:val="139E01B8"/>
    <w:rsid w:val="13C107E0"/>
    <w:rsid w:val="13D071AC"/>
    <w:rsid w:val="13D13875"/>
    <w:rsid w:val="13D62FE6"/>
    <w:rsid w:val="14032954"/>
    <w:rsid w:val="14196CDE"/>
    <w:rsid w:val="14302CD8"/>
    <w:rsid w:val="145411E0"/>
    <w:rsid w:val="14576DB6"/>
    <w:rsid w:val="14663F3E"/>
    <w:rsid w:val="147258E3"/>
    <w:rsid w:val="147C5959"/>
    <w:rsid w:val="14870B9B"/>
    <w:rsid w:val="148E5C53"/>
    <w:rsid w:val="14AB5BF6"/>
    <w:rsid w:val="14B60CBC"/>
    <w:rsid w:val="14BB107B"/>
    <w:rsid w:val="14BD102A"/>
    <w:rsid w:val="14C85B7B"/>
    <w:rsid w:val="14CC7A2B"/>
    <w:rsid w:val="14D201B0"/>
    <w:rsid w:val="14E25955"/>
    <w:rsid w:val="14EC07CA"/>
    <w:rsid w:val="14EE517F"/>
    <w:rsid w:val="14FC38C2"/>
    <w:rsid w:val="15035CCD"/>
    <w:rsid w:val="15046E6C"/>
    <w:rsid w:val="151E1FFE"/>
    <w:rsid w:val="151F22D0"/>
    <w:rsid w:val="152248DF"/>
    <w:rsid w:val="153D2DB1"/>
    <w:rsid w:val="153E214E"/>
    <w:rsid w:val="154F4403"/>
    <w:rsid w:val="158562B1"/>
    <w:rsid w:val="15902A16"/>
    <w:rsid w:val="15940AF5"/>
    <w:rsid w:val="159E7B0F"/>
    <w:rsid w:val="15D44F69"/>
    <w:rsid w:val="15D5060B"/>
    <w:rsid w:val="15DF39EB"/>
    <w:rsid w:val="15E96C21"/>
    <w:rsid w:val="15EF5979"/>
    <w:rsid w:val="16080C60"/>
    <w:rsid w:val="16323484"/>
    <w:rsid w:val="16325D1E"/>
    <w:rsid w:val="163D191F"/>
    <w:rsid w:val="164C76C3"/>
    <w:rsid w:val="164E3841"/>
    <w:rsid w:val="165163B4"/>
    <w:rsid w:val="16753D80"/>
    <w:rsid w:val="169A4704"/>
    <w:rsid w:val="16B0325E"/>
    <w:rsid w:val="16B16104"/>
    <w:rsid w:val="16B209C0"/>
    <w:rsid w:val="16B620DE"/>
    <w:rsid w:val="16B77657"/>
    <w:rsid w:val="16CB3344"/>
    <w:rsid w:val="16D139CF"/>
    <w:rsid w:val="16F129A3"/>
    <w:rsid w:val="16F63265"/>
    <w:rsid w:val="16FA2FB5"/>
    <w:rsid w:val="17084D59"/>
    <w:rsid w:val="171665BE"/>
    <w:rsid w:val="171B7EB8"/>
    <w:rsid w:val="172175C2"/>
    <w:rsid w:val="17251154"/>
    <w:rsid w:val="1744782E"/>
    <w:rsid w:val="17713BAD"/>
    <w:rsid w:val="17A37BD7"/>
    <w:rsid w:val="17A819EE"/>
    <w:rsid w:val="17B47C0C"/>
    <w:rsid w:val="17C9496F"/>
    <w:rsid w:val="17CA7F19"/>
    <w:rsid w:val="17DB61EB"/>
    <w:rsid w:val="17E0258B"/>
    <w:rsid w:val="17E31EAB"/>
    <w:rsid w:val="17E747B8"/>
    <w:rsid w:val="17E97376"/>
    <w:rsid w:val="180C0876"/>
    <w:rsid w:val="180E2033"/>
    <w:rsid w:val="18110C56"/>
    <w:rsid w:val="18134BA0"/>
    <w:rsid w:val="18295485"/>
    <w:rsid w:val="182D07E5"/>
    <w:rsid w:val="185B2E95"/>
    <w:rsid w:val="185F4A9E"/>
    <w:rsid w:val="18664307"/>
    <w:rsid w:val="18884976"/>
    <w:rsid w:val="18901A61"/>
    <w:rsid w:val="189A02CC"/>
    <w:rsid w:val="189F7457"/>
    <w:rsid w:val="18A075CB"/>
    <w:rsid w:val="18BB605E"/>
    <w:rsid w:val="18C37C3A"/>
    <w:rsid w:val="18CB3868"/>
    <w:rsid w:val="18DB2972"/>
    <w:rsid w:val="18F54F12"/>
    <w:rsid w:val="19026E98"/>
    <w:rsid w:val="190D1E45"/>
    <w:rsid w:val="19130469"/>
    <w:rsid w:val="191723DA"/>
    <w:rsid w:val="191E276E"/>
    <w:rsid w:val="19223B76"/>
    <w:rsid w:val="194E1CDC"/>
    <w:rsid w:val="19670A22"/>
    <w:rsid w:val="196C2929"/>
    <w:rsid w:val="19806AE7"/>
    <w:rsid w:val="198A0753"/>
    <w:rsid w:val="199059C9"/>
    <w:rsid w:val="19A350F4"/>
    <w:rsid w:val="19AD1FDB"/>
    <w:rsid w:val="19B41E5D"/>
    <w:rsid w:val="19BA2760"/>
    <w:rsid w:val="19CF1671"/>
    <w:rsid w:val="19CF1A77"/>
    <w:rsid w:val="19D2797D"/>
    <w:rsid w:val="19D76D62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62F"/>
    <w:rsid w:val="1A6B2F8E"/>
    <w:rsid w:val="1A6B3824"/>
    <w:rsid w:val="1A6E6CC8"/>
    <w:rsid w:val="1A9466E9"/>
    <w:rsid w:val="1AA0188A"/>
    <w:rsid w:val="1AB42C93"/>
    <w:rsid w:val="1ACC471A"/>
    <w:rsid w:val="1ADA1C6C"/>
    <w:rsid w:val="1ADC722E"/>
    <w:rsid w:val="1AE55C10"/>
    <w:rsid w:val="1B1B7A75"/>
    <w:rsid w:val="1B1D5514"/>
    <w:rsid w:val="1B2931B1"/>
    <w:rsid w:val="1B296328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6E6895"/>
    <w:rsid w:val="1B7B129E"/>
    <w:rsid w:val="1B7E3F3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3E416F"/>
    <w:rsid w:val="1C420DEA"/>
    <w:rsid w:val="1C5839C5"/>
    <w:rsid w:val="1C5C3E6D"/>
    <w:rsid w:val="1C604565"/>
    <w:rsid w:val="1C611C8D"/>
    <w:rsid w:val="1C6A77E1"/>
    <w:rsid w:val="1C6F1D12"/>
    <w:rsid w:val="1C777568"/>
    <w:rsid w:val="1C812744"/>
    <w:rsid w:val="1CA465B1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567F34"/>
    <w:rsid w:val="1D5A3BAC"/>
    <w:rsid w:val="1D610081"/>
    <w:rsid w:val="1D7A38AD"/>
    <w:rsid w:val="1D99022B"/>
    <w:rsid w:val="1D9B11ED"/>
    <w:rsid w:val="1DB37BFE"/>
    <w:rsid w:val="1DB9466B"/>
    <w:rsid w:val="1DBE2BF3"/>
    <w:rsid w:val="1DC13402"/>
    <w:rsid w:val="1DCF792B"/>
    <w:rsid w:val="1DD02B6B"/>
    <w:rsid w:val="1DD76C4B"/>
    <w:rsid w:val="1DF27BC0"/>
    <w:rsid w:val="1E0A0DDB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CA4192"/>
    <w:rsid w:val="1ECB139F"/>
    <w:rsid w:val="1ECF3313"/>
    <w:rsid w:val="1EFA4416"/>
    <w:rsid w:val="1EFD7C75"/>
    <w:rsid w:val="1F04152E"/>
    <w:rsid w:val="1F152239"/>
    <w:rsid w:val="1F220B09"/>
    <w:rsid w:val="1F306657"/>
    <w:rsid w:val="1F314611"/>
    <w:rsid w:val="1F754FBC"/>
    <w:rsid w:val="1F844301"/>
    <w:rsid w:val="1F8F0A43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D5547B"/>
    <w:rsid w:val="20DF7882"/>
    <w:rsid w:val="20EA1891"/>
    <w:rsid w:val="20ED287F"/>
    <w:rsid w:val="2102233F"/>
    <w:rsid w:val="210578C0"/>
    <w:rsid w:val="213074CD"/>
    <w:rsid w:val="21350932"/>
    <w:rsid w:val="213B11C7"/>
    <w:rsid w:val="213C1B1A"/>
    <w:rsid w:val="215F0E79"/>
    <w:rsid w:val="21901430"/>
    <w:rsid w:val="21907364"/>
    <w:rsid w:val="219604CD"/>
    <w:rsid w:val="219A0091"/>
    <w:rsid w:val="21A63705"/>
    <w:rsid w:val="21AC60BE"/>
    <w:rsid w:val="21B1186D"/>
    <w:rsid w:val="21B358DC"/>
    <w:rsid w:val="21BB17EF"/>
    <w:rsid w:val="21BE06DA"/>
    <w:rsid w:val="21C61290"/>
    <w:rsid w:val="21DD032A"/>
    <w:rsid w:val="21FD1E03"/>
    <w:rsid w:val="220713B5"/>
    <w:rsid w:val="22116B57"/>
    <w:rsid w:val="221504E6"/>
    <w:rsid w:val="221D441D"/>
    <w:rsid w:val="222043D3"/>
    <w:rsid w:val="22302B10"/>
    <w:rsid w:val="223B3215"/>
    <w:rsid w:val="224B3C7C"/>
    <w:rsid w:val="2252057E"/>
    <w:rsid w:val="225465E5"/>
    <w:rsid w:val="22567414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CA7CFC"/>
    <w:rsid w:val="22CE77B0"/>
    <w:rsid w:val="22E80F92"/>
    <w:rsid w:val="22ED5A19"/>
    <w:rsid w:val="22F07CF0"/>
    <w:rsid w:val="22F75DB7"/>
    <w:rsid w:val="23063448"/>
    <w:rsid w:val="230A5CA1"/>
    <w:rsid w:val="231358A6"/>
    <w:rsid w:val="23476F9D"/>
    <w:rsid w:val="234A7A04"/>
    <w:rsid w:val="23537DCA"/>
    <w:rsid w:val="23593D4A"/>
    <w:rsid w:val="237056B5"/>
    <w:rsid w:val="23894CA7"/>
    <w:rsid w:val="239127BB"/>
    <w:rsid w:val="239D3A22"/>
    <w:rsid w:val="239E329D"/>
    <w:rsid w:val="23A514F8"/>
    <w:rsid w:val="23B627CE"/>
    <w:rsid w:val="23C23E41"/>
    <w:rsid w:val="23DC2343"/>
    <w:rsid w:val="23DF3582"/>
    <w:rsid w:val="23FF4F83"/>
    <w:rsid w:val="24197F0D"/>
    <w:rsid w:val="24211F26"/>
    <w:rsid w:val="24247C56"/>
    <w:rsid w:val="24440836"/>
    <w:rsid w:val="244E68FD"/>
    <w:rsid w:val="247457A6"/>
    <w:rsid w:val="24753EAC"/>
    <w:rsid w:val="248428BD"/>
    <w:rsid w:val="24882292"/>
    <w:rsid w:val="248C2BFC"/>
    <w:rsid w:val="24970DAC"/>
    <w:rsid w:val="249865AD"/>
    <w:rsid w:val="24AA3479"/>
    <w:rsid w:val="24B52569"/>
    <w:rsid w:val="24C247E9"/>
    <w:rsid w:val="24D1677F"/>
    <w:rsid w:val="24EC550B"/>
    <w:rsid w:val="24F549F6"/>
    <w:rsid w:val="25051409"/>
    <w:rsid w:val="2506738F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20556"/>
    <w:rsid w:val="25954250"/>
    <w:rsid w:val="259F1CD6"/>
    <w:rsid w:val="25A00E92"/>
    <w:rsid w:val="25B423B8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44258C"/>
    <w:rsid w:val="26454B6A"/>
    <w:rsid w:val="26461FAA"/>
    <w:rsid w:val="265167FA"/>
    <w:rsid w:val="26711867"/>
    <w:rsid w:val="2671369E"/>
    <w:rsid w:val="26787C79"/>
    <w:rsid w:val="267B616D"/>
    <w:rsid w:val="2685733F"/>
    <w:rsid w:val="26883C1B"/>
    <w:rsid w:val="268C21D2"/>
    <w:rsid w:val="26A33069"/>
    <w:rsid w:val="26A61F70"/>
    <w:rsid w:val="26AA5779"/>
    <w:rsid w:val="26B817CE"/>
    <w:rsid w:val="26E8267A"/>
    <w:rsid w:val="26E96556"/>
    <w:rsid w:val="26FB4257"/>
    <w:rsid w:val="270150C1"/>
    <w:rsid w:val="27387AAA"/>
    <w:rsid w:val="2753491C"/>
    <w:rsid w:val="276752B5"/>
    <w:rsid w:val="276A683E"/>
    <w:rsid w:val="277B3F6E"/>
    <w:rsid w:val="277E6743"/>
    <w:rsid w:val="2784123D"/>
    <w:rsid w:val="27A77E3E"/>
    <w:rsid w:val="27A814A7"/>
    <w:rsid w:val="27A8508F"/>
    <w:rsid w:val="27AA063A"/>
    <w:rsid w:val="27C20AEA"/>
    <w:rsid w:val="27E201C9"/>
    <w:rsid w:val="281C42BA"/>
    <w:rsid w:val="282B2F7A"/>
    <w:rsid w:val="28462E0C"/>
    <w:rsid w:val="2852058A"/>
    <w:rsid w:val="2858592B"/>
    <w:rsid w:val="285F7E79"/>
    <w:rsid w:val="28643A51"/>
    <w:rsid w:val="28711FFF"/>
    <w:rsid w:val="28857AA5"/>
    <w:rsid w:val="28884B4A"/>
    <w:rsid w:val="28A2134E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179E"/>
    <w:rsid w:val="29556908"/>
    <w:rsid w:val="2979648F"/>
    <w:rsid w:val="2989509D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4860B1"/>
    <w:rsid w:val="2A4A429F"/>
    <w:rsid w:val="2A536A42"/>
    <w:rsid w:val="2A6E0EA8"/>
    <w:rsid w:val="2A7032A0"/>
    <w:rsid w:val="2A714780"/>
    <w:rsid w:val="2A9C4D12"/>
    <w:rsid w:val="2A9D0E0A"/>
    <w:rsid w:val="2AA461C9"/>
    <w:rsid w:val="2AA904E7"/>
    <w:rsid w:val="2ABA31CE"/>
    <w:rsid w:val="2ACD24EF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A32FA5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5C571B"/>
    <w:rsid w:val="2C6F62E8"/>
    <w:rsid w:val="2C753F6B"/>
    <w:rsid w:val="2C796053"/>
    <w:rsid w:val="2C902CAC"/>
    <w:rsid w:val="2C923306"/>
    <w:rsid w:val="2C9607F5"/>
    <w:rsid w:val="2C995BD1"/>
    <w:rsid w:val="2CB61AE3"/>
    <w:rsid w:val="2CBA3B07"/>
    <w:rsid w:val="2CDB3A4B"/>
    <w:rsid w:val="2CFF78C1"/>
    <w:rsid w:val="2D1B1E2E"/>
    <w:rsid w:val="2D256FFF"/>
    <w:rsid w:val="2D276E48"/>
    <w:rsid w:val="2D2A223D"/>
    <w:rsid w:val="2D2B0B59"/>
    <w:rsid w:val="2D45175C"/>
    <w:rsid w:val="2D4A3F64"/>
    <w:rsid w:val="2D8330A7"/>
    <w:rsid w:val="2D875FC8"/>
    <w:rsid w:val="2D960D18"/>
    <w:rsid w:val="2D9A0598"/>
    <w:rsid w:val="2DAA342D"/>
    <w:rsid w:val="2DAC443E"/>
    <w:rsid w:val="2DBD3F63"/>
    <w:rsid w:val="2DC47C48"/>
    <w:rsid w:val="2DCC4C23"/>
    <w:rsid w:val="2DDF37F6"/>
    <w:rsid w:val="2DE26DE9"/>
    <w:rsid w:val="2DEE1B12"/>
    <w:rsid w:val="2E045D2E"/>
    <w:rsid w:val="2E110110"/>
    <w:rsid w:val="2E17209F"/>
    <w:rsid w:val="2E1B4898"/>
    <w:rsid w:val="2E2E53E0"/>
    <w:rsid w:val="2E3742EE"/>
    <w:rsid w:val="2E4261E8"/>
    <w:rsid w:val="2E4933AD"/>
    <w:rsid w:val="2E5679CA"/>
    <w:rsid w:val="2E591DCE"/>
    <w:rsid w:val="2E5C0653"/>
    <w:rsid w:val="2E622999"/>
    <w:rsid w:val="2E676093"/>
    <w:rsid w:val="2E746DA9"/>
    <w:rsid w:val="2E7A0DE6"/>
    <w:rsid w:val="2E8D2FDC"/>
    <w:rsid w:val="2E9607E3"/>
    <w:rsid w:val="2EA47569"/>
    <w:rsid w:val="2EC81A02"/>
    <w:rsid w:val="2ECD4DE4"/>
    <w:rsid w:val="2ED87438"/>
    <w:rsid w:val="2EDC2102"/>
    <w:rsid w:val="2EFE64B1"/>
    <w:rsid w:val="2F173125"/>
    <w:rsid w:val="2F281077"/>
    <w:rsid w:val="2F283B36"/>
    <w:rsid w:val="2F306DCE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8640E"/>
    <w:rsid w:val="2FD9399B"/>
    <w:rsid w:val="2FDE5642"/>
    <w:rsid w:val="2FE17A2C"/>
    <w:rsid w:val="2FE66C75"/>
    <w:rsid w:val="2FE70846"/>
    <w:rsid w:val="2FFC3BA4"/>
    <w:rsid w:val="300655B7"/>
    <w:rsid w:val="30087E80"/>
    <w:rsid w:val="300A2B90"/>
    <w:rsid w:val="301E3609"/>
    <w:rsid w:val="302C3F37"/>
    <w:rsid w:val="302F7E51"/>
    <w:rsid w:val="3041780C"/>
    <w:rsid w:val="30436919"/>
    <w:rsid w:val="30465464"/>
    <w:rsid w:val="30527F43"/>
    <w:rsid w:val="30626FC0"/>
    <w:rsid w:val="30657FEF"/>
    <w:rsid w:val="306E50AF"/>
    <w:rsid w:val="306F4A24"/>
    <w:rsid w:val="3075169C"/>
    <w:rsid w:val="307678F8"/>
    <w:rsid w:val="307D6351"/>
    <w:rsid w:val="308525AE"/>
    <w:rsid w:val="30A5230C"/>
    <w:rsid w:val="30B76E8B"/>
    <w:rsid w:val="30C8598D"/>
    <w:rsid w:val="30CD24F8"/>
    <w:rsid w:val="30D90FBA"/>
    <w:rsid w:val="30DC0B9E"/>
    <w:rsid w:val="30F05EFD"/>
    <w:rsid w:val="30F70433"/>
    <w:rsid w:val="310B2DB2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7748"/>
    <w:rsid w:val="32513046"/>
    <w:rsid w:val="325C3255"/>
    <w:rsid w:val="326D6A4B"/>
    <w:rsid w:val="327173DA"/>
    <w:rsid w:val="32996AB0"/>
    <w:rsid w:val="32AE4E4F"/>
    <w:rsid w:val="32B77812"/>
    <w:rsid w:val="32B94CA6"/>
    <w:rsid w:val="32BD57DE"/>
    <w:rsid w:val="32BF45FE"/>
    <w:rsid w:val="32CB03BD"/>
    <w:rsid w:val="32DE1267"/>
    <w:rsid w:val="32E83E9D"/>
    <w:rsid w:val="32F65D72"/>
    <w:rsid w:val="32F903EE"/>
    <w:rsid w:val="32F91C1C"/>
    <w:rsid w:val="330576AC"/>
    <w:rsid w:val="3309598E"/>
    <w:rsid w:val="330F6E3C"/>
    <w:rsid w:val="33110063"/>
    <w:rsid w:val="33187832"/>
    <w:rsid w:val="332F6F63"/>
    <w:rsid w:val="333007EC"/>
    <w:rsid w:val="333D5F13"/>
    <w:rsid w:val="3364467E"/>
    <w:rsid w:val="3365758F"/>
    <w:rsid w:val="336853DC"/>
    <w:rsid w:val="33A273FA"/>
    <w:rsid w:val="33AC0409"/>
    <w:rsid w:val="33EF383A"/>
    <w:rsid w:val="340258F0"/>
    <w:rsid w:val="34073EDB"/>
    <w:rsid w:val="342438C6"/>
    <w:rsid w:val="3430009C"/>
    <w:rsid w:val="343521A4"/>
    <w:rsid w:val="343A7A64"/>
    <w:rsid w:val="343B0738"/>
    <w:rsid w:val="344E5FF7"/>
    <w:rsid w:val="344E63B2"/>
    <w:rsid w:val="348E0C81"/>
    <w:rsid w:val="34994363"/>
    <w:rsid w:val="34A37033"/>
    <w:rsid w:val="34B12617"/>
    <w:rsid w:val="34B32C51"/>
    <w:rsid w:val="34C804D5"/>
    <w:rsid w:val="34CB48BC"/>
    <w:rsid w:val="34F611A5"/>
    <w:rsid w:val="350166B3"/>
    <w:rsid w:val="352473A3"/>
    <w:rsid w:val="352F6ACA"/>
    <w:rsid w:val="353A1E43"/>
    <w:rsid w:val="354E7FF2"/>
    <w:rsid w:val="355B7E1B"/>
    <w:rsid w:val="35A33B3D"/>
    <w:rsid w:val="35A952DD"/>
    <w:rsid w:val="35AC5773"/>
    <w:rsid w:val="35B4139A"/>
    <w:rsid w:val="35FB7787"/>
    <w:rsid w:val="36001BEE"/>
    <w:rsid w:val="36061E4B"/>
    <w:rsid w:val="36167A65"/>
    <w:rsid w:val="364A6506"/>
    <w:rsid w:val="365D5FF4"/>
    <w:rsid w:val="367A0011"/>
    <w:rsid w:val="36930D53"/>
    <w:rsid w:val="36B35D0B"/>
    <w:rsid w:val="36DB0811"/>
    <w:rsid w:val="37004C1A"/>
    <w:rsid w:val="370D0F69"/>
    <w:rsid w:val="37262D99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A0114"/>
    <w:rsid w:val="376E7F03"/>
    <w:rsid w:val="377A4890"/>
    <w:rsid w:val="37876ED3"/>
    <w:rsid w:val="378B199C"/>
    <w:rsid w:val="378D5FD4"/>
    <w:rsid w:val="37916469"/>
    <w:rsid w:val="3794156C"/>
    <w:rsid w:val="37945963"/>
    <w:rsid w:val="37B23BE6"/>
    <w:rsid w:val="37B51030"/>
    <w:rsid w:val="37BA69A3"/>
    <w:rsid w:val="37C75770"/>
    <w:rsid w:val="37E57D99"/>
    <w:rsid w:val="37FE12DF"/>
    <w:rsid w:val="38115A2C"/>
    <w:rsid w:val="381E60E2"/>
    <w:rsid w:val="3821799F"/>
    <w:rsid w:val="38386CAF"/>
    <w:rsid w:val="385501C1"/>
    <w:rsid w:val="3880666D"/>
    <w:rsid w:val="38826783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24429"/>
    <w:rsid w:val="394453A2"/>
    <w:rsid w:val="3946777C"/>
    <w:rsid w:val="394946B1"/>
    <w:rsid w:val="39522C1E"/>
    <w:rsid w:val="39567889"/>
    <w:rsid w:val="395A626B"/>
    <w:rsid w:val="395D7FF9"/>
    <w:rsid w:val="39755157"/>
    <w:rsid w:val="39833F78"/>
    <w:rsid w:val="39910691"/>
    <w:rsid w:val="39985693"/>
    <w:rsid w:val="39D52332"/>
    <w:rsid w:val="39F16687"/>
    <w:rsid w:val="39FB0DE1"/>
    <w:rsid w:val="39FE671C"/>
    <w:rsid w:val="3A055007"/>
    <w:rsid w:val="3A0725FB"/>
    <w:rsid w:val="3A0A41F9"/>
    <w:rsid w:val="3A1811CA"/>
    <w:rsid w:val="3A215FF9"/>
    <w:rsid w:val="3A2546AE"/>
    <w:rsid w:val="3A2D0572"/>
    <w:rsid w:val="3A30708B"/>
    <w:rsid w:val="3A3766D4"/>
    <w:rsid w:val="3A4A20D4"/>
    <w:rsid w:val="3A5330AF"/>
    <w:rsid w:val="3A6625F3"/>
    <w:rsid w:val="3A951F6E"/>
    <w:rsid w:val="3AA16DB0"/>
    <w:rsid w:val="3AA83000"/>
    <w:rsid w:val="3AAF63B4"/>
    <w:rsid w:val="3AC5673A"/>
    <w:rsid w:val="3ACA0F81"/>
    <w:rsid w:val="3ADB2B4F"/>
    <w:rsid w:val="3AE622EC"/>
    <w:rsid w:val="3AE71B89"/>
    <w:rsid w:val="3AFD5749"/>
    <w:rsid w:val="3B016A80"/>
    <w:rsid w:val="3B057A4E"/>
    <w:rsid w:val="3B104FB0"/>
    <w:rsid w:val="3B2241F5"/>
    <w:rsid w:val="3B241FDE"/>
    <w:rsid w:val="3B327F99"/>
    <w:rsid w:val="3B42755D"/>
    <w:rsid w:val="3B5F3424"/>
    <w:rsid w:val="3B6340D9"/>
    <w:rsid w:val="3B666BF4"/>
    <w:rsid w:val="3B6B48A9"/>
    <w:rsid w:val="3B6C24FA"/>
    <w:rsid w:val="3B822052"/>
    <w:rsid w:val="3B8634AF"/>
    <w:rsid w:val="3BA40581"/>
    <w:rsid w:val="3BAD7B15"/>
    <w:rsid w:val="3BB33995"/>
    <w:rsid w:val="3BBD0EEE"/>
    <w:rsid w:val="3BC879CD"/>
    <w:rsid w:val="3BDE52B9"/>
    <w:rsid w:val="3BE073B6"/>
    <w:rsid w:val="3BE83461"/>
    <w:rsid w:val="3BEE71F3"/>
    <w:rsid w:val="3C0B6367"/>
    <w:rsid w:val="3C116B67"/>
    <w:rsid w:val="3C266C01"/>
    <w:rsid w:val="3C302A5B"/>
    <w:rsid w:val="3C5560A3"/>
    <w:rsid w:val="3C582462"/>
    <w:rsid w:val="3C5E7186"/>
    <w:rsid w:val="3C6C358B"/>
    <w:rsid w:val="3C802BF2"/>
    <w:rsid w:val="3CA876B9"/>
    <w:rsid w:val="3CA91CB9"/>
    <w:rsid w:val="3CB84B35"/>
    <w:rsid w:val="3CD83F90"/>
    <w:rsid w:val="3CEE235D"/>
    <w:rsid w:val="3D0E4D44"/>
    <w:rsid w:val="3D1121FD"/>
    <w:rsid w:val="3D2165A2"/>
    <w:rsid w:val="3D2F6574"/>
    <w:rsid w:val="3D4C34D0"/>
    <w:rsid w:val="3D521D9F"/>
    <w:rsid w:val="3D533A43"/>
    <w:rsid w:val="3D5815F8"/>
    <w:rsid w:val="3D5C2E82"/>
    <w:rsid w:val="3D6E2C65"/>
    <w:rsid w:val="3D757D21"/>
    <w:rsid w:val="3D830326"/>
    <w:rsid w:val="3D860A62"/>
    <w:rsid w:val="3DA03ADB"/>
    <w:rsid w:val="3DA80F4B"/>
    <w:rsid w:val="3DAA285C"/>
    <w:rsid w:val="3DB3447E"/>
    <w:rsid w:val="3DB62307"/>
    <w:rsid w:val="3DE80B66"/>
    <w:rsid w:val="3DED4EB9"/>
    <w:rsid w:val="3E0C171E"/>
    <w:rsid w:val="3E1223FD"/>
    <w:rsid w:val="3E170B85"/>
    <w:rsid w:val="3E193909"/>
    <w:rsid w:val="3E1A1B18"/>
    <w:rsid w:val="3E2D1345"/>
    <w:rsid w:val="3E311518"/>
    <w:rsid w:val="3E422F8C"/>
    <w:rsid w:val="3E5901A0"/>
    <w:rsid w:val="3E743A96"/>
    <w:rsid w:val="3E76016E"/>
    <w:rsid w:val="3E903055"/>
    <w:rsid w:val="3E91721A"/>
    <w:rsid w:val="3E93467C"/>
    <w:rsid w:val="3EB2264A"/>
    <w:rsid w:val="3EB93D00"/>
    <w:rsid w:val="3EB95EE3"/>
    <w:rsid w:val="3ECF7332"/>
    <w:rsid w:val="3ECF78E9"/>
    <w:rsid w:val="3ED53BDF"/>
    <w:rsid w:val="3EF11328"/>
    <w:rsid w:val="3F0E1EB8"/>
    <w:rsid w:val="3F16682E"/>
    <w:rsid w:val="3F185D0F"/>
    <w:rsid w:val="3F1B6B60"/>
    <w:rsid w:val="3F1B7823"/>
    <w:rsid w:val="3F201F9B"/>
    <w:rsid w:val="3F2B3761"/>
    <w:rsid w:val="3F4948DC"/>
    <w:rsid w:val="3F517183"/>
    <w:rsid w:val="3F5D0885"/>
    <w:rsid w:val="3F6A7745"/>
    <w:rsid w:val="3F94771A"/>
    <w:rsid w:val="3FA57CA6"/>
    <w:rsid w:val="3FAA26F4"/>
    <w:rsid w:val="3FAC3C58"/>
    <w:rsid w:val="3FB5037C"/>
    <w:rsid w:val="3FB53489"/>
    <w:rsid w:val="3FB575A8"/>
    <w:rsid w:val="3FC77227"/>
    <w:rsid w:val="3FE4434B"/>
    <w:rsid w:val="3FE670A1"/>
    <w:rsid w:val="4001737F"/>
    <w:rsid w:val="401F5A9A"/>
    <w:rsid w:val="40356E88"/>
    <w:rsid w:val="4055118D"/>
    <w:rsid w:val="405D5614"/>
    <w:rsid w:val="40602908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D77C74"/>
    <w:rsid w:val="410A3DFC"/>
    <w:rsid w:val="4135646A"/>
    <w:rsid w:val="4141735E"/>
    <w:rsid w:val="41432479"/>
    <w:rsid w:val="41432B7B"/>
    <w:rsid w:val="4160628F"/>
    <w:rsid w:val="41697B8A"/>
    <w:rsid w:val="417D12F5"/>
    <w:rsid w:val="418C1B9C"/>
    <w:rsid w:val="419F52DB"/>
    <w:rsid w:val="41A62109"/>
    <w:rsid w:val="41AE699E"/>
    <w:rsid w:val="41C569AD"/>
    <w:rsid w:val="41E861C6"/>
    <w:rsid w:val="41F224AD"/>
    <w:rsid w:val="41F41653"/>
    <w:rsid w:val="41F7755A"/>
    <w:rsid w:val="41FF0232"/>
    <w:rsid w:val="42086CCB"/>
    <w:rsid w:val="42093571"/>
    <w:rsid w:val="42127DF8"/>
    <w:rsid w:val="42170E07"/>
    <w:rsid w:val="421F6680"/>
    <w:rsid w:val="42223726"/>
    <w:rsid w:val="422853EE"/>
    <w:rsid w:val="42373DCF"/>
    <w:rsid w:val="423D4354"/>
    <w:rsid w:val="42405392"/>
    <w:rsid w:val="42456A6B"/>
    <w:rsid w:val="425776C3"/>
    <w:rsid w:val="425D294B"/>
    <w:rsid w:val="425F5DDD"/>
    <w:rsid w:val="42714278"/>
    <w:rsid w:val="42784F41"/>
    <w:rsid w:val="42841B15"/>
    <w:rsid w:val="42861FDE"/>
    <w:rsid w:val="429A048A"/>
    <w:rsid w:val="42AA6FEB"/>
    <w:rsid w:val="42AE667B"/>
    <w:rsid w:val="42BF5EF5"/>
    <w:rsid w:val="42C07F97"/>
    <w:rsid w:val="42D85791"/>
    <w:rsid w:val="42E56410"/>
    <w:rsid w:val="42E82000"/>
    <w:rsid w:val="42F750B7"/>
    <w:rsid w:val="4309438A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1116CB"/>
    <w:rsid w:val="44220926"/>
    <w:rsid w:val="44264567"/>
    <w:rsid w:val="443415C3"/>
    <w:rsid w:val="443D4443"/>
    <w:rsid w:val="446C0054"/>
    <w:rsid w:val="44707490"/>
    <w:rsid w:val="448710EC"/>
    <w:rsid w:val="44B36A4E"/>
    <w:rsid w:val="44BB2A2F"/>
    <w:rsid w:val="44BD7EDD"/>
    <w:rsid w:val="44BE6FA3"/>
    <w:rsid w:val="44BF4147"/>
    <w:rsid w:val="44C21086"/>
    <w:rsid w:val="44EC5E91"/>
    <w:rsid w:val="44F86EB4"/>
    <w:rsid w:val="45000041"/>
    <w:rsid w:val="4509606D"/>
    <w:rsid w:val="450B1F8E"/>
    <w:rsid w:val="45172D26"/>
    <w:rsid w:val="45215682"/>
    <w:rsid w:val="45263E6F"/>
    <w:rsid w:val="452D553F"/>
    <w:rsid w:val="452E1C7B"/>
    <w:rsid w:val="45494A46"/>
    <w:rsid w:val="454E0D0B"/>
    <w:rsid w:val="455B383B"/>
    <w:rsid w:val="455F41E1"/>
    <w:rsid w:val="456D4C0A"/>
    <w:rsid w:val="45776ED2"/>
    <w:rsid w:val="458A1A8D"/>
    <w:rsid w:val="458D1F42"/>
    <w:rsid w:val="459B2F61"/>
    <w:rsid w:val="45A92439"/>
    <w:rsid w:val="45B24F7E"/>
    <w:rsid w:val="45BB3C4A"/>
    <w:rsid w:val="45CE23C6"/>
    <w:rsid w:val="45D22984"/>
    <w:rsid w:val="45DD0844"/>
    <w:rsid w:val="45E02B3F"/>
    <w:rsid w:val="45EF6FA0"/>
    <w:rsid w:val="45F14296"/>
    <w:rsid w:val="46066730"/>
    <w:rsid w:val="460B77AA"/>
    <w:rsid w:val="460E78E4"/>
    <w:rsid w:val="46295ADB"/>
    <w:rsid w:val="462A6F26"/>
    <w:rsid w:val="463C3673"/>
    <w:rsid w:val="463C5657"/>
    <w:rsid w:val="46451BBF"/>
    <w:rsid w:val="464D3520"/>
    <w:rsid w:val="464E3356"/>
    <w:rsid w:val="46677B5A"/>
    <w:rsid w:val="46884BC7"/>
    <w:rsid w:val="468C047B"/>
    <w:rsid w:val="46933A87"/>
    <w:rsid w:val="46AA6112"/>
    <w:rsid w:val="46CB76D3"/>
    <w:rsid w:val="46D349F4"/>
    <w:rsid w:val="47067634"/>
    <w:rsid w:val="471C5220"/>
    <w:rsid w:val="471F298D"/>
    <w:rsid w:val="4736006F"/>
    <w:rsid w:val="473750E1"/>
    <w:rsid w:val="47384686"/>
    <w:rsid w:val="473C3B8B"/>
    <w:rsid w:val="474902EE"/>
    <w:rsid w:val="47677BF7"/>
    <w:rsid w:val="476B3452"/>
    <w:rsid w:val="47703F3E"/>
    <w:rsid w:val="47721AC0"/>
    <w:rsid w:val="47784B29"/>
    <w:rsid w:val="477B53E2"/>
    <w:rsid w:val="478016B3"/>
    <w:rsid w:val="478E7DAD"/>
    <w:rsid w:val="47920DB7"/>
    <w:rsid w:val="47AA1A91"/>
    <w:rsid w:val="47BD70E3"/>
    <w:rsid w:val="47C5385C"/>
    <w:rsid w:val="47D3028A"/>
    <w:rsid w:val="47D35D02"/>
    <w:rsid w:val="47DE00E1"/>
    <w:rsid w:val="47EA3390"/>
    <w:rsid w:val="47F24ED1"/>
    <w:rsid w:val="4808767F"/>
    <w:rsid w:val="48117E23"/>
    <w:rsid w:val="48236315"/>
    <w:rsid w:val="482902C5"/>
    <w:rsid w:val="482C4519"/>
    <w:rsid w:val="48401877"/>
    <w:rsid w:val="485F38AD"/>
    <w:rsid w:val="48705CC5"/>
    <w:rsid w:val="488E01E5"/>
    <w:rsid w:val="48935A0A"/>
    <w:rsid w:val="48D0042E"/>
    <w:rsid w:val="48FF12B7"/>
    <w:rsid w:val="490A065A"/>
    <w:rsid w:val="491833AF"/>
    <w:rsid w:val="49312044"/>
    <w:rsid w:val="49381995"/>
    <w:rsid w:val="493A0170"/>
    <w:rsid w:val="493E6DC9"/>
    <w:rsid w:val="49404BD4"/>
    <w:rsid w:val="49490804"/>
    <w:rsid w:val="494B3CD8"/>
    <w:rsid w:val="494C01F4"/>
    <w:rsid w:val="495347D8"/>
    <w:rsid w:val="4956502A"/>
    <w:rsid w:val="495E490C"/>
    <w:rsid w:val="49993C94"/>
    <w:rsid w:val="499E2897"/>
    <w:rsid w:val="499E42A2"/>
    <w:rsid w:val="49AB6250"/>
    <w:rsid w:val="49AD6557"/>
    <w:rsid w:val="49B6304A"/>
    <w:rsid w:val="49B81B1E"/>
    <w:rsid w:val="49D078A3"/>
    <w:rsid w:val="49D905C9"/>
    <w:rsid w:val="49E052A6"/>
    <w:rsid w:val="49E87EF4"/>
    <w:rsid w:val="49F47569"/>
    <w:rsid w:val="49F677A4"/>
    <w:rsid w:val="49F8152E"/>
    <w:rsid w:val="4A063DBD"/>
    <w:rsid w:val="4A27103A"/>
    <w:rsid w:val="4A3159DE"/>
    <w:rsid w:val="4A4354D3"/>
    <w:rsid w:val="4A4466D0"/>
    <w:rsid w:val="4A4B7F39"/>
    <w:rsid w:val="4A5643B8"/>
    <w:rsid w:val="4A5C2657"/>
    <w:rsid w:val="4A800B23"/>
    <w:rsid w:val="4A816415"/>
    <w:rsid w:val="4A8F00A0"/>
    <w:rsid w:val="4AB80B3B"/>
    <w:rsid w:val="4AC07C19"/>
    <w:rsid w:val="4ACF2C8F"/>
    <w:rsid w:val="4ADB6709"/>
    <w:rsid w:val="4AE62322"/>
    <w:rsid w:val="4AF61185"/>
    <w:rsid w:val="4AFB6920"/>
    <w:rsid w:val="4AFB72C2"/>
    <w:rsid w:val="4B032E74"/>
    <w:rsid w:val="4B0563C6"/>
    <w:rsid w:val="4B0F3D3D"/>
    <w:rsid w:val="4B113A8F"/>
    <w:rsid w:val="4B1E1506"/>
    <w:rsid w:val="4B2C745B"/>
    <w:rsid w:val="4B2D3468"/>
    <w:rsid w:val="4B41425D"/>
    <w:rsid w:val="4B4142A3"/>
    <w:rsid w:val="4B49709A"/>
    <w:rsid w:val="4B5C0801"/>
    <w:rsid w:val="4B5D0914"/>
    <w:rsid w:val="4B6140EA"/>
    <w:rsid w:val="4B7842AB"/>
    <w:rsid w:val="4BB746C5"/>
    <w:rsid w:val="4BBB1EF3"/>
    <w:rsid w:val="4BDC1E49"/>
    <w:rsid w:val="4BEE63D5"/>
    <w:rsid w:val="4BEE6C9A"/>
    <w:rsid w:val="4BEF0BF2"/>
    <w:rsid w:val="4BFF64C2"/>
    <w:rsid w:val="4C1D0538"/>
    <w:rsid w:val="4C256A3F"/>
    <w:rsid w:val="4C2A543A"/>
    <w:rsid w:val="4C351F1A"/>
    <w:rsid w:val="4C3C68F7"/>
    <w:rsid w:val="4C5C18F9"/>
    <w:rsid w:val="4C5F1B6B"/>
    <w:rsid w:val="4C7639BE"/>
    <w:rsid w:val="4C806876"/>
    <w:rsid w:val="4C8E63EA"/>
    <w:rsid w:val="4C947EFA"/>
    <w:rsid w:val="4CA42117"/>
    <w:rsid w:val="4CA555F3"/>
    <w:rsid w:val="4CA93AC1"/>
    <w:rsid w:val="4CCC5743"/>
    <w:rsid w:val="4CCE3A6D"/>
    <w:rsid w:val="4CD06279"/>
    <w:rsid w:val="4CD37C11"/>
    <w:rsid w:val="4D246394"/>
    <w:rsid w:val="4D264549"/>
    <w:rsid w:val="4D2E582D"/>
    <w:rsid w:val="4D42324A"/>
    <w:rsid w:val="4D4459A6"/>
    <w:rsid w:val="4D446BB2"/>
    <w:rsid w:val="4D4C0C32"/>
    <w:rsid w:val="4D50525E"/>
    <w:rsid w:val="4D505F89"/>
    <w:rsid w:val="4D524C11"/>
    <w:rsid w:val="4D61751C"/>
    <w:rsid w:val="4D641D13"/>
    <w:rsid w:val="4D647483"/>
    <w:rsid w:val="4D794DF3"/>
    <w:rsid w:val="4D7B29D8"/>
    <w:rsid w:val="4D8320A8"/>
    <w:rsid w:val="4D8641B0"/>
    <w:rsid w:val="4DAE7193"/>
    <w:rsid w:val="4DC45FD6"/>
    <w:rsid w:val="4DC6633D"/>
    <w:rsid w:val="4DC91085"/>
    <w:rsid w:val="4DD74D96"/>
    <w:rsid w:val="4DE4393A"/>
    <w:rsid w:val="4E0E5069"/>
    <w:rsid w:val="4E2B597D"/>
    <w:rsid w:val="4E2C5C72"/>
    <w:rsid w:val="4E3D4652"/>
    <w:rsid w:val="4E3F1B04"/>
    <w:rsid w:val="4E4A54C4"/>
    <w:rsid w:val="4E55206A"/>
    <w:rsid w:val="4E5C0088"/>
    <w:rsid w:val="4E7109D5"/>
    <w:rsid w:val="4E732D2D"/>
    <w:rsid w:val="4E813DB1"/>
    <w:rsid w:val="4E816620"/>
    <w:rsid w:val="4EA92FEE"/>
    <w:rsid w:val="4EB20840"/>
    <w:rsid w:val="4EDD57A4"/>
    <w:rsid w:val="4EE64E5A"/>
    <w:rsid w:val="4EF75F85"/>
    <w:rsid w:val="4EF974AD"/>
    <w:rsid w:val="4EFF2A67"/>
    <w:rsid w:val="4EFF345D"/>
    <w:rsid w:val="4F1C6103"/>
    <w:rsid w:val="4F2317B7"/>
    <w:rsid w:val="4F285588"/>
    <w:rsid w:val="4F397B2C"/>
    <w:rsid w:val="4F4213C3"/>
    <w:rsid w:val="4F4F5703"/>
    <w:rsid w:val="4F5B323A"/>
    <w:rsid w:val="4F711713"/>
    <w:rsid w:val="4F931380"/>
    <w:rsid w:val="4FC73F78"/>
    <w:rsid w:val="4FDD5238"/>
    <w:rsid w:val="4FEC464E"/>
    <w:rsid w:val="4FF42576"/>
    <w:rsid w:val="50043609"/>
    <w:rsid w:val="50207B14"/>
    <w:rsid w:val="50510E96"/>
    <w:rsid w:val="50587646"/>
    <w:rsid w:val="505B5691"/>
    <w:rsid w:val="507A0BC3"/>
    <w:rsid w:val="509E28CA"/>
    <w:rsid w:val="50C23AEB"/>
    <w:rsid w:val="50CC6889"/>
    <w:rsid w:val="50CD364A"/>
    <w:rsid w:val="50E84E9A"/>
    <w:rsid w:val="50F877D7"/>
    <w:rsid w:val="51077DF1"/>
    <w:rsid w:val="510F4AC5"/>
    <w:rsid w:val="511F2477"/>
    <w:rsid w:val="512B2DE6"/>
    <w:rsid w:val="5138144D"/>
    <w:rsid w:val="513E5F1C"/>
    <w:rsid w:val="51487D3B"/>
    <w:rsid w:val="516F53EB"/>
    <w:rsid w:val="51784930"/>
    <w:rsid w:val="518857D4"/>
    <w:rsid w:val="518C021E"/>
    <w:rsid w:val="518E7566"/>
    <w:rsid w:val="519F6768"/>
    <w:rsid w:val="51A06209"/>
    <w:rsid w:val="51A81D79"/>
    <w:rsid w:val="51AA1CA0"/>
    <w:rsid w:val="51C41C3B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66633"/>
    <w:rsid w:val="528F7C39"/>
    <w:rsid w:val="529920A4"/>
    <w:rsid w:val="529A5160"/>
    <w:rsid w:val="52D603B0"/>
    <w:rsid w:val="52F7515D"/>
    <w:rsid w:val="52FF564A"/>
    <w:rsid w:val="531658AE"/>
    <w:rsid w:val="532608EC"/>
    <w:rsid w:val="5329338E"/>
    <w:rsid w:val="53386A5A"/>
    <w:rsid w:val="534636EE"/>
    <w:rsid w:val="53465290"/>
    <w:rsid w:val="534869A0"/>
    <w:rsid w:val="534A7222"/>
    <w:rsid w:val="534C54F8"/>
    <w:rsid w:val="535567CF"/>
    <w:rsid w:val="536257B4"/>
    <w:rsid w:val="53AF02E3"/>
    <w:rsid w:val="53B31FB0"/>
    <w:rsid w:val="53BB6618"/>
    <w:rsid w:val="53BE5032"/>
    <w:rsid w:val="53EA6411"/>
    <w:rsid w:val="53EB4505"/>
    <w:rsid w:val="53F65B44"/>
    <w:rsid w:val="53FE3AFE"/>
    <w:rsid w:val="54080801"/>
    <w:rsid w:val="540C7775"/>
    <w:rsid w:val="54153291"/>
    <w:rsid w:val="54365DE4"/>
    <w:rsid w:val="544A0455"/>
    <w:rsid w:val="54706577"/>
    <w:rsid w:val="547179B0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761CE"/>
    <w:rsid w:val="54EF3886"/>
    <w:rsid w:val="54F06319"/>
    <w:rsid w:val="55134077"/>
    <w:rsid w:val="551F69AD"/>
    <w:rsid w:val="55341E08"/>
    <w:rsid w:val="5538599D"/>
    <w:rsid w:val="55477FD2"/>
    <w:rsid w:val="555A64D6"/>
    <w:rsid w:val="55604E3F"/>
    <w:rsid w:val="55616088"/>
    <w:rsid w:val="55676D0A"/>
    <w:rsid w:val="55777EE8"/>
    <w:rsid w:val="557D127C"/>
    <w:rsid w:val="55864BAC"/>
    <w:rsid w:val="55A41E5C"/>
    <w:rsid w:val="55CA4CD5"/>
    <w:rsid w:val="55E771D4"/>
    <w:rsid w:val="55EE6D26"/>
    <w:rsid w:val="55F026E1"/>
    <w:rsid w:val="55F65682"/>
    <w:rsid w:val="56125617"/>
    <w:rsid w:val="56207EDE"/>
    <w:rsid w:val="56211BB8"/>
    <w:rsid w:val="5635532E"/>
    <w:rsid w:val="56355551"/>
    <w:rsid w:val="563C5A53"/>
    <w:rsid w:val="56453770"/>
    <w:rsid w:val="566A4CCB"/>
    <w:rsid w:val="566C7075"/>
    <w:rsid w:val="56765DD7"/>
    <w:rsid w:val="567F3930"/>
    <w:rsid w:val="56905A33"/>
    <w:rsid w:val="56956E48"/>
    <w:rsid w:val="569C28D9"/>
    <w:rsid w:val="56D27BFE"/>
    <w:rsid w:val="56D51FAF"/>
    <w:rsid w:val="56E10DDD"/>
    <w:rsid w:val="57026664"/>
    <w:rsid w:val="57210AB8"/>
    <w:rsid w:val="572D5895"/>
    <w:rsid w:val="57331ACF"/>
    <w:rsid w:val="573B62F5"/>
    <w:rsid w:val="574E2A85"/>
    <w:rsid w:val="57530A45"/>
    <w:rsid w:val="57836689"/>
    <w:rsid w:val="57897EFC"/>
    <w:rsid w:val="578D7955"/>
    <w:rsid w:val="579B607F"/>
    <w:rsid w:val="57A56669"/>
    <w:rsid w:val="57AC4A69"/>
    <w:rsid w:val="57AC7077"/>
    <w:rsid w:val="57B47793"/>
    <w:rsid w:val="57E13B23"/>
    <w:rsid w:val="57E803F5"/>
    <w:rsid w:val="57FF7E44"/>
    <w:rsid w:val="581D58D2"/>
    <w:rsid w:val="581D7870"/>
    <w:rsid w:val="58410447"/>
    <w:rsid w:val="5842674B"/>
    <w:rsid w:val="5848213E"/>
    <w:rsid w:val="585320A8"/>
    <w:rsid w:val="58543A67"/>
    <w:rsid w:val="58585CA5"/>
    <w:rsid w:val="585B092C"/>
    <w:rsid w:val="585B10B9"/>
    <w:rsid w:val="58791F38"/>
    <w:rsid w:val="58842497"/>
    <w:rsid w:val="5889658F"/>
    <w:rsid w:val="588B228E"/>
    <w:rsid w:val="588D4B2A"/>
    <w:rsid w:val="58B156F2"/>
    <w:rsid w:val="58BC5933"/>
    <w:rsid w:val="58C02B69"/>
    <w:rsid w:val="58C71EE5"/>
    <w:rsid w:val="58D12248"/>
    <w:rsid w:val="58DB0AD7"/>
    <w:rsid w:val="58DD0952"/>
    <w:rsid w:val="590D5FBF"/>
    <w:rsid w:val="5918245E"/>
    <w:rsid w:val="59326FE4"/>
    <w:rsid w:val="593B28DD"/>
    <w:rsid w:val="594165F1"/>
    <w:rsid w:val="594B7109"/>
    <w:rsid w:val="594C4503"/>
    <w:rsid w:val="595751F0"/>
    <w:rsid w:val="59662CE0"/>
    <w:rsid w:val="597D188C"/>
    <w:rsid w:val="59982B07"/>
    <w:rsid w:val="59A374EF"/>
    <w:rsid w:val="59AC653A"/>
    <w:rsid w:val="59AD735E"/>
    <w:rsid w:val="59CC75E0"/>
    <w:rsid w:val="59CD4007"/>
    <w:rsid w:val="59D3586F"/>
    <w:rsid w:val="59D82AE5"/>
    <w:rsid w:val="59F85AA6"/>
    <w:rsid w:val="59FD5DEA"/>
    <w:rsid w:val="5A0C6E99"/>
    <w:rsid w:val="5A1378EE"/>
    <w:rsid w:val="5A30605D"/>
    <w:rsid w:val="5A393AF0"/>
    <w:rsid w:val="5A536478"/>
    <w:rsid w:val="5A646ACF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B97304"/>
    <w:rsid w:val="5AC51281"/>
    <w:rsid w:val="5ACF4D73"/>
    <w:rsid w:val="5ADB165C"/>
    <w:rsid w:val="5B0A0562"/>
    <w:rsid w:val="5B111B4C"/>
    <w:rsid w:val="5B133E50"/>
    <w:rsid w:val="5B3234E8"/>
    <w:rsid w:val="5B3D2687"/>
    <w:rsid w:val="5B4D4D14"/>
    <w:rsid w:val="5B5E0ADF"/>
    <w:rsid w:val="5B6F3C0F"/>
    <w:rsid w:val="5B7135A6"/>
    <w:rsid w:val="5B85523C"/>
    <w:rsid w:val="5B8571F1"/>
    <w:rsid w:val="5B8D0530"/>
    <w:rsid w:val="5B98135F"/>
    <w:rsid w:val="5BA243FF"/>
    <w:rsid w:val="5BAE38DE"/>
    <w:rsid w:val="5BB22F29"/>
    <w:rsid w:val="5BDF0EE9"/>
    <w:rsid w:val="5BDF61B4"/>
    <w:rsid w:val="5BE87DE5"/>
    <w:rsid w:val="5BEE5CAC"/>
    <w:rsid w:val="5BFB69F9"/>
    <w:rsid w:val="5C0C6712"/>
    <w:rsid w:val="5C2514A9"/>
    <w:rsid w:val="5C477F20"/>
    <w:rsid w:val="5C7C6304"/>
    <w:rsid w:val="5C8900B3"/>
    <w:rsid w:val="5C965684"/>
    <w:rsid w:val="5CA17519"/>
    <w:rsid w:val="5CB9638B"/>
    <w:rsid w:val="5CC019E0"/>
    <w:rsid w:val="5CC2096B"/>
    <w:rsid w:val="5CD579A7"/>
    <w:rsid w:val="5D042D16"/>
    <w:rsid w:val="5D050C35"/>
    <w:rsid w:val="5D1017C6"/>
    <w:rsid w:val="5D124BEB"/>
    <w:rsid w:val="5D192D21"/>
    <w:rsid w:val="5D196EE0"/>
    <w:rsid w:val="5D2027C1"/>
    <w:rsid w:val="5D225CD1"/>
    <w:rsid w:val="5D251608"/>
    <w:rsid w:val="5D3354F7"/>
    <w:rsid w:val="5D3C30C3"/>
    <w:rsid w:val="5D42417E"/>
    <w:rsid w:val="5D5054BD"/>
    <w:rsid w:val="5D69202D"/>
    <w:rsid w:val="5D7619F5"/>
    <w:rsid w:val="5D8651D3"/>
    <w:rsid w:val="5D8C6422"/>
    <w:rsid w:val="5D9679B9"/>
    <w:rsid w:val="5D9859BE"/>
    <w:rsid w:val="5D9C52C3"/>
    <w:rsid w:val="5DAF3678"/>
    <w:rsid w:val="5DBF5977"/>
    <w:rsid w:val="5DC157B2"/>
    <w:rsid w:val="5DCC6649"/>
    <w:rsid w:val="5DE33C47"/>
    <w:rsid w:val="5DE34407"/>
    <w:rsid w:val="5DEE0801"/>
    <w:rsid w:val="5E0570A6"/>
    <w:rsid w:val="5E112AC0"/>
    <w:rsid w:val="5E162827"/>
    <w:rsid w:val="5E294791"/>
    <w:rsid w:val="5E4F368A"/>
    <w:rsid w:val="5E5C07E5"/>
    <w:rsid w:val="5E715A73"/>
    <w:rsid w:val="5E943CE8"/>
    <w:rsid w:val="5E950E07"/>
    <w:rsid w:val="5EB10289"/>
    <w:rsid w:val="5EB10EEC"/>
    <w:rsid w:val="5EB60990"/>
    <w:rsid w:val="5EBE160B"/>
    <w:rsid w:val="5ECF368C"/>
    <w:rsid w:val="5ED21BBF"/>
    <w:rsid w:val="5EDA19CB"/>
    <w:rsid w:val="5EDB375A"/>
    <w:rsid w:val="5EE45F10"/>
    <w:rsid w:val="5EE87DA1"/>
    <w:rsid w:val="5EFA110A"/>
    <w:rsid w:val="5EFD3EFE"/>
    <w:rsid w:val="5F045772"/>
    <w:rsid w:val="5F0911F3"/>
    <w:rsid w:val="5F180CD6"/>
    <w:rsid w:val="5F291B5F"/>
    <w:rsid w:val="5F2B78E7"/>
    <w:rsid w:val="5F3A2D47"/>
    <w:rsid w:val="5F5920BF"/>
    <w:rsid w:val="5F6F5C68"/>
    <w:rsid w:val="5F736075"/>
    <w:rsid w:val="5F8056F5"/>
    <w:rsid w:val="5FFA291F"/>
    <w:rsid w:val="5FFA5AF0"/>
    <w:rsid w:val="60025B37"/>
    <w:rsid w:val="60403079"/>
    <w:rsid w:val="605878CC"/>
    <w:rsid w:val="605D5C3C"/>
    <w:rsid w:val="605E7727"/>
    <w:rsid w:val="60633AE9"/>
    <w:rsid w:val="6092321D"/>
    <w:rsid w:val="609324B7"/>
    <w:rsid w:val="60940FC4"/>
    <w:rsid w:val="609A0BE6"/>
    <w:rsid w:val="609B1D66"/>
    <w:rsid w:val="60AE30BC"/>
    <w:rsid w:val="60C2149A"/>
    <w:rsid w:val="60CD62AD"/>
    <w:rsid w:val="60D72266"/>
    <w:rsid w:val="60D91EBC"/>
    <w:rsid w:val="60DA05DF"/>
    <w:rsid w:val="60F123D3"/>
    <w:rsid w:val="60FB283B"/>
    <w:rsid w:val="60FC5969"/>
    <w:rsid w:val="610C0954"/>
    <w:rsid w:val="610D09BE"/>
    <w:rsid w:val="61170228"/>
    <w:rsid w:val="611B13E9"/>
    <w:rsid w:val="612B4BE0"/>
    <w:rsid w:val="612D713E"/>
    <w:rsid w:val="61300527"/>
    <w:rsid w:val="61391317"/>
    <w:rsid w:val="613F5AF6"/>
    <w:rsid w:val="614F2052"/>
    <w:rsid w:val="61505AB3"/>
    <w:rsid w:val="61564020"/>
    <w:rsid w:val="61977B82"/>
    <w:rsid w:val="619D448F"/>
    <w:rsid w:val="61B32D43"/>
    <w:rsid w:val="61CD600C"/>
    <w:rsid w:val="61DB4BCF"/>
    <w:rsid w:val="61DC0265"/>
    <w:rsid w:val="61E45599"/>
    <w:rsid w:val="62020FB7"/>
    <w:rsid w:val="620C2630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534B"/>
    <w:rsid w:val="62A068EA"/>
    <w:rsid w:val="62B147D5"/>
    <w:rsid w:val="62BC0463"/>
    <w:rsid w:val="62C43329"/>
    <w:rsid w:val="62E44812"/>
    <w:rsid w:val="62E94EA9"/>
    <w:rsid w:val="62F46BD3"/>
    <w:rsid w:val="63067ACE"/>
    <w:rsid w:val="630D42B4"/>
    <w:rsid w:val="63105FEB"/>
    <w:rsid w:val="6314006D"/>
    <w:rsid w:val="63370C0A"/>
    <w:rsid w:val="63382DC2"/>
    <w:rsid w:val="633C6D7B"/>
    <w:rsid w:val="633D74B8"/>
    <w:rsid w:val="63433785"/>
    <w:rsid w:val="636E2E11"/>
    <w:rsid w:val="636F0201"/>
    <w:rsid w:val="637868B9"/>
    <w:rsid w:val="639164D8"/>
    <w:rsid w:val="63A67EDD"/>
    <w:rsid w:val="63BB4B8D"/>
    <w:rsid w:val="63E91D60"/>
    <w:rsid w:val="64072FEA"/>
    <w:rsid w:val="642E66F3"/>
    <w:rsid w:val="643039C7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D41369"/>
    <w:rsid w:val="64EC0174"/>
    <w:rsid w:val="64F85334"/>
    <w:rsid w:val="65080613"/>
    <w:rsid w:val="65166955"/>
    <w:rsid w:val="65213C7D"/>
    <w:rsid w:val="6522379E"/>
    <w:rsid w:val="653D34A4"/>
    <w:rsid w:val="655174EF"/>
    <w:rsid w:val="65571266"/>
    <w:rsid w:val="655A5738"/>
    <w:rsid w:val="65682A2B"/>
    <w:rsid w:val="656E1D4D"/>
    <w:rsid w:val="6588051E"/>
    <w:rsid w:val="658C0E27"/>
    <w:rsid w:val="65961EB1"/>
    <w:rsid w:val="659E32E8"/>
    <w:rsid w:val="65A35818"/>
    <w:rsid w:val="65A35FFE"/>
    <w:rsid w:val="65A62E93"/>
    <w:rsid w:val="65A70F54"/>
    <w:rsid w:val="65B934E4"/>
    <w:rsid w:val="65CC016C"/>
    <w:rsid w:val="65D41CDE"/>
    <w:rsid w:val="65D54F6E"/>
    <w:rsid w:val="65EF0A40"/>
    <w:rsid w:val="65F96429"/>
    <w:rsid w:val="65FA1020"/>
    <w:rsid w:val="65FE6983"/>
    <w:rsid w:val="660A2030"/>
    <w:rsid w:val="66120424"/>
    <w:rsid w:val="661234DA"/>
    <w:rsid w:val="661F55E3"/>
    <w:rsid w:val="66247526"/>
    <w:rsid w:val="66331EC7"/>
    <w:rsid w:val="66430297"/>
    <w:rsid w:val="664537B7"/>
    <w:rsid w:val="66574DEA"/>
    <w:rsid w:val="66600696"/>
    <w:rsid w:val="66781AB8"/>
    <w:rsid w:val="66795B33"/>
    <w:rsid w:val="667C4A68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21AF4"/>
    <w:rsid w:val="67397F7E"/>
    <w:rsid w:val="673B0C52"/>
    <w:rsid w:val="67426743"/>
    <w:rsid w:val="674B737C"/>
    <w:rsid w:val="675B0C3A"/>
    <w:rsid w:val="67965199"/>
    <w:rsid w:val="67B6475E"/>
    <w:rsid w:val="67BF361D"/>
    <w:rsid w:val="67CF3D3A"/>
    <w:rsid w:val="67D63DD3"/>
    <w:rsid w:val="67E60B98"/>
    <w:rsid w:val="67EC51A1"/>
    <w:rsid w:val="68087A7F"/>
    <w:rsid w:val="680C3566"/>
    <w:rsid w:val="6816281F"/>
    <w:rsid w:val="681933D7"/>
    <w:rsid w:val="683542F5"/>
    <w:rsid w:val="68367B00"/>
    <w:rsid w:val="68504B25"/>
    <w:rsid w:val="68867DCB"/>
    <w:rsid w:val="688D2DAE"/>
    <w:rsid w:val="68945A5A"/>
    <w:rsid w:val="68A14464"/>
    <w:rsid w:val="68A2431B"/>
    <w:rsid w:val="68BB057A"/>
    <w:rsid w:val="68CE202E"/>
    <w:rsid w:val="68EB39F3"/>
    <w:rsid w:val="69021D25"/>
    <w:rsid w:val="690543D7"/>
    <w:rsid w:val="690E42E9"/>
    <w:rsid w:val="691317B9"/>
    <w:rsid w:val="6916227C"/>
    <w:rsid w:val="69182C5E"/>
    <w:rsid w:val="691E5F1C"/>
    <w:rsid w:val="69204B81"/>
    <w:rsid w:val="69210FF6"/>
    <w:rsid w:val="69257605"/>
    <w:rsid w:val="692956C8"/>
    <w:rsid w:val="692D1C19"/>
    <w:rsid w:val="692F63CF"/>
    <w:rsid w:val="692F79CF"/>
    <w:rsid w:val="693805E2"/>
    <w:rsid w:val="693D5399"/>
    <w:rsid w:val="69823D63"/>
    <w:rsid w:val="699C52D8"/>
    <w:rsid w:val="699D180A"/>
    <w:rsid w:val="699F1BCF"/>
    <w:rsid w:val="69A41238"/>
    <w:rsid w:val="69AA05E5"/>
    <w:rsid w:val="69CD62BA"/>
    <w:rsid w:val="69CE6942"/>
    <w:rsid w:val="69EA52E0"/>
    <w:rsid w:val="69FA145A"/>
    <w:rsid w:val="6A101B68"/>
    <w:rsid w:val="6A3D672E"/>
    <w:rsid w:val="6A414B57"/>
    <w:rsid w:val="6A46558A"/>
    <w:rsid w:val="6A5276C2"/>
    <w:rsid w:val="6A616DAF"/>
    <w:rsid w:val="6A641407"/>
    <w:rsid w:val="6A973502"/>
    <w:rsid w:val="6AA34A53"/>
    <w:rsid w:val="6AAE7E7F"/>
    <w:rsid w:val="6AB36C0B"/>
    <w:rsid w:val="6AB7322F"/>
    <w:rsid w:val="6AC31424"/>
    <w:rsid w:val="6AD370EA"/>
    <w:rsid w:val="6AD76C51"/>
    <w:rsid w:val="6AE40C09"/>
    <w:rsid w:val="6AFD5EA5"/>
    <w:rsid w:val="6B1869AF"/>
    <w:rsid w:val="6B345AEF"/>
    <w:rsid w:val="6B3D0F84"/>
    <w:rsid w:val="6B7408F7"/>
    <w:rsid w:val="6B7A0999"/>
    <w:rsid w:val="6B7F628A"/>
    <w:rsid w:val="6B9A5228"/>
    <w:rsid w:val="6BAE5667"/>
    <w:rsid w:val="6BBB17CD"/>
    <w:rsid w:val="6BBC70B9"/>
    <w:rsid w:val="6BD334DA"/>
    <w:rsid w:val="6BD87DAE"/>
    <w:rsid w:val="6BEB47A4"/>
    <w:rsid w:val="6BED67A1"/>
    <w:rsid w:val="6BF11D0A"/>
    <w:rsid w:val="6BFE5CE9"/>
    <w:rsid w:val="6C033306"/>
    <w:rsid w:val="6C0638BA"/>
    <w:rsid w:val="6C207FB0"/>
    <w:rsid w:val="6C296ADC"/>
    <w:rsid w:val="6C321EF4"/>
    <w:rsid w:val="6C383460"/>
    <w:rsid w:val="6C454BE7"/>
    <w:rsid w:val="6C4F61E3"/>
    <w:rsid w:val="6C5847CB"/>
    <w:rsid w:val="6C5B3A79"/>
    <w:rsid w:val="6C604223"/>
    <w:rsid w:val="6C62702B"/>
    <w:rsid w:val="6C756447"/>
    <w:rsid w:val="6C861857"/>
    <w:rsid w:val="6C963A35"/>
    <w:rsid w:val="6C997204"/>
    <w:rsid w:val="6CAA3E8D"/>
    <w:rsid w:val="6CAF63F9"/>
    <w:rsid w:val="6CB72EFB"/>
    <w:rsid w:val="6CBB325D"/>
    <w:rsid w:val="6CBD4173"/>
    <w:rsid w:val="6CBF6EA5"/>
    <w:rsid w:val="6CC22287"/>
    <w:rsid w:val="6CE70946"/>
    <w:rsid w:val="6CEF0F7F"/>
    <w:rsid w:val="6CF131C3"/>
    <w:rsid w:val="6D0514FC"/>
    <w:rsid w:val="6D135598"/>
    <w:rsid w:val="6D1676F2"/>
    <w:rsid w:val="6D1D0E52"/>
    <w:rsid w:val="6D216A4E"/>
    <w:rsid w:val="6D223497"/>
    <w:rsid w:val="6D28269F"/>
    <w:rsid w:val="6D283BCA"/>
    <w:rsid w:val="6D397AF4"/>
    <w:rsid w:val="6D3E7FC5"/>
    <w:rsid w:val="6D5D3025"/>
    <w:rsid w:val="6D5E461E"/>
    <w:rsid w:val="6D5F4306"/>
    <w:rsid w:val="6D776C82"/>
    <w:rsid w:val="6D7E1A1B"/>
    <w:rsid w:val="6D880F57"/>
    <w:rsid w:val="6DAC6DAA"/>
    <w:rsid w:val="6DB42C98"/>
    <w:rsid w:val="6DBC2CE5"/>
    <w:rsid w:val="6DC52790"/>
    <w:rsid w:val="6DC60F6E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845067"/>
    <w:rsid w:val="6E986283"/>
    <w:rsid w:val="6EA61A1B"/>
    <w:rsid w:val="6EB461A1"/>
    <w:rsid w:val="6EB57F93"/>
    <w:rsid w:val="6EB72617"/>
    <w:rsid w:val="6ED5083E"/>
    <w:rsid w:val="6EF57B1C"/>
    <w:rsid w:val="6F0E13A9"/>
    <w:rsid w:val="6F1C6FCF"/>
    <w:rsid w:val="6F23419A"/>
    <w:rsid w:val="6F236B2E"/>
    <w:rsid w:val="6F2A0E80"/>
    <w:rsid w:val="6F3B1BBE"/>
    <w:rsid w:val="6F3D2D2F"/>
    <w:rsid w:val="6F4D2181"/>
    <w:rsid w:val="6F7D057A"/>
    <w:rsid w:val="6F8932B7"/>
    <w:rsid w:val="6F9D5EFF"/>
    <w:rsid w:val="6FA05486"/>
    <w:rsid w:val="6FA4609D"/>
    <w:rsid w:val="6FAD22C1"/>
    <w:rsid w:val="6FD74855"/>
    <w:rsid w:val="6FE74394"/>
    <w:rsid w:val="6FE96C2C"/>
    <w:rsid w:val="6FEC6A5A"/>
    <w:rsid w:val="6FFD7ED7"/>
    <w:rsid w:val="700D769D"/>
    <w:rsid w:val="70134046"/>
    <w:rsid w:val="703F1C14"/>
    <w:rsid w:val="7051539A"/>
    <w:rsid w:val="7061127C"/>
    <w:rsid w:val="70642DE3"/>
    <w:rsid w:val="706811E4"/>
    <w:rsid w:val="70722E14"/>
    <w:rsid w:val="707E7C02"/>
    <w:rsid w:val="708402BB"/>
    <w:rsid w:val="708C74D2"/>
    <w:rsid w:val="709630D3"/>
    <w:rsid w:val="70980ED7"/>
    <w:rsid w:val="70C245CC"/>
    <w:rsid w:val="70C3025C"/>
    <w:rsid w:val="70C65500"/>
    <w:rsid w:val="70CA19DF"/>
    <w:rsid w:val="70D31C69"/>
    <w:rsid w:val="70DE4AFA"/>
    <w:rsid w:val="70E008D5"/>
    <w:rsid w:val="70E97D3F"/>
    <w:rsid w:val="710717D2"/>
    <w:rsid w:val="71215D79"/>
    <w:rsid w:val="71233F74"/>
    <w:rsid w:val="71810539"/>
    <w:rsid w:val="71856B14"/>
    <w:rsid w:val="71B257CC"/>
    <w:rsid w:val="71BA42E4"/>
    <w:rsid w:val="71CC3F95"/>
    <w:rsid w:val="71D11F9E"/>
    <w:rsid w:val="71DD6C27"/>
    <w:rsid w:val="71DF0233"/>
    <w:rsid w:val="71E450EB"/>
    <w:rsid w:val="71F73B87"/>
    <w:rsid w:val="721B720D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BE46F2"/>
    <w:rsid w:val="72C646E6"/>
    <w:rsid w:val="72CD4EBC"/>
    <w:rsid w:val="72F80DDB"/>
    <w:rsid w:val="72FB12E0"/>
    <w:rsid w:val="73007023"/>
    <w:rsid w:val="73153E94"/>
    <w:rsid w:val="731B631E"/>
    <w:rsid w:val="732F0842"/>
    <w:rsid w:val="733175D6"/>
    <w:rsid w:val="733F6BE0"/>
    <w:rsid w:val="73451A51"/>
    <w:rsid w:val="73455201"/>
    <w:rsid w:val="734746E1"/>
    <w:rsid w:val="736D0F24"/>
    <w:rsid w:val="736F3BD1"/>
    <w:rsid w:val="73762984"/>
    <w:rsid w:val="73834E71"/>
    <w:rsid w:val="739427D9"/>
    <w:rsid w:val="73945FEA"/>
    <w:rsid w:val="73963210"/>
    <w:rsid w:val="73991B13"/>
    <w:rsid w:val="73A51E5B"/>
    <w:rsid w:val="73A7579C"/>
    <w:rsid w:val="73B81B5C"/>
    <w:rsid w:val="73BB43BC"/>
    <w:rsid w:val="73CB3102"/>
    <w:rsid w:val="73D218E7"/>
    <w:rsid w:val="73E0270F"/>
    <w:rsid w:val="73E20584"/>
    <w:rsid w:val="73E801B7"/>
    <w:rsid w:val="74015DB5"/>
    <w:rsid w:val="74054803"/>
    <w:rsid w:val="74114085"/>
    <w:rsid w:val="74243BCA"/>
    <w:rsid w:val="743D67BB"/>
    <w:rsid w:val="745E1F67"/>
    <w:rsid w:val="746A44A8"/>
    <w:rsid w:val="74777ACD"/>
    <w:rsid w:val="749C4004"/>
    <w:rsid w:val="74AC55DD"/>
    <w:rsid w:val="74D5461C"/>
    <w:rsid w:val="74EA2620"/>
    <w:rsid w:val="74EE5368"/>
    <w:rsid w:val="74F149AE"/>
    <w:rsid w:val="74F60D8E"/>
    <w:rsid w:val="74F809B0"/>
    <w:rsid w:val="750221FA"/>
    <w:rsid w:val="750F1B98"/>
    <w:rsid w:val="75282443"/>
    <w:rsid w:val="753A3ADE"/>
    <w:rsid w:val="75432C2E"/>
    <w:rsid w:val="75513118"/>
    <w:rsid w:val="758D3451"/>
    <w:rsid w:val="75A53CED"/>
    <w:rsid w:val="75A62F39"/>
    <w:rsid w:val="75AD1508"/>
    <w:rsid w:val="75B6119C"/>
    <w:rsid w:val="75BD55BF"/>
    <w:rsid w:val="75CE4B05"/>
    <w:rsid w:val="75D1636D"/>
    <w:rsid w:val="75D17938"/>
    <w:rsid w:val="75DB5199"/>
    <w:rsid w:val="75DC3DB4"/>
    <w:rsid w:val="75F12E16"/>
    <w:rsid w:val="76180110"/>
    <w:rsid w:val="763C58B9"/>
    <w:rsid w:val="763E728F"/>
    <w:rsid w:val="765443F4"/>
    <w:rsid w:val="765C496C"/>
    <w:rsid w:val="76617FD5"/>
    <w:rsid w:val="76674B66"/>
    <w:rsid w:val="766B4F20"/>
    <w:rsid w:val="766B74CA"/>
    <w:rsid w:val="766D5C57"/>
    <w:rsid w:val="76707112"/>
    <w:rsid w:val="767E065A"/>
    <w:rsid w:val="769F3A0E"/>
    <w:rsid w:val="76A352EB"/>
    <w:rsid w:val="76AF3734"/>
    <w:rsid w:val="76C810C5"/>
    <w:rsid w:val="76C94F36"/>
    <w:rsid w:val="76D24774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997924"/>
    <w:rsid w:val="77A075E0"/>
    <w:rsid w:val="77A63988"/>
    <w:rsid w:val="77A84A84"/>
    <w:rsid w:val="77B746EE"/>
    <w:rsid w:val="77B93490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9235FD"/>
    <w:rsid w:val="789F3F02"/>
    <w:rsid w:val="78A22BA6"/>
    <w:rsid w:val="78AA683B"/>
    <w:rsid w:val="78AF35ED"/>
    <w:rsid w:val="78DF510F"/>
    <w:rsid w:val="78E96E50"/>
    <w:rsid w:val="78EB4D42"/>
    <w:rsid w:val="78F87FA0"/>
    <w:rsid w:val="79050E06"/>
    <w:rsid w:val="790563A2"/>
    <w:rsid w:val="790823CA"/>
    <w:rsid w:val="79197211"/>
    <w:rsid w:val="79224FAA"/>
    <w:rsid w:val="792C2661"/>
    <w:rsid w:val="792F2339"/>
    <w:rsid w:val="79423484"/>
    <w:rsid w:val="79872252"/>
    <w:rsid w:val="79877CC3"/>
    <w:rsid w:val="798C46A3"/>
    <w:rsid w:val="79943E92"/>
    <w:rsid w:val="799679CC"/>
    <w:rsid w:val="79A23B2A"/>
    <w:rsid w:val="79C840D5"/>
    <w:rsid w:val="79FA7C15"/>
    <w:rsid w:val="7A165009"/>
    <w:rsid w:val="7A213775"/>
    <w:rsid w:val="7A230A9E"/>
    <w:rsid w:val="7A9150DF"/>
    <w:rsid w:val="7A974293"/>
    <w:rsid w:val="7A9D1F2F"/>
    <w:rsid w:val="7AA525FD"/>
    <w:rsid w:val="7ABC36C3"/>
    <w:rsid w:val="7AC01A51"/>
    <w:rsid w:val="7AC11583"/>
    <w:rsid w:val="7AD34ED7"/>
    <w:rsid w:val="7AD76646"/>
    <w:rsid w:val="7AE85C4B"/>
    <w:rsid w:val="7AED3314"/>
    <w:rsid w:val="7AEE75CE"/>
    <w:rsid w:val="7B083678"/>
    <w:rsid w:val="7B2C429A"/>
    <w:rsid w:val="7B34651F"/>
    <w:rsid w:val="7B5B785E"/>
    <w:rsid w:val="7B60003B"/>
    <w:rsid w:val="7B6244D1"/>
    <w:rsid w:val="7B645547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23326D"/>
    <w:rsid w:val="7C310F57"/>
    <w:rsid w:val="7C4F6E90"/>
    <w:rsid w:val="7C582C66"/>
    <w:rsid w:val="7C590168"/>
    <w:rsid w:val="7C593A95"/>
    <w:rsid w:val="7C8A1B5C"/>
    <w:rsid w:val="7C8A6B62"/>
    <w:rsid w:val="7C952A4F"/>
    <w:rsid w:val="7CA36B53"/>
    <w:rsid w:val="7CBF59FA"/>
    <w:rsid w:val="7CD67017"/>
    <w:rsid w:val="7CF1660D"/>
    <w:rsid w:val="7CF72E7C"/>
    <w:rsid w:val="7CF740C3"/>
    <w:rsid w:val="7CF76BDC"/>
    <w:rsid w:val="7D0864AB"/>
    <w:rsid w:val="7D280304"/>
    <w:rsid w:val="7D292DBE"/>
    <w:rsid w:val="7D3F53B2"/>
    <w:rsid w:val="7D417BA6"/>
    <w:rsid w:val="7D4C2F75"/>
    <w:rsid w:val="7D4E49C8"/>
    <w:rsid w:val="7D5F032D"/>
    <w:rsid w:val="7D6F3C3B"/>
    <w:rsid w:val="7D747091"/>
    <w:rsid w:val="7D995A14"/>
    <w:rsid w:val="7D9A19E1"/>
    <w:rsid w:val="7DA20010"/>
    <w:rsid w:val="7DBB0943"/>
    <w:rsid w:val="7DC95036"/>
    <w:rsid w:val="7DCA6408"/>
    <w:rsid w:val="7DD33023"/>
    <w:rsid w:val="7DE7153C"/>
    <w:rsid w:val="7DE747F5"/>
    <w:rsid w:val="7E034E4E"/>
    <w:rsid w:val="7E041C9E"/>
    <w:rsid w:val="7E101EB7"/>
    <w:rsid w:val="7E1F135C"/>
    <w:rsid w:val="7E207175"/>
    <w:rsid w:val="7E3F6E87"/>
    <w:rsid w:val="7E5D0D1E"/>
    <w:rsid w:val="7E615933"/>
    <w:rsid w:val="7E7337C3"/>
    <w:rsid w:val="7E916ADA"/>
    <w:rsid w:val="7E9951D7"/>
    <w:rsid w:val="7EAD0755"/>
    <w:rsid w:val="7EB73724"/>
    <w:rsid w:val="7EB94E6C"/>
    <w:rsid w:val="7EBE1FC4"/>
    <w:rsid w:val="7EDE2851"/>
    <w:rsid w:val="7EE732EF"/>
    <w:rsid w:val="7EF5620D"/>
    <w:rsid w:val="7F026B4F"/>
    <w:rsid w:val="7F0538B9"/>
    <w:rsid w:val="7F363C39"/>
    <w:rsid w:val="7F53028B"/>
    <w:rsid w:val="7F69077D"/>
    <w:rsid w:val="7F6C27BA"/>
    <w:rsid w:val="7F976093"/>
    <w:rsid w:val="7F9C122E"/>
    <w:rsid w:val="7FA151BB"/>
    <w:rsid w:val="7FBC3435"/>
    <w:rsid w:val="7FCB5400"/>
    <w:rsid w:val="7FDC26FB"/>
    <w:rsid w:val="7FE205F3"/>
    <w:rsid w:val="7FE8290B"/>
    <w:rsid w:val="7FEF450C"/>
    <w:rsid w:val="7F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3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44</Pages>
  <Words>4475</Words>
  <Characters>25019</Characters>
  <Lines>77</Lines>
  <Paragraphs>21</Paragraphs>
  <TotalTime>20</TotalTime>
  <ScaleCrop>false</ScaleCrop>
  <LinksUpToDate>false</LinksUpToDate>
  <CharactersWithSpaces>27721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2019-12-31T00:49:06Z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