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19章</w:t>
      </w: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秒杀解决方案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北大青鸟</w:t>
      </w:r>
      <w:bookmarkStart w:id="4" w:name="_GoBack"/>
      <w:bookmarkEnd w:id="4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</w:pPr>
      <w:bookmarkStart w:id="2" w:name="_Toc6733"/>
      <w:bookmarkStart w:id="3" w:name="_Toc18985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  <w:lang w:eastAsia="zh-CN"/>
        </w:rPr>
        <w:t>：能够说出秒杀实现思路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2：实现秒杀频道首页功能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目标3：实现秒杀商品详细页功能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目标4：实现秒杀下单功能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目标5：实现秒杀支付功能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1.秒杀业务分析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1.1需求分析</w:t>
      </w:r>
    </w:p>
    <w:p>
      <w:pPr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所谓“秒杀”，就是网络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"https://baike.baidu.com/item/%E5%8D%96%E5%AE%B6" \t "https://baike.baidu.com/item/%E7%A7%92%E6%9D%80/_blank"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卖家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发布一些超低价格的商品，所有买家在同一时间网上抢购的一种销售方式。通俗一点讲就是网络商家为促销等目的组织的网上限时抢购活动。由于商品价格低廉，往往一上架就被抢购一空，有时只用一秒钟。</w:t>
      </w: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秒杀商品通常有两种限制：库存限制、时间限制。</w:t>
      </w: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需求：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商家提交秒杀商品申请，录入秒杀商品数据，主要包括：商品标题、原价、秒杀价、商品图片、介绍等信息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运营商审核秒杀申请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秒杀频道首页列出秒杀商品（进行中的）点击秒杀商品图片跳转到秒杀商品详细页。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商品详细页显示秒杀商品信息，点击立即抢购实现秒杀下单，下单时扣减库存。当库存为0或不在活动期范围内时无法秒杀。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秒杀下单成功，直接跳转到支付页面（微信扫码），支付成功，跳转到成功页，填写收货地址、电话、收件人等信息，完成订单。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当用户秒杀下单5分钟内未支付，取消预订单，调用微信支付的关闭订单接口，恢复库存。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1.2数据库表分析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Tb_seckill_goods 秒杀商品表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80430" cy="2151380"/>
            <wp:effectExtent l="0" t="0" r="1270" b="1270"/>
            <wp:docPr id="1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Tb_seckill_order 秒杀订单表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39460" cy="1671320"/>
            <wp:effectExtent l="0" t="0" r="8890" b="5080"/>
            <wp:docPr id="1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1.3秒杀实现思路</w:t>
      </w:r>
    </w:p>
    <w:p>
      <w:pPr>
        <w:pStyle w:val="33"/>
        <w:numPr>
          <w:ilvl w:val="0"/>
          <w:numId w:val="0"/>
        </w:numPr>
        <w:spacing w:line="276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秒杀技术实现核心思想是运用缓存减少数据库瞬间的访问压力！读取商品详细信息时运用缓存，当用户点击抢购时减少缓存中的库存数量，当库存数为0时或活动期结束时，同步到数据库。 产生的秒杀预订单也不会立刻写到数据库中，而是先写到缓存，当用户付款成功后再写入数据库。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1.4工程搭建与准备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1.4.1工程模块搭建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（1）创建秒杀服务接口模块 pinyougou-seckill-interface ，依赖pinyougou-pojo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（2）创建秒杀服务模块pinyougou-seckill-service (war)，pom.xml引入依赖参见其它服务工程,依赖 pinyougou-seckill-interface ， Tomcat7插件运行端口为9009。添加web.xml、 spring 配置文件参见其它服务工程, dubbox的端口为20889。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（3）创建秒杀频道web模块 pinyougou-seckill-web(war)  pom.xml引入依赖参见cart_web工程(需添加单点登录和权限控制)，依赖 pinyougou-seckill-interface  ，Tomcat7插件运行端口为9109  添加web.xml、 spring 配置文件参见cart_web工程。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将秒杀相关的页面及资源拷贝到此模块。添加angularJS.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1.4.2代码生成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运用《黑马程序员代码生成器》生成代码，拷入工程</w:t>
      </w:r>
    </w:p>
    <w:p>
      <w:r>
        <w:drawing>
          <wp:inline distT="0" distB="0" distL="114300" distR="114300">
            <wp:extent cx="2723515" cy="7905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42565" cy="762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52090" cy="7620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1.5秒杀商品后台管理（学员完成）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运营商系统web模块pinyougou-manager-web依赖 pinyougou-seckill-interface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商家系统web模块pinyougou-shop-web依赖pinyougou-seckill-interface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学员实现代码：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1.5.1商家后台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秒杀商品列表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秒杀商品申请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秒杀订单查询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1.5.2运营商后台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待审核秒杀商品列表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秒杀商品审核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（3）秒杀订单查询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2.品优购-秒杀频道首页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秒杀频道首页，显示正在秒杀的商品（已经开始，未结束的商品）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2.2后端代码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2.2.1服务接口层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（1）修改pinyougou-seckill-interface的SeckillGoodsService.java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返回当前正在参与秒杀的商品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List&lt;TbSeckillGoods&gt; findList();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2.2.2服务实现层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修改pinyougou-seckill-service的SeckillGoodsServiceImpl.java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List&lt;TbSeckillGoods&gt; findList()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TbSeckillGoodsExample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TbSeckillGoodsExample();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.andStatusEqualTo(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//审核通过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.andStockCountGreaterThan(0);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//剩余库存大于0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.andStartTimeLessThanOrEqualTo(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//开始时间小于等于当前时间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.andEndTimeGreaterThan(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//结束时间大于当前时间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seckillGoodsMapper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2.2.3控制层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修改pinyougou-seckill-web的SeckillGoodsController.java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当前秒杀的商品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"/findList"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List&lt;TbSeckillGoods&gt; findList(){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seckillGoodsService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.findList();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2.3前端代码实现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2.3.1服务层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在pinyougou-seckill-web创建 seckillGoodsService.js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//服务层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app.service(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'seckillGoodsService'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($http){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//读取列表数据绑定到表单中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'seckillGoods/findList.do'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2.3.2控制层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在pinyougou-seckill-web创建seckillGoodsController.js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//控制层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app.controller(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'seckillGoodsController'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($scope,seckillGoodsService){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//读取列表数据绑定到表单中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$scope.findList=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seckillGoodsService.findList().success(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$scope.list=response;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2.3.3页面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修改seckill-index.html,引入js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"js/base.js"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"js/service/seckillGoodsService.js"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 w:eastAsia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/>
                <w:color w:val="3F7F7F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"js/controller/seckillGoodsController.js"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 xml:space="preserve">body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"seckillGoodsController"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"findList()"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循环列表的实现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 xml:space="preserve">li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"seckill-item"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"pojo in 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"pic"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img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"{{pojo.smallPic}}"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"290px"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"290px"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alt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''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"intro"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{{pojo.title}}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'price'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'sec-price'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￥{{pojo.costPrice}}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'ever-price'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￥{{pojo.price}}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'num'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已售{{ ((pojo.num-pojo.stockCount)/pojo.num*100).toFixed(0) }}%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'progress'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'sui-progress progress-danger'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='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 {{ ((</w:t>
            </w:r>
            <w:r>
              <w:rPr>
                <w:rFonts w:hint="eastAsia" w:ascii="Consolas" w:hAnsi="Consolas" w:eastAsia="Consolas"/>
                <w:i/>
                <w:color w:val="2A00E1"/>
                <w:sz w:val="18"/>
                <w:szCs w:val="18"/>
              </w:rPr>
              <w:t>pojo.num-pojo.stockCount)/pojo.num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*</w:t>
            </w:r>
            <w:r>
              <w:rPr>
                <w:rFonts w:hint="eastAsia" w:ascii="Consolas" w:hAnsi="Consolas" w:eastAsia="Consolas"/>
                <w:i/>
                <w:color w:val="2A00E1"/>
                <w:sz w:val="18"/>
                <w:szCs w:val="18"/>
              </w:rPr>
              <w:t>100).toFixed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i/>
                <w:color w:val="2A00E1"/>
                <w:sz w:val="18"/>
                <w:szCs w:val="18"/>
              </w:rPr>
              <w:t>0)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}}%;'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'bar'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剩余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'owned'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{{pojo.stockCount}}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件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'sui-btn btn-block btn-buy'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'seckill-item.html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#?id={{pojo.id}}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target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'_blank'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立即抢购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2.4缓存处理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修改pinyougou-seckill-service的SeckillGoodsServiceImpl.java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List&lt;TbSeckillGoods&gt; findList()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//获取秒杀商品列表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List&lt;TbSeckillGoods&gt;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).values()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||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.size()==0){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TbSeckillGoodsExample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TbSeckillGoodsExample();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.andStatusEqualTo(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//审核通过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.andStockCountGreaterThan(0);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//剩余库存大于0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.andStartTimeLessThanOrEqualTo(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//开始时间小于等于当前时间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.andEndTimeGreaterThan(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//结束时间大于当前时间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seckillGoodsMapper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//将商品列表装入缓存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"将秒杀商品列表装入缓存"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(TbSeckillGoods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.getId(),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3.品优购-秒杀详细页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3.1需求分析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商品详细页显示秒杀商品信息。</w:t>
      </w:r>
    </w:p>
    <w:p>
      <w:pPr>
        <w:pStyle w:val="3"/>
        <w:numPr>
          <w:ilvl w:val="1"/>
          <w:numId w:val="0"/>
        </w:numPr>
        <w:ind w:left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3.2显示详细页信息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3.2.1后端代码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修改pinyougou-seckill-interface的SeckillGoodsService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根据ID获取实体(从缓存中读取)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TbSeckillGoods findOneFromRedis(Long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修改pinyougou-seckill-service的SeckillGoodsServiceImpl.java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TbSeckillGoods findOneFromRedis(Long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(TbSeckillGoods)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修改pinyougou-seckill-web的SeckillGoodsController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"/findOneFromRedis"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TbSeckillGoods findOneFromRedis(Long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seckillGoodsService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.findOneFromRedis(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增加超时时间设置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@Reference(timeout=10000)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SeckillGoodsService seckillGoodsService;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3.2.2前端代码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pinyougou-seckill-web 的seckillGoodsService.js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.findOne=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(id){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seckillGoods/findOneFromRedis.do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?id='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+id);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pinyougou-seckill-web 的seckillGoodsController.js  ，引入</w:t>
      </w:r>
      <w:r>
        <w:rPr>
          <w:rFonts w:hint="eastAsia"/>
        </w:rPr>
        <w:t>$location</w:t>
      </w:r>
      <w:r>
        <w:rPr>
          <w:rFonts w:hint="eastAsia"/>
          <w:lang w:eastAsia="zh-CN"/>
        </w:rPr>
        <w:t>服务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//查询实体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$scope.findOne=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seckillGoodsService.findOne($location.search()[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'id'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$scope.entity= response;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修改seckill-item.html ，引入js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"js/base.js"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"js/service/seckillGoodsService.js"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"js/controller/seckillGoodsController.js"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body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"seckillGoodsController"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"findOne()"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用表达式显示标题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h4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{{entity.title}}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h4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"jqzoom"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img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jqimg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"{{entity.smallPic}}"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"{{entity.smallPic}}"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"400px"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"400px"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/&gt;&lt;/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"fl price"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¥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{{entity.costPrice}}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原价：{{entity.price}}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"intro-detail"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{{entity.introduction}}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剩余库存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剩余库存：{{entity.stockCount}}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3.3秒杀倒计时效果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3.3.1 $interval服务简介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在AngularJS中$interval服务用来处理间歇性处理一些事情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格式为：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$interval(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eastAsia="zh-CN"/>
              </w:rPr>
              <w:t>执行的函数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,间隔的毫秒数,运行次数);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运行次数可以缺省，如果缺省则无限循环执行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取消执行用cancel方法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$interval.cancel(time);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我先现在先做一个简单的例子：10秒倒计时  ，首先引入$interval ,  控制层编写代码如下：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$scope.second = 10;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time= $interval(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(){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($scope.second&gt;0){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$scope.second =$scope.second-1;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$interval.cancel(time);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alert(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"秒杀服务已结束"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},1000);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页面用表达式显示</w:t>
      </w:r>
      <w:r>
        <w:rPr>
          <w:rFonts w:hint="eastAsia"/>
        </w:rPr>
        <w:t>$scope.second</w:t>
      </w:r>
      <w:r>
        <w:rPr>
          <w:rFonts w:hint="eastAsia"/>
          <w:lang w:eastAsia="zh-CN"/>
        </w:rPr>
        <w:t>的值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3.3.2秒杀倒计时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修改seckillGoodsController.js ，实现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>$scope.findOne=</w:t>
            </w:r>
            <w:r>
              <w:rPr>
                <w:rFonts w:hint="eastAsia" w:ascii="Consolas" w:hAnsi="Consolas" w:eastAsia="Consolas"/>
                <w:b/>
                <w:color w:val="A6A6A6" w:themeColor="background1" w:themeShade="A6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>(){</w:t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>seckillGoodsService.findOne($location.search()['id']).success(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A6A6A6" w:themeColor="background1" w:themeShade="A6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>$scope.entity= 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second =Math.floor( (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Date($scope.entity.endTime).getTime()-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Date().getTime())) /1000);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//总秒数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time= $interval(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(){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(second&gt;0){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second =second-1;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$scope.time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=convertTimeString(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second);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//转换时间字符串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$interval.cancel(time);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alert(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"秒杀服务已结束"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},1000);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A6A6A6" w:themeColor="background1" w:themeShade="A6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//转换秒为   天小时分钟秒格式  XXX天 10:22:33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convertTimeString=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(allsecond){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days= Math.floor( allsecond/(60*60*24));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//天数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hours= Math.floor( (allsecond-days*60*60*24)/(60*60) 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//小数数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minutes= Math.floor(  (allsecond -days*60*60*24 - hours*60*60)/60    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//分钟数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seconds= allsecond -days*60*60*24 - hours*60*60 -minutes*60;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//秒数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timeString=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(days&gt;0){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timeString=days+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"天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timeString+hours+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+minutes+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+seconds;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修改页面seckill-item.html ，显示time的值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"overtime"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距离结束：{{time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4.品优购-秒杀下单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4.1需求分析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商品详细页点击立即抢购实现秒杀下单，下单时扣减库存。当库存为0或不在活动期范围内时无法秒杀。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4.2后端代码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4.2.1服务接口层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修改pinyougou-seckill-interface的SeckillOrderService.java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提交订单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seckillId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userId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submitOrder(Long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4.4.2服务实现层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Spring配置文件配置IdWorker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pinyougou-seckill-service的SeckillOrderServiceImpl.java实现方法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IdWorker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idWorker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submitOrder(Long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//从缓存中查询秒杀商品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TbSeckillGoods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=(TbSeckillGoods)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"商品不存在"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.getStockCount()&lt;=0){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"商品已抢购一空"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//扣减（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）库存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.setStockCount(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.getStockCount()-1);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//放回缓存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.getStockCount()==0){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//如果已经被秒光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seckillGoodsMapper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//同步到数据库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ind w:firstLine="1260" w:firstLineChars="7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white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  <w:u w:val="single"/>
              </w:rPr>
              <w:t>"seckillGoods"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.delete(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//保存（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）订单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idWorker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.nextId();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TbSeckillOrder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TbSeckillOrder();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.setCreateTime(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.setMoney(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.getCostPrice());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//秒杀价格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.setSeckillId(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.setSellerId(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.getSellerId());</w:t>
            </w:r>
          </w:p>
          <w:p>
            <w:pPr>
              <w:spacing w:beforeLines="0" w:afterLines="0"/>
              <w:ind w:firstLine="900" w:firstLineChars="50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.setUserId(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//设置用户ID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.setStatus(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"0"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"seckillOrder"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4.4.3控制层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修改pinyougou-seckill-web的SeckillOrderController.java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"/submitOrder"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 submitOrder(Long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().getAuthentication().getName();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"anonymousUser"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//如果未登录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"用户未登录"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seckillOrderService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.submitOrder(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"提交成功"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(RuntimeException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getMessage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"提交失败"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4.3前端代码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4.3.1前端服务层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pinyougou-seckill-web的seckillGoodsService.js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//提交订单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.submitOrder=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(seckillId){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'seckillOrder/submitOrder.do?seckillId='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+seckillId);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4.3.2前端控制层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pinyougou-seckill-web的seckillGoodsController.js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//提交订单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$scope.submitOrder=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seckillGoodsService.submitOrder($scope.entity.id).success(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"下单成功，请在1分钟内完成支付"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location.href=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"pay.html"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alert(response.message);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修改seckill-item.html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"submitOrder()"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target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"_blank"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"sui-btn  btn-danger addshopcar"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/>
                <w:color w:val="0000FF"/>
                <w:sz w:val="18"/>
                <w:szCs w:val="18"/>
                <w:highlight w:val="white"/>
                <w:lang w:eastAsia="zh-CN"/>
              </w:rPr>
              <w:t>秒杀</w:t>
            </w:r>
            <w:r>
              <w:rPr>
                <w:rFonts w:hint="eastAsia" w:ascii="Consolas" w:hAnsi="Consolas" w:eastAsia="Consolas"/>
                <w:color w:val="0000FF"/>
                <w:sz w:val="18"/>
                <w:szCs w:val="18"/>
                <w:highlight w:val="white"/>
              </w:rPr>
              <w:t>抢购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5.品优购-秒杀支付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5.1需求分析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用户成功下单后，跳转到支付页面。支付页显示微信支付二维码。用户完成支付后，保存订单到数据库。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5.2生成支付二维码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5.2.1后端代码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（1）pinyougou-seckill-web工程引入pinyougou-pay-interface依赖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（2）修改pinyougou-seckill-interface的SeckillOrderService.java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根据用户名查询</w:t>
            </w:r>
            <w:r>
              <w:rPr>
                <w:rFonts w:hint="eastAsia" w:ascii="Consolas" w:hAnsi="Consolas"/>
                <w:color w:val="3F5FBF"/>
                <w:sz w:val="18"/>
                <w:szCs w:val="18"/>
                <w:lang w:eastAsia="zh-CN"/>
              </w:rPr>
              <w:t>秒杀订单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userId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TbSeckillOrder searchOrderFromRedisByUserId(String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（3）修改pinyougou-seckill-service的SeckillOrderServiceImpl.java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TbSeckillOrder  searchOrderFromRedisByUserId(String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(TbSeckillOrder)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"seckillOrder"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在pinyougou-seckill-web新建PayController.java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支付控制层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Administrator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"/pay"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PayController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@Reference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WeixinPayService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weixinPayService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@Reference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SeckillOrderService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seckillOrderService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生成二维码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"/createNative"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createNative(){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//获取当前用户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=SecurityContextHolder.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().getAuthentication().getName();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//到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查询秒杀订单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TbSeckillOrder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seckillOrderService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.searchOrderFromRedisByUserId(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//判断秒杀订单存在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 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.getMoney().doubleValue()*100);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//金额（分）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weixinPayService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.createNative(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.getId()+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HashMap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spacing w:after="225" w:line="360" w:lineRule="atLeast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5.2.2前端代码</w:t>
      </w:r>
    </w:p>
    <w:p>
      <w:pPr>
        <w:widowControl w:val="0"/>
        <w:numPr>
          <w:ilvl w:val="0"/>
          <w:numId w:val="0"/>
        </w:numPr>
        <w:spacing w:after="225" w:line="360" w:lineRule="atLeas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将pinyougou-cart-web工程的payService.js  payController.js  pay.html  qrious.min.js 拷贝到pinyougou-seckill-web工程    payController.js暂时注释对查询的调用。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5.3支付成功保存订单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5.3.1后端代码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修改pinyougou-seckill-interface的SeckillOrderService.java，定义方法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支付成功保存订单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userId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highlight w:val="lightGray"/>
              </w:rPr>
              <w:t>orderId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saveOrderFromRedisToDb(String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transactionId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（2）在pinyougou-seckill-service的SeckillOrderServiceImpl.java实现该方法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lightGray"/>
              </w:rPr>
              <w:t>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saveOrderFromRedisToDb(String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transactionId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"saveOrderFromRedisToDb:"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//根据用户ID查询日志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TbSeckillOrder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(TbSeckillOrder)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"seckillOrder"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"订单不存在"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//如果与传递过来的订单号不符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.getId().longValue()!=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.longValue()){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"订单不相符"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.setTransactionId(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transactionId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//交易流水号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.setPayTime(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//支付时间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.setStatus(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seckillOrderMapper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//保存到数据库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"seckillOrder"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//从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中清除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修改pinyougou-seckill-web的PayController.java，增加查询的方法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查询支付状态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out_trade_no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"/queryPayStatus"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 queryPayStatus(String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out_trade_no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//获取当前用户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=SecurityContextHolder.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().getAuthentication().getName();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Result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=0;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//调用查询接口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Map&lt;String,String&gt;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weixinPayService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.queryPayStatus(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out_trade_no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//出错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"支付出错"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"trade_state"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).equals(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//如果成功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"支付成功"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seckillOrderService.saveOrderFromRedisToDb(userId, Long.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valueOf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(out_trade_no), map.get("transaction_id"));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(3000);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//间隔三秒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(InterruptedException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++;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设置</w:t>
            </w:r>
            <w:r>
              <w:rPr>
                <w:rFonts w:hint="eastAsia" w:ascii="Consolas" w:hAnsi="Consolas"/>
                <w:color w:val="3F7F5F"/>
                <w:sz w:val="18"/>
                <w:szCs w:val="18"/>
                <w:lang w:eastAsia="zh-CN"/>
              </w:rPr>
              <w:t>超时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时间为</w:t>
            </w:r>
            <w:r>
              <w:rPr>
                <w:rFonts w:hint="eastAsia" w:ascii="Consolas" w:hAnsi="Consolas"/>
                <w:color w:val="3F7F5F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分钟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100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"二维码超时"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5.3.2前端代码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调用查询的方法，参见pinyougou-cart-web工程。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queryPayStatus(response.out_trade_no);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white"/>
              </w:rPr>
              <w:t>//查询支付状态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5.4订单超时处理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当用户下单后5分钟尚未付款应该释放订单，增加库存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5.4.1删除缓存中的订单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（1）修改pinyougou-seckill-interface的SeckillOrderService.java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从缓存中删除订单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userId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orderId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deleteOrderFromRedis(String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（2）修改pinyougou-seckill-service的SeckillOrderServiceImpl.java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deleteOrderFromRedis(String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//根据用户ID查询日志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TbSeckillOrder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(TbSeckillOrder)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"seckillOrder"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&amp;&amp;</w:t>
            </w:r>
          </w:p>
          <w:p>
            <w:pPr>
              <w:spacing w:beforeLines="0" w:afterLines="0"/>
              <w:ind w:firstLine="1080" w:firstLineChars="6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.getId().longValue()==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.longValue()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"seckillOrder"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//删除缓存中的订单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//恢复库存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//1.从缓存中提取秒杀商品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TbSeckillGoods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=(TbSeckillGoods)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.getSeckillId());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.setStockCount(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.getStockCount()+1);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seckillOrder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.getSeckillId(),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seckillGoods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//存入缓存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5.4.2关闭微信订单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（1）修改pinyougou-pay-interface 的WeixinPayService接口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关闭支付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out_trade_no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closePay(String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out_trade_no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修改pinyougou-pay-service的WeixinPayServiceImpl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closePay(String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out_trade_no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HashMap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"appid"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appid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//公众账号ID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"mch_id"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partner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//商户号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"out_trade_no"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out_trade_no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//订单号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"nonce_str"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, WXPayUtil.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  <w:u w:val="single"/>
              </w:rPr>
              <w:t>generateNonceStr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())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//随机字符串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"https://api.mch.weixin.qq.com/pay/closeorder"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xmlParam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WXPayUtil.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generateSignedXml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partnerkey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HttpClient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HttpClient(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.setHttps(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.setXmlParam(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xmlParam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.post();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.getContent();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 String&gt;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WXPayUtil.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xmlToMap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spacing w:after="225" w:line="360" w:lineRule="atLeast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spacing w:after="225" w:line="360" w:lineRule="atLeast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5.4.3超时调用服务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修改pinyougou-seckill-web的PayController.java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查询支付状态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out_trade_no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@RequestMapping("/queryPayStatus")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 queryPayStatus(String out_trade_no){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//获取当前用户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String userId=SecurityContextHolder.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().getAuthentication().getName();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Result result=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x=0;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while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sleep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(3000);//间隔三秒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(InterruptedException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//不让循环无休止地运行定义变量，如果超过了这个值则退出循环，设置时间为1分钟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&gt;20){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"二维码超时"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//1.调用微信的关闭订单接口（学员实现）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Map&lt;String,String&gt;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payresult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weixinPayService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.closePay(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out_trade_no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 !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payresult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"result_code"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 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//如果返回结果是正常关闭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"ORDERPAID"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payresult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"err_code"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"支付成功"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seckillOrderService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.saveOrderFromRedisToDb(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Long.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valueOf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out_trade_no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"transaction_id"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.isSuccess()==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"超时，取消订单"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//2.调用删除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seckillOrderService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.deleteOrderFromRedis(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Long.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valueOf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out_trade_no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result;</w:t>
            </w:r>
          </w:p>
          <w:p>
            <w:pPr>
              <w:widowControl w:val="0"/>
              <w:numPr>
                <w:ilvl w:val="0"/>
                <w:numId w:val="0"/>
              </w:numPr>
              <w:spacing w:after="225" w:line="360" w:lineRule="atLeast"/>
              <w:jc w:val="both"/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5.4.3前端代码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pinyougou-seckill-web的payController.js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//查询支付状态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queryPayStatus=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(out_trade_no){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payService.queryPayStatus(out_trade_no).success(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(response.success){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location.href="paysuccess.html#?money="+$scope.money;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{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(response.message==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'二维码超时'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location.href=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"payTimeOut.html"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location.href=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"payfail.html"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933450" cy="647700"/>
          <wp:effectExtent l="0" t="0" r="0" b="0"/>
          <wp:docPr id="4" name="图片 4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E20E16"/>
    <w:multiLevelType w:val="singleLevel"/>
    <w:tmpl w:val="59E20E1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E29457"/>
    <w:multiLevelType w:val="singleLevel"/>
    <w:tmpl w:val="59E2945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E3185A"/>
    <w:multiLevelType w:val="singleLevel"/>
    <w:tmpl w:val="59E3185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E31941"/>
    <w:multiLevelType w:val="singleLevel"/>
    <w:tmpl w:val="59E31941"/>
    <w:lvl w:ilvl="0" w:tentative="0">
      <w:start w:val="3"/>
      <w:numFmt w:val="decimal"/>
      <w:suff w:val="nothing"/>
      <w:lvlText w:val="（%1）"/>
      <w:lvlJc w:val="left"/>
    </w:lvl>
  </w:abstractNum>
  <w:abstractNum w:abstractNumId="5">
    <w:nsid w:val="5A118E53"/>
    <w:multiLevelType w:val="singleLevel"/>
    <w:tmpl w:val="5A118E53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118EA8"/>
    <w:multiLevelType w:val="singleLevel"/>
    <w:tmpl w:val="5A118EA8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119EAE"/>
    <w:multiLevelType w:val="singleLevel"/>
    <w:tmpl w:val="5A119EA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273"/>
    <w:rsid w:val="001116C7"/>
    <w:rsid w:val="00113784"/>
    <w:rsid w:val="001326D5"/>
    <w:rsid w:val="0018522E"/>
    <w:rsid w:val="001A12B7"/>
    <w:rsid w:val="00203578"/>
    <w:rsid w:val="00213189"/>
    <w:rsid w:val="0027442C"/>
    <w:rsid w:val="002A5D9B"/>
    <w:rsid w:val="002B2949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32431"/>
    <w:rsid w:val="00460949"/>
    <w:rsid w:val="005237AA"/>
    <w:rsid w:val="005520F4"/>
    <w:rsid w:val="00563F41"/>
    <w:rsid w:val="0057053A"/>
    <w:rsid w:val="005B4D72"/>
    <w:rsid w:val="005E6D3D"/>
    <w:rsid w:val="006960F8"/>
    <w:rsid w:val="006B7E4E"/>
    <w:rsid w:val="006C7E09"/>
    <w:rsid w:val="00707BC7"/>
    <w:rsid w:val="00746034"/>
    <w:rsid w:val="007D66FF"/>
    <w:rsid w:val="007E1E60"/>
    <w:rsid w:val="0081607D"/>
    <w:rsid w:val="00843869"/>
    <w:rsid w:val="00855538"/>
    <w:rsid w:val="008635B3"/>
    <w:rsid w:val="00882AFC"/>
    <w:rsid w:val="008D6DB7"/>
    <w:rsid w:val="0096019F"/>
    <w:rsid w:val="009B7BE7"/>
    <w:rsid w:val="009D2C95"/>
    <w:rsid w:val="009E2BC4"/>
    <w:rsid w:val="009E3D11"/>
    <w:rsid w:val="00A40A60"/>
    <w:rsid w:val="00AB03B8"/>
    <w:rsid w:val="00AB27FE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66A"/>
    <w:rsid w:val="00D752CA"/>
    <w:rsid w:val="00D976AF"/>
    <w:rsid w:val="00DA25C9"/>
    <w:rsid w:val="00DB3FE4"/>
    <w:rsid w:val="00DD745A"/>
    <w:rsid w:val="00DE1798"/>
    <w:rsid w:val="00E0161E"/>
    <w:rsid w:val="00E0454B"/>
    <w:rsid w:val="00E651FF"/>
    <w:rsid w:val="00E926C9"/>
    <w:rsid w:val="00EA6E88"/>
    <w:rsid w:val="00F1319B"/>
    <w:rsid w:val="00F17FFE"/>
    <w:rsid w:val="00F64BFB"/>
    <w:rsid w:val="00FB0256"/>
    <w:rsid w:val="00FB1ADD"/>
    <w:rsid w:val="00FE0B71"/>
    <w:rsid w:val="010B7443"/>
    <w:rsid w:val="010C2936"/>
    <w:rsid w:val="010C4CAA"/>
    <w:rsid w:val="01125F2D"/>
    <w:rsid w:val="0115219E"/>
    <w:rsid w:val="012235F5"/>
    <w:rsid w:val="0124104C"/>
    <w:rsid w:val="01241418"/>
    <w:rsid w:val="01267049"/>
    <w:rsid w:val="01275603"/>
    <w:rsid w:val="012838B3"/>
    <w:rsid w:val="012A7DB2"/>
    <w:rsid w:val="012F307A"/>
    <w:rsid w:val="012F62C6"/>
    <w:rsid w:val="01432AA5"/>
    <w:rsid w:val="014E1F24"/>
    <w:rsid w:val="014E5C69"/>
    <w:rsid w:val="01570088"/>
    <w:rsid w:val="015B2996"/>
    <w:rsid w:val="0168362F"/>
    <w:rsid w:val="01691960"/>
    <w:rsid w:val="016D1DF6"/>
    <w:rsid w:val="01743BC3"/>
    <w:rsid w:val="01801936"/>
    <w:rsid w:val="018B34B4"/>
    <w:rsid w:val="01916C42"/>
    <w:rsid w:val="0195090F"/>
    <w:rsid w:val="019A3EF9"/>
    <w:rsid w:val="01A42311"/>
    <w:rsid w:val="01A44421"/>
    <w:rsid w:val="01A53E1A"/>
    <w:rsid w:val="01B75599"/>
    <w:rsid w:val="01C57B7B"/>
    <w:rsid w:val="01CA1F40"/>
    <w:rsid w:val="01CA32A4"/>
    <w:rsid w:val="01CC0C23"/>
    <w:rsid w:val="01CD2913"/>
    <w:rsid w:val="01D80188"/>
    <w:rsid w:val="01DA6EF5"/>
    <w:rsid w:val="01E10C3C"/>
    <w:rsid w:val="01EC5C13"/>
    <w:rsid w:val="01EE79B9"/>
    <w:rsid w:val="01F37601"/>
    <w:rsid w:val="01FD03B9"/>
    <w:rsid w:val="020041D5"/>
    <w:rsid w:val="021441A4"/>
    <w:rsid w:val="023100D7"/>
    <w:rsid w:val="024614E0"/>
    <w:rsid w:val="02504584"/>
    <w:rsid w:val="02556C44"/>
    <w:rsid w:val="02561D0E"/>
    <w:rsid w:val="025F592F"/>
    <w:rsid w:val="025F77A9"/>
    <w:rsid w:val="0264382D"/>
    <w:rsid w:val="026B4880"/>
    <w:rsid w:val="02752D9C"/>
    <w:rsid w:val="028F68F1"/>
    <w:rsid w:val="02950127"/>
    <w:rsid w:val="029E65A9"/>
    <w:rsid w:val="02A907B0"/>
    <w:rsid w:val="02A90AE3"/>
    <w:rsid w:val="02AD03A2"/>
    <w:rsid w:val="02B311B6"/>
    <w:rsid w:val="02D81733"/>
    <w:rsid w:val="02E9524F"/>
    <w:rsid w:val="02EB415F"/>
    <w:rsid w:val="03023690"/>
    <w:rsid w:val="030272B6"/>
    <w:rsid w:val="030B3033"/>
    <w:rsid w:val="030C0F03"/>
    <w:rsid w:val="03186258"/>
    <w:rsid w:val="031970EF"/>
    <w:rsid w:val="033501B1"/>
    <w:rsid w:val="0337693A"/>
    <w:rsid w:val="03393EA4"/>
    <w:rsid w:val="03462B77"/>
    <w:rsid w:val="03485289"/>
    <w:rsid w:val="034B40BA"/>
    <w:rsid w:val="034C526D"/>
    <w:rsid w:val="035200F4"/>
    <w:rsid w:val="036F2F40"/>
    <w:rsid w:val="036F5EE8"/>
    <w:rsid w:val="038939AC"/>
    <w:rsid w:val="038A1495"/>
    <w:rsid w:val="038B067C"/>
    <w:rsid w:val="038C2C9A"/>
    <w:rsid w:val="03932E23"/>
    <w:rsid w:val="0394584A"/>
    <w:rsid w:val="03960E21"/>
    <w:rsid w:val="039804E4"/>
    <w:rsid w:val="03A312F1"/>
    <w:rsid w:val="03B54CB9"/>
    <w:rsid w:val="03B97F8E"/>
    <w:rsid w:val="03C04050"/>
    <w:rsid w:val="03C74570"/>
    <w:rsid w:val="03F60529"/>
    <w:rsid w:val="04042CA4"/>
    <w:rsid w:val="04134C93"/>
    <w:rsid w:val="041A6308"/>
    <w:rsid w:val="041F3510"/>
    <w:rsid w:val="04280B44"/>
    <w:rsid w:val="042D1C60"/>
    <w:rsid w:val="04303BDB"/>
    <w:rsid w:val="04346D66"/>
    <w:rsid w:val="043C581E"/>
    <w:rsid w:val="043D41DA"/>
    <w:rsid w:val="043D5545"/>
    <w:rsid w:val="044035BD"/>
    <w:rsid w:val="044817A1"/>
    <w:rsid w:val="04496973"/>
    <w:rsid w:val="04687853"/>
    <w:rsid w:val="046C6C15"/>
    <w:rsid w:val="046F6344"/>
    <w:rsid w:val="04765936"/>
    <w:rsid w:val="048E6EF3"/>
    <w:rsid w:val="049342D6"/>
    <w:rsid w:val="049D7F6E"/>
    <w:rsid w:val="04BE6981"/>
    <w:rsid w:val="04BF2FEC"/>
    <w:rsid w:val="04C03745"/>
    <w:rsid w:val="04C84B9D"/>
    <w:rsid w:val="04CB3CF6"/>
    <w:rsid w:val="04CF7732"/>
    <w:rsid w:val="04D21858"/>
    <w:rsid w:val="04DD3382"/>
    <w:rsid w:val="04EB4E25"/>
    <w:rsid w:val="04F22001"/>
    <w:rsid w:val="04FA2FAB"/>
    <w:rsid w:val="050142C6"/>
    <w:rsid w:val="05023F6F"/>
    <w:rsid w:val="051A6B98"/>
    <w:rsid w:val="05360556"/>
    <w:rsid w:val="05373136"/>
    <w:rsid w:val="053D6E60"/>
    <w:rsid w:val="05405CA9"/>
    <w:rsid w:val="054D69A7"/>
    <w:rsid w:val="05564DA5"/>
    <w:rsid w:val="055D4D1B"/>
    <w:rsid w:val="0560192A"/>
    <w:rsid w:val="056043BB"/>
    <w:rsid w:val="056604D8"/>
    <w:rsid w:val="0569319E"/>
    <w:rsid w:val="056A4048"/>
    <w:rsid w:val="05715E52"/>
    <w:rsid w:val="057233CF"/>
    <w:rsid w:val="057361DA"/>
    <w:rsid w:val="05846CC5"/>
    <w:rsid w:val="059A1E44"/>
    <w:rsid w:val="05A30E9B"/>
    <w:rsid w:val="05C4330F"/>
    <w:rsid w:val="05C64A3D"/>
    <w:rsid w:val="05EB3AC1"/>
    <w:rsid w:val="05FB77C5"/>
    <w:rsid w:val="06056D43"/>
    <w:rsid w:val="062E4EC5"/>
    <w:rsid w:val="06377D9F"/>
    <w:rsid w:val="0639277B"/>
    <w:rsid w:val="0642516B"/>
    <w:rsid w:val="064D2D9A"/>
    <w:rsid w:val="065074B6"/>
    <w:rsid w:val="06577132"/>
    <w:rsid w:val="0664054B"/>
    <w:rsid w:val="06696DE8"/>
    <w:rsid w:val="066C1BC8"/>
    <w:rsid w:val="068243EE"/>
    <w:rsid w:val="068B3A9D"/>
    <w:rsid w:val="06962FEB"/>
    <w:rsid w:val="069E5147"/>
    <w:rsid w:val="06B06A2D"/>
    <w:rsid w:val="06BC06EF"/>
    <w:rsid w:val="06C11480"/>
    <w:rsid w:val="06CA636D"/>
    <w:rsid w:val="06DA247B"/>
    <w:rsid w:val="06DB44BC"/>
    <w:rsid w:val="06E25C90"/>
    <w:rsid w:val="06E6190B"/>
    <w:rsid w:val="07143FF3"/>
    <w:rsid w:val="07312C55"/>
    <w:rsid w:val="07374D2C"/>
    <w:rsid w:val="0746131C"/>
    <w:rsid w:val="07471BA6"/>
    <w:rsid w:val="074F51AA"/>
    <w:rsid w:val="075A27BB"/>
    <w:rsid w:val="075A6DED"/>
    <w:rsid w:val="075B418C"/>
    <w:rsid w:val="076527EC"/>
    <w:rsid w:val="076662CC"/>
    <w:rsid w:val="07725937"/>
    <w:rsid w:val="077659AB"/>
    <w:rsid w:val="07776EA9"/>
    <w:rsid w:val="077862DE"/>
    <w:rsid w:val="077A5E0F"/>
    <w:rsid w:val="077F2F00"/>
    <w:rsid w:val="077F7F64"/>
    <w:rsid w:val="07811959"/>
    <w:rsid w:val="07853D89"/>
    <w:rsid w:val="079158AF"/>
    <w:rsid w:val="07B3206A"/>
    <w:rsid w:val="07C309D3"/>
    <w:rsid w:val="07C53288"/>
    <w:rsid w:val="07C90445"/>
    <w:rsid w:val="07CA423C"/>
    <w:rsid w:val="07CC5885"/>
    <w:rsid w:val="07D00373"/>
    <w:rsid w:val="07D24264"/>
    <w:rsid w:val="07DB2CD2"/>
    <w:rsid w:val="07E23529"/>
    <w:rsid w:val="07E569E6"/>
    <w:rsid w:val="07EF64EE"/>
    <w:rsid w:val="07F44A1A"/>
    <w:rsid w:val="080133D5"/>
    <w:rsid w:val="0801425C"/>
    <w:rsid w:val="08161FA7"/>
    <w:rsid w:val="081777FD"/>
    <w:rsid w:val="082E74A0"/>
    <w:rsid w:val="083602D2"/>
    <w:rsid w:val="083A2BF6"/>
    <w:rsid w:val="08455ACC"/>
    <w:rsid w:val="085221ED"/>
    <w:rsid w:val="08533A93"/>
    <w:rsid w:val="085918F0"/>
    <w:rsid w:val="085E29DA"/>
    <w:rsid w:val="087102BD"/>
    <w:rsid w:val="08760EFB"/>
    <w:rsid w:val="08802306"/>
    <w:rsid w:val="08BE0BD0"/>
    <w:rsid w:val="08C31B9A"/>
    <w:rsid w:val="08C45B16"/>
    <w:rsid w:val="08C47563"/>
    <w:rsid w:val="08CF1AF2"/>
    <w:rsid w:val="08D3732A"/>
    <w:rsid w:val="08DB0D47"/>
    <w:rsid w:val="08DF7E6E"/>
    <w:rsid w:val="08E109A4"/>
    <w:rsid w:val="08E96DFD"/>
    <w:rsid w:val="08F87172"/>
    <w:rsid w:val="08FE11EC"/>
    <w:rsid w:val="09032583"/>
    <w:rsid w:val="090E72E7"/>
    <w:rsid w:val="09150BC0"/>
    <w:rsid w:val="092332D6"/>
    <w:rsid w:val="09341896"/>
    <w:rsid w:val="09344F1C"/>
    <w:rsid w:val="09382555"/>
    <w:rsid w:val="09442C22"/>
    <w:rsid w:val="094E3A95"/>
    <w:rsid w:val="095A6208"/>
    <w:rsid w:val="095C000D"/>
    <w:rsid w:val="0968048B"/>
    <w:rsid w:val="096B0AD9"/>
    <w:rsid w:val="096E57E9"/>
    <w:rsid w:val="097A2C87"/>
    <w:rsid w:val="097D463F"/>
    <w:rsid w:val="097F4A29"/>
    <w:rsid w:val="098D46F7"/>
    <w:rsid w:val="09903DDF"/>
    <w:rsid w:val="099937E5"/>
    <w:rsid w:val="099E4383"/>
    <w:rsid w:val="09B134EE"/>
    <w:rsid w:val="09B531CB"/>
    <w:rsid w:val="09B9304F"/>
    <w:rsid w:val="09BB1EB0"/>
    <w:rsid w:val="09C10263"/>
    <w:rsid w:val="09C45544"/>
    <w:rsid w:val="09CE7D72"/>
    <w:rsid w:val="09CF3234"/>
    <w:rsid w:val="09F2036D"/>
    <w:rsid w:val="09F21A13"/>
    <w:rsid w:val="09FB50A4"/>
    <w:rsid w:val="09FE10B5"/>
    <w:rsid w:val="0A032DCD"/>
    <w:rsid w:val="0A051105"/>
    <w:rsid w:val="0A08481B"/>
    <w:rsid w:val="0A085E33"/>
    <w:rsid w:val="0A122D2C"/>
    <w:rsid w:val="0A2F3AD0"/>
    <w:rsid w:val="0A312677"/>
    <w:rsid w:val="0A4358E1"/>
    <w:rsid w:val="0A4421A1"/>
    <w:rsid w:val="0A4548CB"/>
    <w:rsid w:val="0A544AEC"/>
    <w:rsid w:val="0A616811"/>
    <w:rsid w:val="0A622C65"/>
    <w:rsid w:val="0A694E8C"/>
    <w:rsid w:val="0A6B6E48"/>
    <w:rsid w:val="0A71204A"/>
    <w:rsid w:val="0A797088"/>
    <w:rsid w:val="0A7B115B"/>
    <w:rsid w:val="0A7B5030"/>
    <w:rsid w:val="0A7F50DF"/>
    <w:rsid w:val="0A8A16BF"/>
    <w:rsid w:val="0A907BB5"/>
    <w:rsid w:val="0A9673DB"/>
    <w:rsid w:val="0A9A7656"/>
    <w:rsid w:val="0A9E76D5"/>
    <w:rsid w:val="0AA8296C"/>
    <w:rsid w:val="0ABA52DF"/>
    <w:rsid w:val="0ABB731C"/>
    <w:rsid w:val="0AC95DA0"/>
    <w:rsid w:val="0AD07C41"/>
    <w:rsid w:val="0AD94003"/>
    <w:rsid w:val="0AE709D7"/>
    <w:rsid w:val="0B0C6562"/>
    <w:rsid w:val="0B147E15"/>
    <w:rsid w:val="0B164A70"/>
    <w:rsid w:val="0B1D3028"/>
    <w:rsid w:val="0B1D6761"/>
    <w:rsid w:val="0B2126F6"/>
    <w:rsid w:val="0B2A55DD"/>
    <w:rsid w:val="0B371BA0"/>
    <w:rsid w:val="0B3D3662"/>
    <w:rsid w:val="0B427FD2"/>
    <w:rsid w:val="0B5E1594"/>
    <w:rsid w:val="0B680E96"/>
    <w:rsid w:val="0B765D08"/>
    <w:rsid w:val="0B7A51E1"/>
    <w:rsid w:val="0B7E72BB"/>
    <w:rsid w:val="0B8A124C"/>
    <w:rsid w:val="0B8C1ED2"/>
    <w:rsid w:val="0B9B3B28"/>
    <w:rsid w:val="0B9C2FFE"/>
    <w:rsid w:val="0BA55A0C"/>
    <w:rsid w:val="0BAD3916"/>
    <w:rsid w:val="0BAD653F"/>
    <w:rsid w:val="0BB12BF0"/>
    <w:rsid w:val="0BB446DC"/>
    <w:rsid w:val="0BBA0EDE"/>
    <w:rsid w:val="0BBA17C3"/>
    <w:rsid w:val="0BC60849"/>
    <w:rsid w:val="0BC76191"/>
    <w:rsid w:val="0BC86120"/>
    <w:rsid w:val="0BD26CFF"/>
    <w:rsid w:val="0BE039EE"/>
    <w:rsid w:val="0BF43C5B"/>
    <w:rsid w:val="0BF6263E"/>
    <w:rsid w:val="0BF70424"/>
    <w:rsid w:val="0C027CC5"/>
    <w:rsid w:val="0C04344D"/>
    <w:rsid w:val="0C06470E"/>
    <w:rsid w:val="0C0D46FF"/>
    <w:rsid w:val="0C1C2A11"/>
    <w:rsid w:val="0C232E91"/>
    <w:rsid w:val="0C280090"/>
    <w:rsid w:val="0C2D6960"/>
    <w:rsid w:val="0C3212C8"/>
    <w:rsid w:val="0C4167A3"/>
    <w:rsid w:val="0C4837ED"/>
    <w:rsid w:val="0C533F97"/>
    <w:rsid w:val="0C67453E"/>
    <w:rsid w:val="0C7D2F96"/>
    <w:rsid w:val="0C8F5394"/>
    <w:rsid w:val="0C9A16E8"/>
    <w:rsid w:val="0CA54458"/>
    <w:rsid w:val="0CA57D0C"/>
    <w:rsid w:val="0CC320F8"/>
    <w:rsid w:val="0CDA7949"/>
    <w:rsid w:val="0CE154F7"/>
    <w:rsid w:val="0CF96740"/>
    <w:rsid w:val="0CFD655D"/>
    <w:rsid w:val="0D0849BD"/>
    <w:rsid w:val="0D087D34"/>
    <w:rsid w:val="0D0E35A9"/>
    <w:rsid w:val="0D137236"/>
    <w:rsid w:val="0D1B7D6E"/>
    <w:rsid w:val="0D392D96"/>
    <w:rsid w:val="0D400D07"/>
    <w:rsid w:val="0D444180"/>
    <w:rsid w:val="0D510CE7"/>
    <w:rsid w:val="0D582A35"/>
    <w:rsid w:val="0D7D63D4"/>
    <w:rsid w:val="0D8465BE"/>
    <w:rsid w:val="0D8E5D33"/>
    <w:rsid w:val="0D941F6C"/>
    <w:rsid w:val="0D95120C"/>
    <w:rsid w:val="0DBD193B"/>
    <w:rsid w:val="0DD75F94"/>
    <w:rsid w:val="0DE11112"/>
    <w:rsid w:val="0DEF2FCF"/>
    <w:rsid w:val="0DF01547"/>
    <w:rsid w:val="0DFC3DDA"/>
    <w:rsid w:val="0DFD0687"/>
    <w:rsid w:val="0E070E0F"/>
    <w:rsid w:val="0E0A1CDE"/>
    <w:rsid w:val="0E19077C"/>
    <w:rsid w:val="0E2410FB"/>
    <w:rsid w:val="0E2612AE"/>
    <w:rsid w:val="0E2D6AA2"/>
    <w:rsid w:val="0E33592A"/>
    <w:rsid w:val="0E52675F"/>
    <w:rsid w:val="0E551E8F"/>
    <w:rsid w:val="0E634A54"/>
    <w:rsid w:val="0E636614"/>
    <w:rsid w:val="0E6A658E"/>
    <w:rsid w:val="0E7E539B"/>
    <w:rsid w:val="0E8C0EA8"/>
    <w:rsid w:val="0E8D4784"/>
    <w:rsid w:val="0E9E08E4"/>
    <w:rsid w:val="0EB2003B"/>
    <w:rsid w:val="0EB50E15"/>
    <w:rsid w:val="0EC54B61"/>
    <w:rsid w:val="0EC84432"/>
    <w:rsid w:val="0ECB6F0D"/>
    <w:rsid w:val="0ECC5050"/>
    <w:rsid w:val="0EDF3839"/>
    <w:rsid w:val="0EE45F01"/>
    <w:rsid w:val="0F0053BA"/>
    <w:rsid w:val="0F0D7EC4"/>
    <w:rsid w:val="0F1A7AC2"/>
    <w:rsid w:val="0F21680C"/>
    <w:rsid w:val="0F2E457E"/>
    <w:rsid w:val="0F390651"/>
    <w:rsid w:val="0F3B3326"/>
    <w:rsid w:val="0F3F3AF1"/>
    <w:rsid w:val="0F433D90"/>
    <w:rsid w:val="0F745069"/>
    <w:rsid w:val="0F824842"/>
    <w:rsid w:val="0F89163C"/>
    <w:rsid w:val="0F8A56FB"/>
    <w:rsid w:val="0F8D2ECB"/>
    <w:rsid w:val="0FA602DF"/>
    <w:rsid w:val="0FAF2F4B"/>
    <w:rsid w:val="0FB70326"/>
    <w:rsid w:val="0FB860AB"/>
    <w:rsid w:val="0FCA206B"/>
    <w:rsid w:val="0FCC6D23"/>
    <w:rsid w:val="0FD75756"/>
    <w:rsid w:val="0FDE7E5F"/>
    <w:rsid w:val="0FE0474D"/>
    <w:rsid w:val="0FFB5396"/>
    <w:rsid w:val="10011F81"/>
    <w:rsid w:val="10060F45"/>
    <w:rsid w:val="10290AED"/>
    <w:rsid w:val="10593667"/>
    <w:rsid w:val="105C76FB"/>
    <w:rsid w:val="105D75A4"/>
    <w:rsid w:val="105F74F3"/>
    <w:rsid w:val="106A3914"/>
    <w:rsid w:val="1070755A"/>
    <w:rsid w:val="10721A68"/>
    <w:rsid w:val="107D35CD"/>
    <w:rsid w:val="10817014"/>
    <w:rsid w:val="108B5581"/>
    <w:rsid w:val="10923011"/>
    <w:rsid w:val="10B52291"/>
    <w:rsid w:val="10B819EE"/>
    <w:rsid w:val="10C54956"/>
    <w:rsid w:val="10CA22A8"/>
    <w:rsid w:val="10CC2E3F"/>
    <w:rsid w:val="10D54540"/>
    <w:rsid w:val="10D90C04"/>
    <w:rsid w:val="10E90796"/>
    <w:rsid w:val="10F4220A"/>
    <w:rsid w:val="10FA0722"/>
    <w:rsid w:val="10FB6459"/>
    <w:rsid w:val="11055FB2"/>
    <w:rsid w:val="111215DD"/>
    <w:rsid w:val="11137E58"/>
    <w:rsid w:val="1114543C"/>
    <w:rsid w:val="11185E6F"/>
    <w:rsid w:val="11257007"/>
    <w:rsid w:val="1143768A"/>
    <w:rsid w:val="11473119"/>
    <w:rsid w:val="115931BC"/>
    <w:rsid w:val="115E497A"/>
    <w:rsid w:val="11601671"/>
    <w:rsid w:val="11644B9F"/>
    <w:rsid w:val="11646B34"/>
    <w:rsid w:val="1166289A"/>
    <w:rsid w:val="116A014B"/>
    <w:rsid w:val="116B1BC5"/>
    <w:rsid w:val="117D20B4"/>
    <w:rsid w:val="117F1C6C"/>
    <w:rsid w:val="118458F9"/>
    <w:rsid w:val="1187338C"/>
    <w:rsid w:val="11AC2048"/>
    <w:rsid w:val="11BA0D5B"/>
    <w:rsid w:val="11C32BDD"/>
    <w:rsid w:val="11C744E7"/>
    <w:rsid w:val="11D51026"/>
    <w:rsid w:val="11F80531"/>
    <w:rsid w:val="11FA4877"/>
    <w:rsid w:val="12004A40"/>
    <w:rsid w:val="1207736D"/>
    <w:rsid w:val="1218344A"/>
    <w:rsid w:val="1220264E"/>
    <w:rsid w:val="122964B9"/>
    <w:rsid w:val="122C2492"/>
    <w:rsid w:val="123732B8"/>
    <w:rsid w:val="123B634C"/>
    <w:rsid w:val="124C2497"/>
    <w:rsid w:val="125933C4"/>
    <w:rsid w:val="125E4185"/>
    <w:rsid w:val="126402F4"/>
    <w:rsid w:val="12654437"/>
    <w:rsid w:val="126862C6"/>
    <w:rsid w:val="126E0BEC"/>
    <w:rsid w:val="1276345A"/>
    <w:rsid w:val="127B7509"/>
    <w:rsid w:val="127F6C51"/>
    <w:rsid w:val="127F76FB"/>
    <w:rsid w:val="128612F4"/>
    <w:rsid w:val="128C5D4E"/>
    <w:rsid w:val="128D6D89"/>
    <w:rsid w:val="129F0287"/>
    <w:rsid w:val="12AB671F"/>
    <w:rsid w:val="12D53C24"/>
    <w:rsid w:val="12EE1124"/>
    <w:rsid w:val="12F42954"/>
    <w:rsid w:val="13115AA2"/>
    <w:rsid w:val="1319528C"/>
    <w:rsid w:val="1325586C"/>
    <w:rsid w:val="13360B26"/>
    <w:rsid w:val="133B13BC"/>
    <w:rsid w:val="134B6F70"/>
    <w:rsid w:val="13513CE6"/>
    <w:rsid w:val="135403F7"/>
    <w:rsid w:val="135D0B0D"/>
    <w:rsid w:val="135E171D"/>
    <w:rsid w:val="135F6976"/>
    <w:rsid w:val="1363589F"/>
    <w:rsid w:val="136A6B51"/>
    <w:rsid w:val="136D09F3"/>
    <w:rsid w:val="138365F9"/>
    <w:rsid w:val="13860CFA"/>
    <w:rsid w:val="13970B90"/>
    <w:rsid w:val="139D242E"/>
    <w:rsid w:val="139D5CB5"/>
    <w:rsid w:val="139E01B8"/>
    <w:rsid w:val="13A51AAB"/>
    <w:rsid w:val="13B1416D"/>
    <w:rsid w:val="13B204E2"/>
    <w:rsid w:val="13C107E0"/>
    <w:rsid w:val="13C350FB"/>
    <w:rsid w:val="13D071AC"/>
    <w:rsid w:val="13D13875"/>
    <w:rsid w:val="13D62FE6"/>
    <w:rsid w:val="13DB6F14"/>
    <w:rsid w:val="14032954"/>
    <w:rsid w:val="141361F8"/>
    <w:rsid w:val="14196CDE"/>
    <w:rsid w:val="14206CA7"/>
    <w:rsid w:val="1429042E"/>
    <w:rsid w:val="14302CD8"/>
    <w:rsid w:val="145411E0"/>
    <w:rsid w:val="14604F69"/>
    <w:rsid w:val="146574C3"/>
    <w:rsid w:val="14663F3E"/>
    <w:rsid w:val="147258E3"/>
    <w:rsid w:val="14791B42"/>
    <w:rsid w:val="147C5959"/>
    <w:rsid w:val="14870B9B"/>
    <w:rsid w:val="148E5C53"/>
    <w:rsid w:val="14A43559"/>
    <w:rsid w:val="14A70828"/>
    <w:rsid w:val="14AB5BF6"/>
    <w:rsid w:val="14B60CBC"/>
    <w:rsid w:val="14B945E2"/>
    <w:rsid w:val="14BB107B"/>
    <w:rsid w:val="14BD102A"/>
    <w:rsid w:val="14C20655"/>
    <w:rsid w:val="14C85B7B"/>
    <w:rsid w:val="14C87ACB"/>
    <w:rsid w:val="14CB51A7"/>
    <w:rsid w:val="14CC7A2B"/>
    <w:rsid w:val="14D201B0"/>
    <w:rsid w:val="14E25955"/>
    <w:rsid w:val="14E36E97"/>
    <w:rsid w:val="14EC07CA"/>
    <w:rsid w:val="14EE517F"/>
    <w:rsid w:val="14F73F70"/>
    <w:rsid w:val="14FC38C2"/>
    <w:rsid w:val="15035CCD"/>
    <w:rsid w:val="15046E6C"/>
    <w:rsid w:val="150C0355"/>
    <w:rsid w:val="150C24A3"/>
    <w:rsid w:val="1510056E"/>
    <w:rsid w:val="151327FC"/>
    <w:rsid w:val="151E1FFE"/>
    <w:rsid w:val="151F22D0"/>
    <w:rsid w:val="152248DF"/>
    <w:rsid w:val="15257FAB"/>
    <w:rsid w:val="152D1EDE"/>
    <w:rsid w:val="153A2994"/>
    <w:rsid w:val="153D2DB1"/>
    <w:rsid w:val="154F4403"/>
    <w:rsid w:val="15563BF4"/>
    <w:rsid w:val="1558015C"/>
    <w:rsid w:val="158562B1"/>
    <w:rsid w:val="15902A16"/>
    <w:rsid w:val="15940AF5"/>
    <w:rsid w:val="159B0EF0"/>
    <w:rsid w:val="159E7B0F"/>
    <w:rsid w:val="15A2372E"/>
    <w:rsid w:val="15AF7883"/>
    <w:rsid w:val="15BA7F8B"/>
    <w:rsid w:val="15C57124"/>
    <w:rsid w:val="15D071D2"/>
    <w:rsid w:val="15D44F69"/>
    <w:rsid w:val="15D5060B"/>
    <w:rsid w:val="15E4698B"/>
    <w:rsid w:val="15E96C21"/>
    <w:rsid w:val="15EF5979"/>
    <w:rsid w:val="15F945FC"/>
    <w:rsid w:val="15FE1031"/>
    <w:rsid w:val="16021641"/>
    <w:rsid w:val="16080C60"/>
    <w:rsid w:val="16134B8A"/>
    <w:rsid w:val="16185E90"/>
    <w:rsid w:val="161D272B"/>
    <w:rsid w:val="16323484"/>
    <w:rsid w:val="16325D1E"/>
    <w:rsid w:val="163D191F"/>
    <w:rsid w:val="164C76C3"/>
    <w:rsid w:val="164E3841"/>
    <w:rsid w:val="165163B4"/>
    <w:rsid w:val="165B76EB"/>
    <w:rsid w:val="165E0191"/>
    <w:rsid w:val="16690BEF"/>
    <w:rsid w:val="16691814"/>
    <w:rsid w:val="16753D80"/>
    <w:rsid w:val="169A4704"/>
    <w:rsid w:val="16A46723"/>
    <w:rsid w:val="16B0325E"/>
    <w:rsid w:val="16B16104"/>
    <w:rsid w:val="16B209C0"/>
    <w:rsid w:val="16B620DE"/>
    <w:rsid w:val="16B77657"/>
    <w:rsid w:val="16BB3551"/>
    <w:rsid w:val="16BE3F92"/>
    <w:rsid w:val="16BF4894"/>
    <w:rsid w:val="16CB3344"/>
    <w:rsid w:val="16D139CF"/>
    <w:rsid w:val="16E63F43"/>
    <w:rsid w:val="16ED129D"/>
    <w:rsid w:val="16F036B0"/>
    <w:rsid w:val="16F63265"/>
    <w:rsid w:val="16FA2FB5"/>
    <w:rsid w:val="16FC7417"/>
    <w:rsid w:val="171665BE"/>
    <w:rsid w:val="17182DAA"/>
    <w:rsid w:val="171B7EB8"/>
    <w:rsid w:val="172175C2"/>
    <w:rsid w:val="17251154"/>
    <w:rsid w:val="172E6175"/>
    <w:rsid w:val="1744782E"/>
    <w:rsid w:val="17713BAD"/>
    <w:rsid w:val="17750DA4"/>
    <w:rsid w:val="177C175B"/>
    <w:rsid w:val="177C195B"/>
    <w:rsid w:val="17A37BD7"/>
    <w:rsid w:val="17AD77DE"/>
    <w:rsid w:val="17B47C0C"/>
    <w:rsid w:val="17DB3A67"/>
    <w:rsid w:val="17DB61EB"/>
    <w:rsid w:val="17E31EAB"/>
    <w:rsid w:val="17E747B8"/>
    <w:rsid w:val="17E97376"/>
    <w:rsid w:val="18043BB9"/>
    <w:rsid w:val="180C0876"/>
    <w:rsid w:val="180E2033"/>
    <w:rsid w:val="1810415B"/>
    <w:rsid w:val="18110C56"/>
    <w:rsid w:val="18134BA0"/>
    <w:rsid w:val="182D07E5"/>
    <w:rsid w:val="18485D83"/>
    <w:rsid w:val="185B2E95"/>
    <w:rsid w:val="185F4A9E"/>
    <w:rsid w:val="18647C10"/>
    <w:rsid w:val="18664307"/>
    <w:rsid w:val="187B4B0F"/>
    <w:rsid w:val="187C34ED"/>
    <w:rsid w:val="18884976"/>
    <w:rsid w:val="18901A61"/>
    <w:rsid w:val="189A02CC"/>
    <w:rsid w:val="189F7457"/>
    <w:rsid w:val="18A075CB"/>
    <w:rsid w:val="18B5771A"/>
    <w:rsid w:val="18BE5851"/>
    <w:rsid w:val="18C37C3A"/>
    <w:rsid w:val="18C511C0"/>
    <w:rsid w:val="18CB3868"/>
    <w:rsid w:val="18DB2972"/>
    <w:rsid w:val="18EC2910"/>
    <w:rsid w:val="18F54F12"/>
    <w:rsid w:val="19026E98"/>
    <w:rsid w:val="190D1E45"/>
    <w:rsid w:val="191723DA"/>
    <w:rsid w:val="191E276E"/>
    <w:rsid w:val="19223B76"/>
    <w:rsid w:val="192371C0"/>
    <w:rsid w:val="192D2421"/>
    <w:rsid w:val="1931052D"/>
    <w:rsid w:val="193420CA"/>
    <w:rsid w:val="1941252A"/>
    <w:rsid w:val="194E1CDC"/>
    <w:rsid w:val="195423F4"/>
    <w:rsid w:val="195F08B4"/>
    <w:rsid w:val="19670A22"/>
    <w:rsid w:val="196C2929"/>
    <w:rsid w:val="19741C18"/>
    <w:rsid w:val="19806AE7"/>
    <w:rsid w:val="198A0753"/>
    <w:rsid w:val="19992E6F"/>
    <w:rsid w:val="19A350F4"/>
    <w:rsid w:val="19AD1FDB"/>
    <w:rsid w:val="19B41E5D"/>
    <w:rsid w:val="19BA2760"/>
    <w:rsid w:val="19CF1671"/>
    <w:rsid w:val="19D2797D"/>
    <w:rsid w:val="19D8548E"/>
    <w:rsid w:val="19F227D2"/>
    <w:rsid w:val="19F24BC1"/>
    <w:rsid w:val="1A09126D"/>
    <w:rsid w:val="1A1B0185"/>
    <w:rsid w:val="1A2B4800"/>
    <w:rsid w:val="1A310751"/>
    <w:rsid w:val="1A322578"/>
    <w:rsid w:val="1A4016EF"/>
    <w:rsid w:val="1A4863FD"/>
    <w:rsid w:val="1A4F5B98"/>
    <w:rsid w:val="1A654739"/>
    <w:rsid w:val="1A687427"/>
    <w:rsid w:val="1A6B2F8E"/>
    <w:rsid w:val="1A6B3824"/>
    <w:rsid w:val="1A6E6CC8"/>
    <w:rsid w:val="1A756DFF"/>
    <w:rsid w:val="1A77555A"/>
    <w:rsid w:val="1A7B4598"/>
    <w:rsid w:val="1A817B75"/>
    <w:rsid w:val="1A8649AC"/>
    <w:rsid w:val="1A866AC5"/>
    <w:rsid w:val="1A9466E9"/>
    <w:rsid w:val="1A953D87"/>
    <w:rsid w:val="1AA0188A"/>
    <w:rsid w:val="1AA75976"/>
    <w:rsid w:val="1AAA4775"/>
    <w:rsid w:val="1AB31B34"/>
    <w:rsid w:val="1AB42C93"/>
    <w:rsid w:val="1AB7070F"/>
    <w:rsid w:val="1ACD6A95"/>
    <w:rsid w:val="1AE55C10"/>
    <w:rsid w:val="1AEB2DEF"/>
    <w:rsid w:val="1AF320B8"/>
    <w:rsid w:val="1AFB4C81"/>
    <w:rsid w:val="1B002445"/>
    <w:rsid w:val="1B0721AA"/>
    <w:rsid w:val="1B0855AC"/>
    <w:rsid w:val="1B0A1726"/>
    <w:rsid w:val="1B152423"/>
    <w:rsid w:val="1B1961DA"/>
    <w:rsid w:val="1B1B7A75"/>
    <w:rsid w:val="1B1D5514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5E2128"/>
    <w:rsid w:val="1B6E5DBD"/>
    <w:rsid w:val="1B7B129E"/>
    <w:rsid w:val="1B822161"/>
    <w:rsid w:val="1B93468A"/>
    <w:rsid w:val="1BB02BE3"/>
    <w:rsid w:val="1BB527BF"/>
    <w:rsid w:val="1BB60497"/>
    <w:rsid w:val="1BBA312A"/>
    <w:rsid w:val="1BBB1575"/>
    <w:rsid w:val="1BC26E4A"/>
    <w:rsid w:val="1BD132C3"/>
    <w:rsid w:val="1BD23C6D"/>
    <w:rsid w:val="1BDA5872"/>
    <w:rsid w:val="1BDC1DB1"/>
    <w:rsid w:val="1BDE0D12"/>
    <w:rsid w:val="1BE14EC9"/>
    <w:rsid w:val="1BE62B57"/>
    <w:rsid w:val="1BF0436E"/>
    <w:rsid w:val="1BFE1751"/>
    <w:rsid w:val="1C09048A"/>
    <w:rsid w:val="1C1231A9"/>
    <w:rsid w:val="1C21235B"/>
    <w:rsid w:val="1C233831"/>
    <w:rsid w:val="1C3E416F"/>
    <w:rsid w:val="1C3F5400"/>
    <w:rsid w:val="1C420DEA"/>
    <w:rsid w:val="1C5839C5"/>
    <w:rsid w:val="1C604565"/>
    <w:rsid w:val="1C625E96"/>
    <w:rsid w:val="1C6F1D12"/>
    <w:rsid w:val="1C8D6D95"/>
    <w:rsid w:val="1C8E75D8"/>
    <w:rsid w:val="1CA465B1"/>
    <w:rsid w:val="1CAF5954"/>
    <w:rsid w:val="1CAF740E"/>
    <w:rsid w:val="1CB609B7"/>
    <w:rsid w:val="1CB80BEA"/>
    <w:rsid w:val="1CBC7B18"/>
    <w:rsid w:val="1CC006D5"/>
    <w:rsid w:val="1CCB2C5C"/>
    <w:rsid w:val="1CE02150"/>
    <w:rsid w:val="1CF01563"/>
    <w:rsid w:val="1CF11FD1"/>
    <w:rsid w:val="1CF30A51"/>
    <w:rsid w:val="1D014D8C"/>
    <w:rsid w:val="1D152EF5"/>
    <w:rsid w:val="1D1F2CC5"/>
    <w:rsid w:val="1D384F74"/>
    <w:rsid w:val="1D3A64EE"/>
    <w:rsid w:val="1D3F40D0"/>
    <w:rsid w:val="1D567F34"/>
    <w:rsid w:val="1D5A3BAC"/>
    <w:rsid w:val="1D6E011F"/>
    <w:rsid w:val="1D7A38AD"/>
    <w:rsid w:val="1D9511C9"/>
    <w:rsid w:val="1D95597F"/>
    <w:rsid w:val="1D99022B"/>
    <w:rsid w:val="1D9B11ED"/>
    <w:rsid w:val="1DB37BFE"/>
    <w:rsid w:val="1DB42BB0"/>
    <w:rsid w:val="1DB9466B"/>
    <w:rsid w:val="1DC13402"/>
    <w:rsid w:val="1DCF792B"/>
    <w:rsid w:val="1DD040F1"/>
    <w:rsid w:val="1DD76C4B"/>
    <w:rsid w:val="1DD90320"/>
    <w:rsid w:val="1DED21B8"/>
    <w:rsid w:val="1DF27BC0"/>
    <w:rsid w:val="1DFA647E"/>
    <w:rsid w:val="1E001E30"/>
    <w:rsid w:val="1E0A0DDB"/>
    <w:rsid w:val="1E1050EF"/>
    <w:rsid w:val="1E2E3B1B"/>
    <w:rsid w:val="1E324679"/>
    <w:rsid w:val="1E3F2BCC"/>
    <w:rsid w:val="1E565801"/>
    <w:rsid w:val="1E636306"/>
    <w:rsid w:val="1E732976"/>
    <w:rsid w:val="1E7512DD"/>
    <w:rsid w:val="1E79640C"/>
    <w:rsid w:val="1E7A3419"/>
    <w:rsid w:val="1E8253DE"/>
    <w:rsid w:val="1E8506AA"/>
    <w:rsid w:val="1E852176"/>
    <w:rsid w:val="1E8F1768"/>
    <w:rsid w:val="1E934106"/>
    <w:rsid w:val="1E99019A"/>
    <w:rsid w:val="1E9D7D23"/>
    <w:rsid w:val="1EA252D3"/>
    <w:rsid w:val="1EAE47B4"/>
    <w:rsid w:val="1EB31447"/>
    <w:rsid w:val="1EBF63A3"/>
    <w:rsid w:val="1ECA4192"/>
    <w:rsid w:val="1ECB139F"/>
    <w:rsid w:val="1ECF3313"/>
    <w:rsid w:val="1EEB6D71"/>
    <w:rsid w:val="1EFA4416"/>
    <w:rsid w:val="1EFD7C75"/>
    <w:rsid w:val="1F220B09"/>
    <w:rsid w:val="1F280661"/>
    <w:rsid w:val="1F306657"/>
    <w:rsid w:val="1F314611"/>
    <w:rsid w:val="1F4458A2"/>
    <w:rsid w:val="1F5155CA"/>
    <w:rsid w:val="1F612065"/>
    <w:rsid w:val="1F627849"/>
    <w:rsid w:val="1F754FBC"/>
    <w:rsid w:val="1F844301"/>
    <w:rsid w:val="1F8F0A43"/>
    <w:rsid w:val="1FAB0719"/>
    <w:rsid w:val="1FB83FE9"/>
    <w:rsid w:val="1FCF34A6"/>
    <w:rsid w:val="1FD92658"/>
    <w:rsid w:val="1FF06905"/>
    <w:rsid w:val="1FF42F28"/>
    <w:rsid w:val="1FFC6B4D"/>
    <w:rsid w:val="200D3984"/>
    <w:rsid w:val="201275C7"/>
    <w:rsid w:val="20302CDC"/>
    <w:rsid w:val="203A4D20"/>
    <w:rsid w:val="2041143F"/>
    <w:rsid w:val="20436BE0"/>
    <w:rsid w:val="204457D5"/>
    <w:rsid w:val="2045328F"/>
    <w:rsid w:val="204D439A"/>
    <w:rsid w:val="20553618"/>
    <w:rsid w:val="206F42A7"/>
    <w:rsid w:val="20730DB1"/>
    <w:rsid w:val="207712C1"/>
    <w:rsid w:val="20786B47"/>
    <w:rsid w:val="2081348D"/>
    <w:rsid w:val="20813B79"/>
    <w:rsid w:val="208B4A20"/>
    <w:rsid w:val="209A09D9"/>
    <w:rsid w:val="209D6BD4"/>
    <w:rsid w:val="20A13136"/>
    <w:rsid w:val="20B0423D"/>
    <w:rsid w:val="20BC1D1D"/>
    <w:rsid w:val="20CA5EA0"/>
    <w:rsid w:val="20D07F06"/>
    <w:rsid w:val="20DF7882"/>
    <w:rsid w:val="20EA1891"/>
    <w:rsid w:val="20ED287F"/>
    <w:rsid w:val="2102233F"/>
    <w:rsid w:val="210578C0"/>
    <w:rsid w:val="210A041D"/>
    <w:rsid w:val="210D70B2"/>
    <w:rsid w:val="2119657B"/>
    <w:rsid w:val="21207EFB"/>
    <w:rsid w:val="213074CD"/>
    <w:rsid w:val="21345329"/>
    <w:rsid w:val="213B11C7"/>
    <w:rsid w:val="213C1B1A"/>
    <w:rsid w:val="21422AF5"/>
    <w:rsid w:val="21467B7C"/>
    <w:rsid w:val="215247F6"/>
    <w:rsid w:val="215A302D"/>
    <w:rsid w:val="215F0E79"/>
    <w:rsid w:val="21691581"/>
    <w:rsid w:val="217D52DC"/>
    <w:rsid w:val="218F53CF"/>
    <w:rsid w:val="21901430"/>
    <w:rsid w:val="21907364"/>
    <w:rsid w:val="21920406"/>
    <w:rsid w:val="219604CD"/>
    <w:rsid w:val="219A0091"/>
    <w:rsid w:val="21A63705"/>
    <w:rsid w:val="21AA54D5"/>
    <w:rsid w:val="21AC60BE"/>
    <w:rsid w:val="21B1186D"/>
    <w:rsid w:val="21B358DC"/>
    <w:rsid w:val="21BB17EF"/>
    <w:rsid w:val="21BE06DA"/>
    <w:rsid w:val="21C436B4"/>
    <w:rsid w:val="21C8396F"/>
    <w:rsid w:val="21DA7353"/>
    <w:rsid w:val="21DD032A"/>
    <w:rsid w:val="21F32A62"/>
    <w:rsid w:val="21FD1E03"/>
    <w:rsid w:val="22034261"/>
    <w:rsid w:val="220713B5"/>
    <w:rsid w:val="220C6D3B"/>
    <w:rsid w:val="22116B57"/>
    <w:rsid w:val="221504E6"/>
    <w:rsid w:val="221D441D"/>
    <w:rsid w:val="222043D3"/>
    <w:rsid w:val="222F2E96"/>
    <w:rsid w:val="22302B10"/>
    <w:rsid w:val="2233357D"/>
    <w:rsid w:val="223B3215"/>
    <w:rsid w:val="224424E2"/>
    <w:rsid w:val="224751D2"/>
    <w:rsid w:val="224B3C7C"/>
    <w:rsid w:val="22512E33"/>
    <w:rsid w:val="2252057E"/>
    <w:rsid w:val="22567414"/>
    <w:rsid w:val="22614187"/>
    <w:rsid w:val="226250CD"/>
    <w:rsid w:val="226A7E3C"/>
    <w:rsid w:val="227523DE"/>
    <w:rsid w:val="22784E5B"/>
    <w:rsid w:val="227C192B"/>
    <w:rsid w:val="22862D42"/>
    <w:rsid w:val="22884F9D"/>
    <w:rsid w:val="229932BA"/>
    <w:rsid w:val="22A54A65"/>
    <w:rsid w:val="22A711F5"/>
    <w:rsid w:val="22B36124"/>
    <w:rsid w:val="22C03D87"/>
    <w:rsid w:val="22C51FAD"/>
    <w:rsid w:val="22D859F4"/>
    <w:rsid w:val="22E80F92"/>
    <w:rsid w:val="22ED5A19"/>
    <w:rsid w:val="22F07CF0"/>
    <w:rsid w:val="22F13E2A"/>
    <w:rsid w:val="22F75DB7"/>
    <w:rsid w:val="23063448"/>
    <w:rsid w:val="230A5CA1"/>
    <w:rsid w:val="231358A6"/>
    <w:rsid w:val="232214AD"/>
    <w:rsid w:val="233F7A03"/>
    <w:rsid w:val="23476F9D"/>
    <w:rsid w:val="234A7A04"/>
    <w:rsid w:val="23537DCA"/>
    <w:rsid w:val="23593D4A"/>
    <w:rsid w:val="235F4915"/>
    <w:rsid w:val="236244E1"/>
    <w:rsid w:val="23651041"/>
    <w:rsid w:val="237056B5"/>
    <w:rsid w:val="23837071"/>
    <w:rsid w:val="23894CA7"/>
    <w:rsid w:val="239127BB"/>
    <w:rsid w:val="239A54DF"/>
    <w:rsid w:val="239D3A22"/>
    <w:rsid w:val="239E329D"/>
    <w:rsid w:val="23B627CE"/>
    <w:rsid w:val="23C23E41"/>
    <w:rsid w:val="23DC2343"/>
    <w:rsid w:val="23DF3582"/>
    <w:rsid w:val="23FF4F83"/>
    <w:rsid w:val="24197F0D"/>
    <w:rsid w:val="24211F26"/>
    <w:rsid w:val="243A0C12"/>
    <w:rsid w:val="244E68FD"/>
    <w:rsid w:val="245C78E9"/>
    <w:rsid w:val="2462658C"/>
    <w:rsid w:val="247457A6"/>
    <w:rsid w:val="24753EAC"/>
    <w:rsid w:val="248428BD"/>
    <w:rsid w:val="24872DC9"/>
    <w:rsid w:val="24882292"/>
    <w:rsid w:val="248C2BFC"/>
    <w:rsid w:val="24970DAC"/>
    <w:rsid w:val="249865AD"/>
    <w:rsid w:val="24993E14"/>
    <w:rsid w:val="24A135D4"/>
    <w:rsid w:val="24B06160"/>
    <w:rsid w:val="24B31BEC"/>
    <w:rsid w:val="24B52569"/>
    <w:rsid w:val="24B52DDD"/>
    <w:rsid w:val="24C247E9"/>
    <w:rsid w:val="24D1677F"/>
    <w:rsid w:val="24E5248A"/>
    <w:rsid w:val="24EC550B"/>
    <w:rsid w:val="24F549F6"/>
    <w:rsid w:val="24FE05A5"/>
    <w:rsid w:val="250C7751"/>
    <w:rsid w:val="25247032"/>
    <w:rsid w:val="252B07AD"/>
    <w:rsid w:val="2535374E"/>
    <w:rsid w:val="2536697B"/>
    <w:rsid w:val="253925C7"/>
    <w:rsid w:val="25395856"/>
    <w:rsid w:val="25423019"/>
    <w:rsid w:val="25526C0C"/>
    <w:rsid w:val="25672848"/>
    <w:rsid w:val="25724235"/>
    <w:rsid w:val="258E2BD9"/>
    <w:rsid w:val="25920556"/>
    <w:rsid w:val="25954250"/>
    <w:rsid w:val="259A785D"/>
    <w:rsid w:val="259F1CD6"/>
    <w:rsid w:val="25A00E92"/>
    <w:rsid w:val="25A47A6C"/>
    <w:rsid w:val="25AA489B"/>
    <w:rsid w:val="25AF3943"/>
    <w:rsid w:val="25B423B8"/>
    <w:rsid w:val="25C91B49"/>
    <w:rsid w:val="25D11AE3"/>
    <w:rsid w:val="25D33985"/>
    <w:rsid w:val="25D409E9"/>
    <w:rsid w:val="25EF228B"/>
    <w:rsid w:val="260174A5"/>
    <w:rsid w:val="26130016"/>
    <w:rsid w:val="2616123B"/>
    <w:rsid w:val="26205D3C"/>
    <w:rsid w:val="26272006"/>
    <w:rsid w:val="2634163D"/>
    <w:rsid w:val="263D3AA0"/>
    <w:rsid w:val="2644258C"/>
    <w:rsid w:val="26454B6A"/>
    <w:rsid w:val="26461FAA"/>
    <w:rsid w:val="265167FA"/>
    <w:rsid w:val="266E1658"/>
    <w:rsid w:val="2671369E"/>
    <w:rsid w:val="26727B69"/>
    <w:rsid w:val="26787C79"/>
    <w:rsid w:val="267B616D"/>
    <w:rsid w:val="2685733F"/>
    <w:rsid w:val="26883C1B"/>
    <w:rsid w:val="268C21D2"/>
    <w:rsid w:val="26A33069"/>
    <w:rsid w:val="26A52190"/>
    <w:rsid w:val="26A61F70"/>
    <w:rsid w:val="26A954FF"/>
    <w:rsid w:val="26AA5779"/>
    <w:rsid w:val="26BA396D"/>
    <w:rsid w:val="26C274F5"/>
    <w:rsid w:val="26C546C5"/>
    <w:rsid w:val="26DD7423"/>
    <w:rsid w:val="26E8267A"/>
    <w:rsid w:val="26E96556"/>
    <w:rsid w:val="26EE312B"/>
    <w:rsid w:val="26FB4257"/>
    <w:rsid w:val="270150C1"/>
    <w:rsid w:val="271668E2"/>
    <w:rsid w:val="27261505"/>
    <w:rsid w:val="27387AAA"/>
    <w:rsid w:val="27462BA6"/>
    <w:rsid w:val="275007B2"/>
    <w:rsid w:val="2753472F"/>
    <w:rsid w:val="2753491C"/>
    <w:rsid w:val="275C7FBB"/>
    <w:rsid w:val="27601FA4"/>
    <w:rsid w:val="276752B5"/>
    <w:rsid w:val="277B3F6E"/>
    <w:rsid w:val="277E6743"/>
    <w:rsid w:val="2784123D"/>
    <w:rsid w:val="27A7163E"/>
    <w:rsid w:val="27A77E3E"/>
    <w:rsid w:val="27A814A7"/>
    <w:rsid w:val="27A8508F"/>
    <w:rsid w:val="27AA063A"/>
    <w:rsid w:val="27C20AEA"/>
    <w:rsid w:val="27E6004D"/>
    <w:rsid w:val="27FC5E5A"/>
    <w:rsid w:val="280D4FE7"/>
    <w:rsid w:val="28192472"/>
    <w:rsid w:val="281C3242"/>
    <w:rsid w:val="281C42BA"/>
    <w:rsid w:val="28200BA5"/>
    <w:rsid w:val="282B2F7A"/>
    <w:rsid w:val="282F499D"/>
    <w:rsid w:val="28462E0C"/>
    <w:rsid w:val="2858592B"/>
    <w:rsid w:val="285F7E79"/>
    <w:rsid w:val="28643A51"/>
    <w:rsid w:val="28711FFF"/>
    <w:rsid w:val="28793D12"/>
    <w:rsid w:val="28857AA5"/>
    <w:rsid w:val="28884B4A"/>
    <w:rsid w:val="288C5349"/>
    <w:rsid w:val="28924854"/>
    <w:rsid w:val="289603A2"/>
    <w:rsid w:val="28A2134E"/>
    <w:rsid w:val="28AA4AE1"/>
    <w:rsid w:val="28AD08AA"/>
    <w:rsid w:val="28B5223D"/>
    <w:rsid w:val="28B93E9B"/>
    <w:rsid w:val="28C219ED"/>
    <w:rsid w:val="28D41642"/>
    <w:rsid w:val="28DD746D"/>
    <w:rsid w:val="28E11298"/>
    <w:rsid w:val="28F141E3"/>
    <w:rsid w:val="28F97CDC"/>
    <w:rsid w:val="29000E66"/>
    <w:rsid w:val="290079FD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6908"/>
    <w:rsid w:val="2979648F"/>
    <w:rsid w:val="2989509D"/>
    <w:rsid w:val="29A070DF"/>
    <w:rsid w:val="29A3490F"/>
    <w:rsid w:val="29A47D92"/>
    <w:rsid w:val="29AF3A27"/>
    <w:rsid w:val="29C00707"/>
    <w:rsid w:val="29C53564"/>
    <w:rsid w:val="29C914DE"/>
    <w:rsid w:val="29D831E0"/>
    <w:rsid w:val="29E717F7"/>
    <w:rsid w:val="29EB6E3E"/>
    <w:rsid w:val="29F529D1"/>
    <w:rsid w:val="29F94C3C"/>
    <w:rsid w:val="2A022C00"/>
    <w:rsid w:val="2A057D55"/>
    <w:rsid w:val="2A1814D0"/>
    <w:rsid w:val="2A182E99"/>
    <w:rsid w:val="2A1D5263"/>
    <w:rsid w:val="2A200F02"/>
    <w:rsid w:val="2A240ADA"/>
    <w:rsid w:val="2A2E1AD4"/>
    <w:rsid w:val="2A36012A"/>
    <w:rsid w:val="2A4024F2"/>
    <w:rsid w:val="2A4860B1"/>
    <w:rsid w:val="2A4A429F"/>
    <w:rsid w:val="2A536A42"/>
    <w:rsid w:val="2A6E0EA8"/>
    <w:rsid w:val="2A6E4C02"/>
    <w:rsid w:val="2A7032A0"/>
    <w:rsid w:val="2A714780"/>
    <w:rsid w:val="2A7E4B66"/>
    <w:rsid w:val="2A805377"/>
    <w:rsid w:val="2A893555"/>
    <w:rsid w:val="2A9C4D12"/>
    <w:rsid w:val="2AA461C9"/>
    <w:rsid w:val="2AA904E7"/>
    <w:rsid w:val="2AA924EA"/>
    <w:rsid w:val="2ABA2F95"/>
    <w:rsid w:val="2ABA31CE"/>
    <w:rsid w:val="2AC17FC8"/>
    <w:rsid w:val="2AC46D1E"/>
    <w:rsid w:val="2ACD79D1"/>
    <w:rsid w:val="2AD12BC7"/>
    <w:rsid w:val="2ADF7B36"/>
    <w:rsid w:val="2AEF2022"/>
    <w:rsid w:val="2AF341CC"/>
    <w:rsid w:val="2B016F67"/>
    <w:rsid w:val="2B091896"/>
    <w:rsid w:val="2B0D4B3C"/>
    <w:rsid w:val="2B1E58EA"/>
    <w:rsid w:val="2B26234C"/>
    <w:rsid w:val="2B263AED"/>
    <w:rsid w:val="2B2F6124"/>
    <w:rsid w:val="2B453873"/>
    <w:rsid w:val="2B5441F5"/>
    <w:rsid w:val="2B563EE5"/>
    <w:rsid w:val="2B5B480F"/>
    <w:rsid w:val="2B5C5A16"/>
    <w:rsid w:val="2B617315"/>
    <w:rsid w:val="2B62443A"/>
    <w:rsid w:val="2B7723E3"/>
    <w:rsid w:val="2B796964"/>
    <w:rsid w:val="2B7B70F6"/>
    <w:rsid w:val="2B817762"/>
    <w:rsid w:val="2BA32FA5"/>
    <w:rsid w:val="2BB16ABB"/>
    <w:rsid w:val="2BBF63B5"/>
    <w:rsid w:val="2BC504A3"/>
    <w:rsid w:val="2BC571AB"/>
    <w:rsid w:val="2BC731A2"/>
    <w:rsid w:val="2BC925C7"/>
    <w:rsid w:val="2BD03E34"/>
    <w:rsid w:val="2BD346D7"/>
    <w:rsid w:val="2BD867EE"/>
    <w:rsid w:val="2BFD1BF6"/>
    <w:rsid w:val="2C190290"/>
    <w:rsid w:val="2C2D0F83"/>
    <w:rsid w:val="2C342DFC"/>
    <w:rsid w:val="2C3E5DF7"/>
    <w:rsid w:val="2C442DC3"/>
    <w:rsid w:val="2C467652"/>
    <w:rsid w:val="2C471B3F"/>
    <w:rsid w:val="2C541B27"/>
    <w:rsid w:val="2C753F6B"/>
    <w:rsid w:val="2C7748F6"/>
    <w:rsid w:val="2C796053"/>
    <w:rsid w:val="2C923306"/>
    <w:rsid w:val="2C9607F5"/>
    <w:rsid w:val="2C995BD1"/>
    <w:rsid w:val="2C9A712E"/>
    <w:rsid w:val="2CB61AE3"/>
    <w:rsid w:val="2CBA3B07"/>
    <w:rsid w:val="2CDB32E4"/>
    <w:rsid w:val="2CDB3A4B"/>
    <w:rsid w:val="2CFF78C1"/>
    <w:rsid w:val="2D117128"/>
    <w:rsid w:val="2D1B1E2E"/>
    <w:rsid w:val="2D256FFF"/>
    <w:rsid w:val="2D276E48"/>
    <w:rsid w:val="2D2A223D"/>
    <w:rsid w:val="2D2B0B59"/>
    <w:rsid w:val="2D397BD3"/>
    <w:rsid w:val="2D45175C"/>
    <w:rsid w:val="2D71462F"/>
    <w:rsid w:val="2D7666D7"/>
    <w:rsid w:val="2D875FC8"/>
    <w:rsid w:val="2D960D18"/>
    <w:rsid w:val="2D9A0598"/>
    <w:rsid w:val="2DAA342D"/>
    <w:rsid w:val="2DAC443E"/>
    <w:rsid w:val="2DB61A84"/>
    <w:rsid w:val="2DBD3F63"/>
    <w:rsid w:val="2DC47C48"/>
    <w:rsid w:val="2DCC4C23"/>
    <w:rsid w:val="2DE02323"/>
    <w:rsid w:val="2DEE1B12"/>
    <w:rsid w:val="2E01722C"/>
    <w:rsid w:val="2E020147"/>
    <w:rsid w:val="2E045D2E"/>
    <w:rsid w:val="2E110110"/>
    <w:rsid w:val="2E17209F"/>
    <w:rsid w:val="2E1C196F"/>
    <w:rsid w:val="2E2E53E0"/>
    <w:rsid w:val="2E3742EE"/>
    <w:rsid w:val="2E4933AD"/>
    <w:rsid w:val="2E5679CA"/>
    <w:rsid w:val="2E591DCE"/>
    <w:rsid w:val="2E5A18B1"/>
    <w:rsid w:val="2E5C0653"/>
    <w:rsid w:val="2E676093"/>
    <w:rsid w:val="2E746DA9"/>
    <w:rsid w:val="2E7A0DE6"/>
    <w:rsid w:val="2E8D2FDC"/>
    <w:rsid w:val="2E9607E3"/>
    <w:rsid w:val="2EA47569"/>
    <w:rsid w:val="2EC10153"/>
    <w:rsid w:val="2EC81A02"/>
    <w:rsid w:val="2ECC2446"/>
    <w:rsid w:val="2ECD4DE4"/>
    <w:rsid w:val="2ED0620B"/>
    <w:rsid w:val="2ED87438"/>
    <w:rsid w:val="2ED97A10"/>
    <w:rsid w:val="2EF43A7B"/>
    <w:rsid w:val="2EFA1B6E"/>
    <w:rsid w:val="2EFE64B1"/>
    <w:rsid w:val="2F173125"/>
    <w:rsid w:val="2F281077"/>
    <w:rsid w:val="2F283B36"/>
    <w:rsid w:val="2F303B64"/>
    <w:rsid w:val="2F3A7CC9"/>
    <w:rsid w:val="2F483C80"/>
    <w:rsid w:val="2F49069A"/>
    <w:rsid w:val="2F4B3CBF"/>
    <w:rsid w:val="2F6B544F"/>
    <w:rsid w:val="2F7C6882"/>
    <w:rsid w:val="2F7D19CF"/>
    <w:rsid w:val="2F851F0F"/>
    <w:rsid w:val="2F921E79"/>
    <w:rsid w:val="2F9C0EF6"/>
    <w:rsid w:val="2FA33A42"/>
    <w:rsid w:val="2FAD55CC"/>
    <w:rsid w:val="2FC01E18"/>
    <w:rsid w:val="2FC2217A"/>
    <w:rsid w:val="2FCA7FF9"/>
    <w:rsid w:val="2FD43059"/>
    <w:rsid w:val="2FD9399B"/>
    <w:rsid w:val="2FDE5642"/>
    <w:rsid w:val="2FE17A2C"/>
    <w:rsid w:val="2FE66C75"/>
    <w:rsid w:val="2FE70846"/>
    <w:rsid w:val="2FEE36D0"/>
    <w:rsid w:val="2FFC3BA4"/>
    <w:rsid w:val="3002417B"/>
    <w:rsid w:val="300655B7"/>
    <w:rsid w:val="30087E80"/>
    <w:rsid w:val="300A2B90"/>
    <w:rsid w:val="302C18AC"/>
    <w:rsid w:val="302F7E51"/>
    <w:rsid w:val="3041780C"/>
    <w:rsid w:val="30436919"/>
    <w:rsid w:val="30465464"/>
    <w:rsid w:val="30527F43"/>
    <w:rsid w:val="305673FF"/>
    <w:rsid w:val="30625F15"/>
    <w:rsid w:val="30626FC0"/>
    <w:rsid w:val="30657FEF"/>
    <w:rsid w:val="306E50AF"/>
    <w:rsid w:val="3075169C"/>
    <w:rsid w:val="307678F8"/>
    <w:rsid w:val="307D6351"/>
    <w:rsid w:val="307F4D58"/>
    <w:rsid w:val="309F0153"/>
    <w:rsid w:val="30A3307A"/>
    <w:rsid w:val="30A4100B"/>
    <w:rsid w:val="30A5230C"/>
    <w:rsid w:val="30B76E8B"/>
    <w:rsid w:val="30C8598D"/>
    <w:rsid w:val="30CD24F8"/>
    <w:rsid w:val="30CE5FD3"/>
    <w:rsid w:val="30D90FBA"/>
    <w:rsid w:val="30DC0B9E"/>
    <w:rsid w:val="30DD2C71"/>
    <w:rsid w:val="30F05EFD"/>
    <w:rsid w:val="30F70433"/>
    <w:rsid w:val="31011C0D"/>
    <w:rsid w:val="3103465C"/>
    <w:rsid w:val="310B2DB2"/>
    <w:rsid w:val="3113618E"/>
    <w:rsid w:val="31292511"/>
    <w:rsid w:val="312B6849"/>
    <w:rsid w:val="31457D69"/>
    <w:rsid w:val="314844B7"/>
    <w:rsid w:val="314C4C30"/>
    <w:rsid w:val="314E5F5F"/>
    <w:rsid w:val="315314C7"/>
    <w:rsid w:val="31762A77"/>
    <w:rsid w:val="3182363B"/>
    <w:rsid w:val="319B22F8"/>
    <w:rsid w:val="319C0AF2"/>
    <w:rsid w:val="319D720A"/>
    <w:rsid w:val="31A14D33"/>
    <w:rsid w:val="31A4693F"/>
    <w:rsid w:val="31BA2D82"/>
    <w:rsid w:val="31C16E90"/>
    <w:rsid w:val="31C50717"/>
    <w:rsid w:val="31C95634"/>
    <w:rsid w:val="31D74AA5"/>
    <w:rsid w:val="31E246BF"/>
    <w:rsid w:val="31EE7092"/>
    <w:rsid w:val="31F34583"/>
    <w:rsid w:val="31F563F7"/>
    <w:rsid w:val="31FE0E55"/>
    <w:rsid w:val="32051233"/>
    <w:rsid w:val="32126FAF"/>
    <w:rsid w:val="32176E85"/>
    <w:rsid w:val="32194F8B"/>
    <w:rsid w:val="32197748"/>
    <w:rsid w:val="321D2CFE"/>
    <w:rsid w:val="3221444C"/>
    <w:rsid w:val="322661D9"/>
    <w:rsid w:val="3229452B"/>
    <w:rsid w:val="3244254C"/>
    <w:rsid w:val="32473BAE"/>
    <w:rsid w:val="324C12AC"/>
    <w:rsid w:val="32513046"/>
    <w:rsid w:val="32555DB5"/>
    <w:rsid w:val="325C3255"/>
    <w:rsid w:val="327173DA"/>
    <w:rsid w:val="329304E4"/>
    <w:rsid w:val="32996AB0"/>
    <w:rsid w:val="32AE4E4F"/>
    <w:rsid w:val="32B6045B"/>
    <w:rsid w:val="32B77812"/>
    <w:rsid w:val="32B94CA6"/>
    <w:rsid w:val="32BD57DE"/>
    <w:rsid w:val="32BF45FE"/>
    <w:rsid w:val="32C261F6"/>
    <w:rsid w:val="32C9362B"/>
    <w:rsid w:val="32CB03BD"/>
    <w:rsid w:val="32D23074"/>
    <w:rsid w:val="32DE1267"/>
    <w:rsid w:val="32DF7B8B"/>
    <w:rsid w:val="32F65D72"/>
    <w:rsid w:val="32F903EE"/>
    <w:rsid w:val="32F91C1C"/>
    <w:rsid w:val="330576AC"/>
    <w:rsid w:val="3309598E"/>
    <w:rsid w:val="330F3ADB"/>
    <w:rsid w:val="330F6E3C"/>
    <w:rsid w:val="33110063"/>
    <w:rsid w:val="33187832"/>
    <w:rsid w:val="331E360F"/>
    <w:rsid w:val="332F6F63"/>
    <w:rsid w:val="333D5F13"/>
    <w:rsid w:val="33610923"/>
    <w:rsid w:val="3364467E"/>
    <w:rsid w:val="3365758F"/>
    <w:rsid w:val="336853DC"/>
    <w:rsid w:val="33742108"/>
    <w:rsid w:val="338F7D48"/>
    <w:rsid w:val="33A273FA"/>
    <w:rsid w:val="33A33ECB"/>
    <w:rsid w:val="33AC0409"/>
    <w:rsid w:val="33AC1A42"/>
    <w:rsid w:val="33B412FD"/>
    <w:rsid w:val="33B72D6A"/>
    <w:rsid w:val="33C15791"/>
    <w:rsid w:val="33D13A58"/>
    <w:rsid w:val="33D20B60"/>
    <w:rsid w:val="33E20BAF"/>
    <w:rsid w:val="33EF383A"/>
    <w:rsid w:val="340258F0"/>
    <w:rsid w:val="34073EDB"/>
    <w:rsid w:val="34222F72"/>
    <w:rsid w:val="342438C6"/>
    <w:rsid w:val="342A58C3"/>
    <w:rsid w:val="343521A4"/>
    <w:rsid w:val="343A7A64"/>
    <w:rsid w:val="343B0738"/>
    <w:rsid w:val="344B1832"/>
    <w:rsid w:val="344E5FF7"/>
    <w:rsid w:val="344E63B2"/>
    <w:rsid w:val="345B4C9D"/>
    <w:rsid w:val="346A033E"/>
    <w:rsid w:val="348E0C81"/>
    <w:rsid w:val="349A6BD0"/>
    <w:rsid w:val="34A37033"/>
    <w:rsid w:val="34AB02CF"/>
    <w:rsid w:val="34B12617"/>
    <w:rsid w:val="34B32C51"/>
    <w:rsid w:val="34B75A86"/>
    <w:rsid w:val="34BB726A"/>
    <w:rsid w:val="34BE54FF"/>
    <w:rsid w:val="34BF10A9"/>
    <w:rsid w:val="34C804D5"/>
    <w:rsid w:val="34CA1236"/>
    <w:rsid w:val="34CB48BC"/>
    <w:rsid w:val="34F611A5"/>
    <w:rsid w:val="34FC3830"/>
    <w:rsid w:val="350166B3"/>
    <w:rsid w:val="35040F7A"/>
    <w:rsid w:val="35141028"/>
    <w:rsid w:val="351A1C3C"/>
    <w:rsid w:val="352473A3"/>
    <w:rsid w:val="352E6FE2"/>
    <w:rsid w:val="352F6ACA"/>
    <w:rsid w:val="353A1E43"/>
    <w:rsid w:val="353B0A9C"/>
    <w:rsid w:val="354D71E1"/>
    <w:rsid w:val="354E7FF2"/>
    <w:rsid w:val="355B7E1B"/>
    <w:rsid w:val="35980614"/>
    <w:rsid w:val="359C4DD6"/>
    <w:rsid w:val="35A33B3D"/>
    <w:rsid w:val="35A952DD"/>
    <w:rsid w:val="35AC5773"/>
    <w:rsid w:val="35B4139A"/>
    <w:rsid w:val="35C33988"/>
    <w:rsid w:val="35CA0653"/>
    <w:rsid w:val="35FB7787"/>
    <w:rsid w:val="35FC01A9"/>
    <w:rsid w:val="36001BEE"/>
    <w:rsid w:val="36061E4B"/>
    <w:rsid w:val="36167A65"/>
    <w:rsid w:val="361C3F87"/>
    <w:rsid w:val="362560C2"/>
    <w:rsid w:val="363813C6"/>
    <w:rsid w:val="363E6623"/>
    <w:rsid w:val="363F1E28"/>
    <w:rsid w:val="364A6506"/>
    <w:rsid w:val="365D5FF4"/>
    <w:rsid w:val="36711D9F"/>
    <w:rsid w:val="36930D53"/>
    <w:rsid w:val="36944010"/>
    <w:rsid w:val="369D5B44"/>
    <w:rsid w:val="36A6025D"/>
    <w:rsid w:val="36B35D0B"/>
    <w:rsid w:val="36BB32DB"/>
    <w:rsid w:val="36DB0811"/>
    <w:rsid w:val="37004C1A"/>
    <w:rsid w:val="370A576F"/>
    <w:rsid w:val="370D0F69"/>
    <w:rsid w:val="37262D99"/>
    <w:rsid w:val="37263D64"/>
    <w:rsid w:val="373931A5"/>
    <w:rsid w:val="373C5785"/>
    <w:rsid w:val="374C13DD"/>
    <w:rsid w:val="374C56CA"/>
    <w:rsid w:val="374F77DC"/>
    <w:rsid w:val="37511887"/>
    <w:rsid w:val="375B2675"/>
    <w:rsid w:val="375C1A52"/>
    <w:rsid w:val="37635A15"/>
    <w:rsid w:val="3765520F"/>
    <w:rsid w:val="37692E3F"/>
    <w:rsid w:val="376C6B4D"/>
    <w:rsid w:val="376E7F03"/>
    <w:rsid w:val="377A4890"/>
    <w:rsid w:val="37876ED3"/>
    <w:rsid w:val="378B199C"/>
    <w:rsid w:val="378D5FD4"/>
    <w:rsid w:val="3794156C"/>
    <w:rsid w:val="37945963"/>
    <w:rsid w:val="37B23BE6"/>
    <w:rsid w:val="37B51030"/>
    <w:rsid w:val="37BA69A3"/>
    <w:rsid w:val="37C75770"/>
    <w:rsid w:val="37F00B3F"/>
    <w:rsid w:val="37FE12DF"/>
    <w:rsid w:val="38115A2C"/>
    <w:rsid w:val="381D2101"/>
    <w:rsid w:val="381E60E2"/>
    <w:rsid w:val="3821799F"/>
    <w:rsid w:val="38386CAF"/>
    <w:rsid w:val="38434AA3"/>
    <w:rsid w:val="38535B35"/>
    <w:rsid w:val="385501C1"/>
    <w:rsid w:val="38577F4B"/>
    <w:rsid w:val="38646094"/>
    <w:rsid w:val="388B68E3"/>
    <w:rsid w:val="388E70EA"/>
    <w:rsid w:val="38AE2E7C"/>
    <w:rsid w:val="38B30FD4"/>
    <w:rsid w:val="38B5403F"/>
    <w:rsid w:val="38B86576"/>
    <w:rsid w:val="38D63757"/>
    <w:rsid w:val="38DF2EA5"/>
    <w:rsid w:val="38F26B33"/>
    <w:rsid w:val="390B1F6B"/>
    <w:rsid w:val="39117128"/>
    <w:rsid w:val="391758F5"/>
    <w:rsid w:val="391B6E97"/>
    <w:rsid w:val="39380B6C"/>
    <w:rsid w:val="39424429"/>
    <w:rsid w:val="394453A2"/>
    <w:rsid w:val="3946777C"/>
    <w:rsid w:val="39522C1E"/>
    <w:rsid w:val="39562A11"/>
    <w:rsid w:val="39567889"/>
    <w:rsid w:val="395A626B"/>
    <w:rsid w:val="395D7FF9"/>
    <w:rsid w:val="396252A9"/>
    <w:rsid w:val="396C611B"/>
    <w:rsid w:val="3975482A"/>
    <w:rsid w:val="39755157"/>
    <w:rsid w:val="39833F78"/>
    <w:rsid w:val="39985693"/>
    <w:rsid w:val="399B620D"/>
    <w:rsid w:val="39D52332"/>
    <w:rsid w:val="39EB2518"/>
    <w:rsid w:val="39F16687"/>
    <w:rsid w:val="39FB0DE1"/>
    <w:rsid w:val="39FE671C"/>
    <w:rsid w:val="3A055007"/>
    <w:rsid w:val="3A0725FB"/>
    <w:rsid w:val="3A0A41F9"/>
    <w:rsid w:val="3A125424"/>
    <w:rsid w:val="3A1811CA"/>
    <w:rsid w:val="3A2546AE"/>
    <w:rsid w:val="3A2D0572"/>
    <w:rsid w:val="3A30708B"/>
    <w:rsid w:val="3A3F002D"/>
    <w:rsid w:val="3A43514F"/>
    <w:rsid w:val="3A4A20D4"/>
    <w:rsid w:val="3A5330AF"/>
    <w:rsid w:val="3A62516A"/>
    <w:rsid w:val="3A6625F3"/>
    <w:rsid w:val="3A7C59C8"/>
    <w:rsid w:val="3A8F217D"/>
    <w:rsid w:val="3A951F6E"/>
    <w:rsid w:val="3A9827E8"/>
    <w:rsid w:val="3AA16DB0"/>
    <w:rsid w:val="3AA83000"/>
    <w:rsid w:val="3AC400E4"/>
    <w:rsid w:val="3AC53A1A"/>
    <w:rsid w:val="3AC5673A"/>
    <w:rsid w:val="3AC92764"/>
    <w:rsid w:val="3ACA0F81"/>
    <w:rsid w:val="3ADB0C82"/>
    <w:rsid w:val="3ADB2B4F"/>
    <w:rsid w:val="3AE622EC"/>
    <w:rsid w:val="3AE71B89"/>
    <w:rsid w:val="3AF600CC"/>
    <w:rsid w:val="3AF73014"/>
    <w:rsid w:val="3AFD5749"/>
    <w:rsid w:val="3B016A80"/>
    <w:rsid w:val="3B057A4E"/>
    <w:rsid w:val="3B065533"/>
    <w:rsid w:val="3B091EC4"/>
    <w:rsid w:val="3B096423"/>
    <w:rsid w:val="3B1A4B54"/>
    <w:rsid w:val="3B2241F5"/>
    <w:rsid w:val="3B241FDE"/>
    <w:rsid w:val="3B26571B"/>
    <w:rsid w:val="3B2C54CE"/>
    <w:rsid w:val="3B327F99"/>
    <w:rsid w:val="3B3F6210"/>
    <w:rsid w:val="3B42755D"/>
    <w:rsid w:val="3B5E2BDB"/>
    <w:rsid w:val="3B5F3424"/>
    <w:rsid w:val="3B666BF4"/>
    <w:rsid w:val="3B6B48A9"/>
    <w:rsid w:val="3B6C24FA"/>
    <w:rsid w:val="3B75069C"/>
    <w:rsid w:val="3B775599"/>
    <w:rsid w:val="3B822052"/>
    <w:rsid w:val="3B8634AF"/>
    <w:rsid w:val="3BA40581"/>
    <w:rsid w:val="3BAD7B15"/>
    <w:rsid w:val="3BB013E4"/>
    <w:rsid w:val="3BB33995"/>
    <w:rsid w:val="3BBD0EEE"/>
    <w:rsid w:val="3BC42BA8"/>
    <w:rsid w:val="3BC72966"/>
    <w:rsid w:val="3BC879CD"/>
    <w:rsid w:val="3BDE52B9"/>
    <w:rsid w:val="3BE073B6"/>
    <w:rsid w:val="3BE83461"/>
    <w:rsid w:val="3BEA5DDE"/>
    <w:rsid w:val="3BEE71F3"/>
    <w:rsid w:val="3BEF24D9"/>
    <w:rsid w:val="3BFD1D08"/>
    <w:rsid w:val="3C0B6367"/>
    <w:rsid w:val="3C116B67"/>
    <w:rsid w:val="3C266C01"/>
    <w:rsid w:val="3C302A5B"/>
    <w:rsid w:val="3C3326BF"/>
    <w:rsid w:val="3C5560A3"/>
    <w:rsid w:val="3C582462"/>
    <w:rsid w:val="3C5E7186"/>
    <w:rsid w:val="3C645C7B"/>
    <w:rsid w:val="3C6C358B"/>
    <w:rsid w:val="3C77640D"/>
    <w:rsid w:val="3C802BF2"/>
    <w:rsid w:val="3CA6336B"/>
    <w:rsid w:val="3CA91CB9"/>
    <w:rsid w:val="3CB14C13"/>
    <w:rsid w:val="3CB84B35"/>
    <w:rsid w:val="3CCC3063"/>
    <w:rsid w:val="3CD52375"/>
    <w:rsid w:val="3CD83F90"/>
    <w:rsid w:val="3CE957B3"/>
    <w:rsid w:val="3CEB280C"/>
    <w:rsid w:val="3CEE235D"/>
    <w:rsid w:val="3CF431C1"/>
    <w:rsid w:val="3D0714CA"/>
    <w:rsid w:val="3D0E4D44"/>
    <w:rsid w:val="3D1121FD"/>
    <w:rsid w:val="3D2165A2"/>
    <w:rsid w:val="3D2E08D1"/>
    <w:rsid w:val="3D2E7775"/>
    <w:rsid w:val="3D344301"/>
    <w:rsid w:val="3D446FEA"/>
    <w:rsid w:val="3D480A5B"/>
    <w:rsid w:val="3D521D9F"/>
    <w:rsid w:val="3D533A43"/>
    <w:rsid w:val="3D5815F8"/>
    <w:rsid w:val="3D584181"/>
    <w:rsid w:val="3D5B4DA0"/>
    <w:rsid w:val="3D5C2E82"/>
    <w:rsid w:val="3D6E2C65"/>
    <w:rsid w:val="3D7405F1"/>
    <w:rsid w:val="3D757D21"/>
    <w:rsid w:val="3D830326"/>
    <w:rsid w:val="3D860A62"/>
    <w:rsid w:val="3DA03ADB"/>
    <w:rsid w:val="3DA80F4B"/>
    <w:rsid w:val="3DAA285C"/>
    <w:rsid w:val="3DAF24D8"/>
    <w:rsid w:val="3DB3447E"/>
    <w:rsid w:val="3DB62307"/>
    <w:rsid w:val="3DE80B66"/>
    <w:rsid w:val="3DED4EB9"/>
    <w:rsid w:val="3DFB542C"/>
    <w:rsid w:val="3E0C171E"/>
    <w:rsid w:val="3E1223FD"/>
    <w:rsid w:val="3E163046"/>
    <w:rsid w:val="3E170B85"/>
    <w:rsid w:val="3E193909"/>
    <w:rsid w:val="3E1A1B18"/>
    <w:rsid w:val="3E2D1345"/>
    <w:rsid w:val="3E311518"/>
    <w:rsid w:val="3E343489"/>
    <w:rsid w:val="3E422F8C"/>
    <w:rsid w:val="3E55778A"/>
    <w:rsid w:val="3E5901A0"/>
    <w:rsid w:val="3E702EC8"/>
    <w:rsid w:val="3E743A96"/>
    <w:rsid w:val="3E76016E"/>
    <w:rsid w:val="3E807A0E"/>
    <w:rsid w:val="3E903055"/>
    <w:rsid w:val="3E91721A"/>
    <w:rsid w:val="3E93467C"/>
    <w:rsid w:val="3EB2264A"/>
    <w:rsid w:val="3EB95EE3"/>
    <w:rsid w:val="3ECF7332"/>
    <w:rsid w:val="3ECF78E9"/>
    <w:rsid w:val="3ED3663C"/>
    <w:rsid w:val="3ED53BDF"/>
    <w:rsid w:val="3EEF5CC5"/>
    <w:rsid w:val="3EF11328"/>
    <w:rsid w:val="3EFF77F0"/>
    <w:rsid w:val="3F16682E"/>
    <w:rsid w:val="3F185D0F"/>
    <w:rsid w:val="3F1B7823"/>
    <w:rsid w:val="3F201F9B"/>
    <w:rsid w:val="3F2B3761"/>
    <w:rsid w:val="3F4948DC"/>
    <w:rsid w:val="3F51311F"/>
    <w:rsid w:val="3F517183"/>
    <w:rsid w:val="3F5D0885"/>
    <w:rsid w:val="3F735FC9"/>
    <w:rsid w:val="3F94771A"/>
    <w:rsid w:val="3F9F35AC"/>
    <w:rsid w:val="3FA57CA6"/>
    <w:rsid w:val="3FAA26F4"/>
    <w:rsid w:val="3FAC3C58"/>
    <w:rsid w:val="3FB5037C"/>
    <w:rsid w:val="3FB53489"/>
    <w:rsid w:val="3FB575A8"/>
    <w:rsid w:val="3FC77227"/>
    <w:rsid w:val="3FC90B82"/>
    <w:rsid w:val="3FE01AF9"/>
    <w:rsid w:val="3FE4434B"/>
    <w:rsid w:val="3FE670A1"/>
    <w:rsid w:val="4001737F"/>
    <w:rsid w:val="40091321"/>
    <w:rsid w:val="402322FA"/>
    <w:rsid w:val="40356E88"/>
    <w:rsid w:val="405335C5"/>
    <w:rsid w:val="4055118D"/>
    <w:rsid w:val="405D5614"/>
    <w:rsid w:val="40602908"/>
    <w:rsid w:val="406727C7"/>
    <w:rsid w:val="406F03AD"/>
    <w:rsid w:val="40775DD0"/>
    <w:rsid w:val="407922F7"/>
    <w:rsid w:val="40871E6A"/>
    <w:rsid w:val="408B69AB"/>
    <w:rsid w:val="409009CF"/>
    <w:rsid w:val="409252AD"/>
    <w:rsid w:val="40947E9B"/>
    <w:rsid w:val="40982D0D"/>
    <w:rsid w:val="409918F8"/>
    <w:rsid w:val="40A51334"/>
    <w:rsid w:val="40A951CA"/>
    <w:rsid w:val="40B13778"/>
    <w:rsid w:val="40C14FE2"/>
    <w:rsid w:val="40C161BE"/>
    <w:rsid w:val="40C840C5"/>
    <w:rsid w:val="40C87213"/>
    <w:rsid w:val="40CC161A"/>
    <w:rsid w:val="40D77C74"/>
    <w:rsid w:val="40E3355F"/>
    <w:rsid w:val="410A3DFC"/>
    <w:rsid w:val="411A77C4"/>
    <w:rsid w:val="4135646A"/>
    <w:rsid w:val="4141735E"/>
    <w:rsid w:val="41432479"/>
    <w:rsid w:val="41432B7B"/>
    <w:rsid w:val="4160628F"/>
    <w:rsid w:val="41697B8A"/>
    <w:rsid w:val="417D12F5"/>
    <w:rsid w:val="4180194D"/>
    <w:rsid w:val="41831A2F"/>
    <w:rsid w:val="41883209"/>
    <w:rsid w:val="418C1B9C"/>
    <w:rsid w:val="41912345"/>
    <w:rsid w:val="419A1047"/>
    <w:rsid w:val="419F52DB"/>
    <w:rsid w:val="41A62109"/>
    <w:rsid w:val="41C569AD"/>
    <w:rsid w:val="41C90B36"/>
    <w:rsid w:val="41D81C9C"/>
    <w:rsid w:val="41E861C6"/>
    <w:rsid w:val="41F224AD"/>
    <w:rsid w:val="41F41653"/>
    <w:rsid w:val="41F7755A"/>
    <w:rsid w:val="42086CCB"/>
    <w:rsid w:val="42093571"/>
    <w:rsid w:val="42127DF8"/>
    <w:rsid w:val="42170E07"/>
    <w:rsid w:val="421737EC"/>
    <w:rsid w:val="421F6680"/>
    <w:rsid w:val="42223726"/>
    <w:rsid w:val="423925CF"/>
    <w:rsid w:val="423D4354"/>
    <w:rsid w:val="42405392"/>
    <w:rsid w:val="42456A6B"/>
    <w:rsid w:val="4252450B"/>
    <w:rsid w:val="425776C3"/>
    <w:rsid w:val="425D294B"/>
    <w:rsid w:val="425F5DDD"/>
    <w:rsid w:val="42770046"/>
    <w:rsid w:val="42796C6D"/>
    <w:rsid w:val="42841B15"/>
    <w:rsid w:val="42861FDE"/>
    <w:rsid w:val="42900320"/>
    <w:rsid w:val="429A048A"/>
    <w:rsid w:val="429A75DD"/>
    <w:rsid w:val="429F65F4"/>
    <w:rsid w:val="42BE4B2F"/>
    <w:rsid w:val="42BF5EF5"/>
    <w:rsid w:val="42C07F97"/>
    <w:rsid w:val="42D85791"/>
    <w:rsid w:val="42E56410"/>
    <w:rsid w:val="42F750B7"/>
    <w:rsid w:val="42FD6BFC"/>
    <w:rsid w:val="43036CBD"/>
    <w:rsid w:val="4306439B"/>
    <w:rsid w:val="4309438A"/>
    <w:rsid w:val="430A3BB6"/>
    <w:rsid w:val="432F2AB5"/>
    <w:rsid w:val="433B7E7C"/>
    <w:rsid w:val="43593065"/>
    <w:rsid w:val="43665A0F"/>
    <w:rsid w:val="43742F6A"/>
    <w:rsid w:val="438A757E"/>
    <w:rsid w:val="438F7144"/>
    <w:rsid w:val="43A82801"/>
    <w:rsid w:val="43A82A15"/>
    <w:rsid w:val="43AB199E"/>
    <w:rsid w:val="43B214C8"/>
    <w:rsid w:val="43B653C4"/>
    <w:rsid w:val="43BA2619"/>
    <w:rsid w:val="43C17EEE"/>
    <w:rsid w:val="43C60E55"/>
    <w:rsid w:val="43C673C7"/>
    <w:rsid w:val="43D23828"/>
    <w:rsid w:val="43DD5384"/>
    <w:rsid w:val="43E817D5"/>
    <w:rsid w:val="440D6C37"/>
    <w:rsid w:val="441116CB"/>
    <w:rsid w:val="44220926"/>
    <w:rsid w:val="44264567"/>
    <w:rsid w:val="44307921"/>
    <w:rsid w:val="443A1CA1"/>
    <w:rsid w:val="443D4443"/>
    <w:rsid w:val="44655F19"/>
    <w:rsid w:val="446C0054"/>
    <w:rsid w:val="44707490"/>
    <w:rsid w:val="44783973"/>
    <w:rsid w:val="44787251"/>
    <w:rsid w:val="447C4766"/>
    <w:rsid w:val="448710EC"/>
    <w:rsid w:val="44A67815"/>
    <w:rsid w:val="44B36A4E"/>
    <w:rsid w:val="44BB2A2F"/>
    <w:rsid w:val="44BD7EDD"/>
    <w:rsid w:val="44BE6FA3"/>
    <w:rsid w:val="44C21086"/>
    <w:rsid w:val="44C64109"/>
    <w:rsid w:val="44EC5E91"/>
    <w:rsid w:val="44F67621"/>
    <w:rsid w:val="44F86EB4"/>
    <w:rsid w:val="45000041"/>
    <w:rsid w:val="45071D12"/>
    <w:rsid w:val="4509606D"/>
    <w:rsid w:val="450C17B8"/>
    <w:rsid w:val="45172D26"/>
    <w:rsid w:val="45215682"/>
    <w:rsid w:val="45263E6F"/>
    <w:rsid w:val="452D2611"/>
    <w:rsid w:val="452D553F"/>
    <w:rsid w:val="452E1C7B"/>
    <w:rsid w:val="45377E31"/>
    <w:rsid w:val="454E0D0B"/>
    <w:rsid w:val="455278F5"/>
    <w:rsid w:val="455B383B"/>
    <w:rsid w:val="456D4C0A"/>
    <w:rsid w:val="45741B50"/>
    <w:rsid w:val="457517A2"/>
    <w:rsid w:val="45776ED2"/>
    <w:rsid w:val="458A1A8D"/>
    <w:rsid w:val="458D1F42"/>
    <w:rsid w:val="458F58B6"/>
    <w:rsid w:val="459B2F61"/>
    <w:rsid w:val="459D1A6A"/>
    <w:rsid w:val="45A92439"/>
    <w:rsid w:val="45B13662"/>
    <w:rsid w:val="45B24F7E"/>
    <w:rsid w:val="45B37319"/>
    <w:rsid w:val="45BB3C4A"/>
    <w:rsid w:val="45D22984"/>
    <w:rsid w:val="45DD0844"/>
    <w:rsid w:val="45DD25EA"/>
    <w:rsid w:val="45E02B3F"/>
    <w:rsid w:val="45E8665C"/>
    <w:rsid w:val="45EF0D0C"/>
    <w:rsid w:val="45EF6FA0"/>
    <w:rsid w:val="45EF6FE0"/>
    <w:rsid w:val="45F14296"/>
    <w:rsid w:val="45F232E3"/>
    <w:rsid w:val="46066730"/>
    <w:rsid w:val="460B77AA"/>
    <w:rsid w:val="460E78E4"/>
    <w:rsid w:val="461E23DB"/>
    <w:rsid w:val="46295ADB"/>
    <w:rsid w:val="462A6F26"/>
    <w:rsid w:val="4630638F"/>
    <w:rsid w:val="4634356E"/>
    <w:rsid w:val="463C5657"/>
    <w:rsid w:val="46451BBF"/>
    <w:rsid w:val="464D3520"/>
    <w:rsid w:val="464E3356"/>
    <w:rsid w:val="465E38EE"/>
    <w:rsid w:val="46677B5A"/>
    <w:rsid w:val="46774CF1"/>
    <w:rsid w:val="46883DE6"/>
    <w:rsid w:val="46884BC7"/>
    <w:rsid w:val="468C047B"/>
    <w:rsid w:val="46925933"/>
    <w:rsid w:val="46933A87"/>
    <w:rsid w:val="46AA6112"/>
    <w:rsid w:val="46BE5988"/>
    <w:rsid w:val="46CB76D3"/>
    <w:rsid w:val="46EC5506"/>
    <w:rsid w:val="47067634"/>
    <w:rsid w:val="471C5220"/>
    <w:rsid w:val="4736006F"/>
    <w:rsid w:val="473750E1"/>
    <w:rsid w:val="47384686"/>
    <w:rsid w:val="47384BC2"/>
    <w:rsid w:val="473C3B8B"/>
    <w:rsid w:val="47451CBB"/>
    <w:rsid w:val="474902EE"/>
    <w:rsid w:val="476B3452"/>
    <w:rsid w:val="47721AC0"/>
    <w:rsid w:val="477B53E2"/>
    <w:rsid w:val="478016B3"/>
    <w:rsid w:val="478E7DAD"/>
    <w:rsid w:val="47920DB7"/>
    <w:rsid w:val="47AA1A91"/>
    <w:rsid w:val="47BD70E3"/>
    <w:rsid w:val="47BE77BB"/>
    <w:rsid w:val="47C5385C"/>
    <w:rsid w:val="47C85EE5"/>
    <w:rsid w:val="47D3028A"/>
    <w:rsid w:val="47D35D02"/>
    <w:rsid w:val="47DE00E1"/>
    <w:rsid w:val="47EA3390"/>
    <w:rsid w:val="47ED4E9C"/>
    <w:rsid w:val="4808767F"/>
    <w:rsid w:val="48117E23"/>
    <w:rsid w:val="48236315"/>
    <w:rsid w:val="482902C5"/>
    <w:rsid w:val="482A7346"/>
    <w:rsid w:val="482C4519"/>
    <w:rsid w:val="48342EA4"/>
    <w:rsid w:val="48371B19"/>
    <w:rsid w:val="48401877"/>
    <w:rsid w:val="48427463"/>
    <w:rsid w:val="484313E7"/>
    <w:rsid w:val="4848304E"/>
    <w:rsid w:val="48494A0C"/>
    <w:rsid w:val="48582FFC"/>
    <w:rsid w:val="485F38AD"/>
    <w:rsid w:val="48705CC5"/>
    <w:rsid w:val="48795B46"/>
    <w:rsid w:val="48855800"/>
    <w:rsid w:val="488E01E5"/>
    <w:rsid w:val="488E268B"/>
    <w:rsid w:val="488E35D8"/>
    <w:rsid w:val="48935A0A"/>
    <w:rsid w:val="489E2A3D"/>
    <w:rsid w:val="48B04862"/>
    <w:rsid w:val="48C2228F"/>
    <w:rsid w:val="48C27299"/>
    <w:rsid w:val="48D0042E"/>
    <w:rsid w:val="48DF6FC7"/>
    <w:rsid w:val="48FF12B7"/>
    <w:rsid w:val="490A065A"/>
    <w:rsid w:val="49257C33"/>
    <w:rsid w:val="49312044"/>
    <w:rsid w:val="49381995"/>
    <w:rsid w:val="493A0170"/>
    <w:rsid w:val="493E6DC9"/>
    <w:rsid w:val="49404BD4"/>
    <w:rsid w:val="494B3CD8"/>
    <w:rsid w:val="494C01F4"/>
    <w:rsid w:val="494C2106"/>
    <w:rsid w:val="494F3497"/>
    <w:rsid w:val="49500669"/>
    <w:rsid w:val="4956502A"/>
    <w:rsid w:val="495E490C"/>
    <w:rsid w:val="499E2897"/>
    <w:rsid w:val="49A30079"/>
    <w:rsid w:val="49AB6250"/>
    <w:rsid w:val="49AD6557"/>
    <w:rsid w:val="49B6304A"/>
    <w:rsid w:val="49B81B1E"/>
    <w:rsid w:val="49CE4241"/>
    <w:rsid w:val="49CE6EC2"/>
    <w:rsid w:val="49D77F33"/>
    <w:rsid w:val="49D905C9"/>
    <w:rsid w:val="49D92378"/>
    <w:rsid w:val="49E052A6"/>
    <w:rsid w:val="49E87EF4"/>
    <w:rsid w:val="49F47569"/>
    <w:rsid w:val="49F677A4"/>
    <w:rsid w:val="49F8152E"/>
    <w:rsid w:val="49FC1E89"/>
    <w:rsid w:val="4A0167EB"/>
    <w:rsid w:val="4A032762"/>
    <w:rsid w:val="4A063DBD"/>
    <w:rsid w:val="4A0D7425"/>
    <w:rsid w:val="4A1002FB"/>
    <w:rsid w:val="4A27103A"/>
    <w:rsid w:val="4A3159DE"/>
    <w:rsid w:val="4A363603"/>
    <w:rsid w:val="4A4354D3"/>
    <w:rsid w:val="4A4B7F39"/>
    <w:rsid w:val="4A5001C4"/>
    <w:rsid w:val="4A5643B8"/>
    <w:rsid w:val="4A5C2657"/>
    <w:rsid w:val="4A625270"/>
    <w:rsid w:val="4A800B23"/>
    <w:rsid w:val="4A816415"/>
    <w:rsid w:val="4A820C8F"/>
    <w:rsid w:val="4A8F00A0"/>
    <w:rsid w:val="4AA5596D"/>
    <w:rsid w:val="4AB80B3B"/>
    <w:rsid w:val="4AC07C19"/>
    <w:rsid w:val="4ACF2C8F"/>
    <w:rsid w:val="4ADB6709"/>
    <w:rsid w:val="4AE21ED9"/>
    <w:rsid w:val="4AE62322"/>
    <w:rsid w:val="4AEB2A0E"/>
    <w:rsid w:val="4AFB6920"/>
    <w:rsid w:val="4AFB72C2"/>
    <w:rsid w:val="4B0244CB"/>
    <w:rsid w:val="4B032E74"/>
    <w:rsid w:val="4B0563C6"/>
    <w:rsid w:val="4B0B79A3"/>
    <w:rsid w:val="4B0F3D3D"/>
    <w:rsid w:val="4B113A8F"/>
    <w:rsid w:val="4B147206"/>
    <w:rsid w:val="4B1E1506"/>
    <w:rsid w:val="4B2C745B"/>
    <w:rsid w:val="4B2D3468"/>
    <w:rsid w:val="4B41425D"/>
    <w:rsid w:val="4B4142A3"/>
    <w:rsid w:val="4B49709A"/>
    <w:rsid w:val="4B572B02"/>
    <w:rsid w:val="4B5C0801"/>
    <w:rsid w:val="4B5D0914"/>
    <w:rsid w:val="4B5E6271"/>
    <w:rsid w:val="4B656450"/>
    <w:rsid w:val="4B683797"/>
    <w:rsid w:val="4B7700B0"/>
    <w:rsid w:val="4B7842AB"/>
    <w:rsid w:val="4BB45A62"/>
    <w:rsid w:val="4BB6673B"/>
    <w:rsid w:val="4BB746C5"/>
    <w:rsid w:val="4BBB1EF3"/>
    <w:rsid w:val="4BC231F2"/>
    <w:rsid w:val="4BDC1E49"/>
    <w:rsid w:val="4BE45446"/>
    <w:rsid w:val="4BEE63D5"/>
    <w:rsid w:val="4BEE6C9A"/>
    <w:rsid w:val="4BFF64C2"/>
    <w:rsid w:val="4C017A9D"/>
    <w:rsid w:val="4C1D0538"/>
    <w:rsid w:val="4C1E4B0A"/>
    <w:rsid w:val="4C256A3F"/>
    <w:rsid w:val="4C2A543A"/>
    <w:rsid w:val="4C351F1A"/>
    <w:rsid w:val="4C3C68F7"/>
    <w:rsid w:val="4C3C78CB"/>
    <w:rsid w:val="4C5C18F9"/>
    <w:rsid w:val="4C5F1B6B"/>
    <w:rsid w:val="4C6A204E"/>
    <w:rsid w:val="4C7639BE"/>
    <w:rsid w:val="4C76495A"/>
    <w:rsid w:val="4C8E63EA"/>
    <w:rsid w:val="4C947EFA"/>
    <w:rsid w:val="4CA42117"/>
    <w:rsid w:val="4CA552CF"/>
    <w:rsid w:val="4CA555F3"/>
    <w:rsid w:val="4CA93AC1"/>
    <w:rsid w:val="4CC45526"/>
    <w:rsid w:val="4CCC5743"/>
    <w:rsid w:val="4CCE3A6D"/>
    <w:rsid w:val="4CD06279"/>
    <w:rsid w:val="4CD37C11"/>
    <w:rsid w:val="4CF53667"/>
    <w:rsid w:val="4D05695B"/>
    <w:rsid w:val="4D246394"/>
    <w:rsid w:val="4D264549"/>
    <w:rsid w:val="4D2D1177"/>
    <w:rsid w:val="4D2E582D"/>
    <w:rsid w:val="4D340E20"/>
    <w:rsid w:val="4D42324A"/>
    <w:rsid w:val="4D4459A6"/>
    <w:rsid w:val="4D446BB2"/>
    <w:rsid w:val="4D4C0C32"/>
    <w:rsid w:val="4D4E50F1"/>
    <w:rsid w:val="4D505F89"/>
    <w:rsid w:val="4D524C11"/>
    <w:rsid w:val="4D5371C5"/>
    <w:rsid w:val="4D647483"/>
    <w:rsid w:val="4D6636D7"/>
    <w:rsid w:val="4D7304B1"/>
    <w:rsid w:val="4D8320A8"/>
    <w:rsid w:val="4D8641B0"/>
    <w:rsid w:val="4D9C076C"/>
    <w:rsid w:val="4DA755AE"/>
    <w:rsid w:val="4DAA438E"/>
    <w:rsid w:val="4DAE7193"/>
    <w:rsid w:val="4DB02E65"/>
    <w:rsid w:val="4DC16162"/>
    <w:rsid w:val="4DC45FD6"/>
    <w:rsid w:val="4DC6633D"/>
    <w:rsid w:val="4DCA2867"/>
    <w:rsid w:val="4DD20801"/>
    <w:rsid w:val="4DD74D96"/>
    <w:rsid w:val="4DE4393A"/>
    <w:rsid w:val="4DE624B7"/>
    <w:rsid w:val="4E005BD8"/>
    <w:rsid w:val="4E0E5069"/>
    <w:rsid w:val="4E2B597D"/>
    <w:rsid w:val="4E332228"/>
    <w:rsid w:val="4E367F7C"/>
    <w:rsid w:val="4E3D4652"/>
    <w:rsid w:val="4E4A54C4"/>
    <w:rsid w:val="4E4B1BD2"/>
    <w:rsid w:val="4E4F6BAD"/>
    <w:rsid w:val="4E524BC9"/>
    <w:rsid w:val="4E55206A"/>
    <w:rsid w:val="4E5C0088"/>
    <w:rsid w:val="4E6609CA"/>
    <w:rsid w:val="4E6B4807"/>
    <w:rsid w:val="4E7109D5"/>
    <w:rsid w:val="4E72005B"/>
    <w:rsid w:val="4E732D2D"/>
    <w:rsid w:val="4E8B5176"/>
    <w:rsid w:val="4EA237D2"/>
    <w:rsid w:val="4EA92FEE"/>
    <w:rsid w:val="4EB57D4A"/>
    <w:rsid w:val="4EDD57A4"/>
    <w:rsid w:val="4EE07711"/>
    <w:rsid w:val="4EE64E5A"/>
    <w:rsid w:val="4EF75F85"/>
    <w:rsid w:val="4EF974AD"/>
    <w:rsid w:val="4EFF2A67"/>
    <w:rsid w:val="4EFF345D"/>
    <w:rsid w:val="4F070821"/>
    <w:rsid w:val="4F1111EA"/>
    <w:rsid w:val="4F156961"/>
    <w:rsid w:val="4F1C6103"/>
    <w:rsid w:val="4F1D05D6"/>
    <w:rsid w:val="4F1F7B85"/>
    <w:rsid w:val="4F2317B7"/>
    <w:rsid w:val="4F285588"/>
    <w:rsid w:val="4F397B2C"/>
    <w:rsid w:val="4F3B4C99"/>
    <w:rsid w:val="4F4213C3"/>
    <w:rsid w:val="4F455BE8"/>
    <w:rsid w:val="4F5B323A"/>
    <w:rsid w:val="4F711713"/>
    <w:rsid w:val="4F931380"/>
    <w:rsid w:val="4F972E51"/>
    <w:rsid w:val="4FA75E3F"/>
    <w:rsid w:val="4FC73F78"/>
    <w:rsid w:val="4FCB2510"/>
    <w:rsid w:val="4FD81FF7"/>
    <w:rsid w:val="4FDD5238"/>
    <w:rsid w:val="4FEC464E"/>
    <w:rsid w:val="4FF42576"/>
    <w:rsid w:val="4FFC70EC"/>
    <w:rsid w:val="4FFE3693"/>
    <w:rsid w:val="50091BC5"/>
    <w:rsid w:val="501A290A"/>
    <w:rsid w:val="501A760A"/>
    <w:rsid w:val="50237E5C"/>
    <w:rsid w:val="50510E96"/>
    <w:rsid w:val="50581C92"/>
    <w:rsid w:val="50587646"/>
    <w:rsid w:val="505B5691"/>
    <w:rsid w:val="507A0BC3"/>
    <w:rsid w:val="508B6C10"/>
    <w:rsid w:val="509E28CA"/>
    <w:rsid w:val="50B75EF6"/>
    <w:rsid w:val="50BF219C"/>
    <w:rsid w:val="50C05F9C"/>
    <w:rsid w:val="50C23AEB"/>
    <w:rsid w:val="50CC6889"/>
    <w:rsid w:val="50CD364A"/>
    <w:rsid w:val="50E84E9A"/>
    <w:rsid w:val="50FA20AA"/>
    <w:rsid w:val="51077DF1"/>
    <w:rsid w:val="510F4AC5"/>
    <w:rsid w:val="511567C0"/>
    <w:rsid w:val="51185373"/>
    <w:rsid w:val="511F2477"/>
    <w:rsid w:val="512B2DE6"/>
    <w:rsid w:val="513E5F1C"/>
    <w:rsid w:val="514225F4"/>
    <w:rsid w:val="51453019"/>
    <w:rsid w:val="51487D3B"/>
    <w:rsid w:val="514B494D"/>
    <w:rsid w:val="515844A9"/>
    <w:rsid w:val="516E0229"/>
    <w:rsid w:val="516F53EB"/>
    <w:rsid w:val="517256E7"/>
    <w:rsid w:val="51784930"/>
    <w:rsid w:val="517C3ACA"/>
    <w:rsid w:val="51845BB6"/>
    <w:rsid w:val="518C021E"/>
    <w:rsid w:val="518E7566"/>
    <w:rsid w:val="51947997"/>
    <w:rsid w:val="519B4BF3"/>
    <w:rsid w:val="51A06209"/>
    <w:rsid w:val="51A5164F"/>
    <w:rsid w:val="51A81D79"/>
    <w:rsid w:val="51AA1CA0"/>
    <w:rsid w:val="51CC4C63"/>
    <w:rsid w:val="51CE2DAD"/>
    <w:rsid w:val="51D349DE"/>
    <w:rsid w:val="51E12483"/>
    <w:rsid w:val="51E71626"/>
    <w:rsid w:val="51FB1DFF"/>
    <w:rsid w:val="520E4388"/>
    <w:rsid w:val="52107587"/>
    <w:rsid w:val="52146013"/>
    <w:rsid w:val="52170D2B"/>
    <w:rsid w:val="522B5480"/>
    <w:rsid w:val="522F3B14"/>
    <w:rsid w:val="523B7BE4"/>
    <w:rsid w:val="523E240E"/>
    <w:rsid w:val="524D26E0"/>
    <w:rsid w:val="525928A4"/>
    <w:rsid w:val="527E5A86"/>
    <w:rsid w:val="52866633"/>
    <w:rsid w:val="528F7C39"/>
    <w:rsid w:val="52910A36"/>
    <w:rsid w:val="5294443C"/>
    <w:rsid w:val="529A5160"/>
    <w:rsid w:val="52A44831"/>
    <w:rsid w:val="52A527E5"/>
    <w:rsid w:val="52D37B94"/>
    <w:rsid w:val="52D603B0"/>
    <w:rsid w:val="52EA2BFD"/>
    <w:rsid w:val="52F7515D"/>
    <w:rsid w:val="52FF564A"/>
    <w:rsid w:val="530C1394"/>
    <w:rsid w:val="530F4FA2"/>
    <w:rsid w:val="532608EC"/>
    <w:rsid w:val="5329338E"/>
    <w:rsid w:val="5334039E"/>
    <w:rsid w:val="53386A5A"/>
    <w:rsid w:val="534636EE"/>
    <w:rsid w:val="53465290"/>
    <w:rsid w:val="534A7222"/>
    <w:rsid w:val="534C54F8"/>
    <w:rsid w:val="53580649"/>
    <w:rsid w:val="536257B4"/>
    <w:rsid w:val="53793A60"/>
    <w:rsid w:val="5383210D"/>
    <w:rsid w:val="539973E2"/>
    <w:rsid w:val="539A209C"/>
    <w:rsid w:val="53A52741"/>
    <w:rsid w:val="53B31FB0"/>
    <w:rsid w:val="53B34AB4"/>
    <w:rsid w:val="53BB6618"/>
    <w:rsid w:val="53BB6F13"/>
    <w:rsid w:val="53BE5032"/>
    <w:rsid w:val="53BE5B48"/>
    <w:rsid w:val="53CB154E"/>
    <w:rsid w:val="53CC5362"/>
    <w:rsid w:val="53EA6411"/>
    <w:rsid w:val="53EB4505"/>
    <w:rsid w:val="53F65B44"/>
    <w:rsid w:val="53FE3AFE"/>
    <w:rsid w:val="540C7775"/>
    <w:rsid w:val="54153291"/>
    <w:rsid w:val="5419035D"/>
    <w:rsid w:val="543145CA"/>
    <w:rsid w:val="54365DE4"/>
    <w:rsid w:val="544A0455"/>
    <w:rsid w:val="546B7121"/>
    <w:rsid w:val="547179B0"/>
    <w:rsid w:val="5484391B"/>
    <w:rsid w:val="54935FE9"/>
    <w:rsid w:val="54A95439"/>
    <w:rsid w:val="54B4618E"/>
    <w:rsid w:val="54B95C36"/>
    <w:rsid w:val="54C36101"/>
    <w:rsid w:val="54CA2A26"/>
    <w:rsid w:val="54CE7BB2"/>
    <w:rsid w:val="54CF5BE9"/>
    <w:rsid w:val="54D17312"/>
    <w:rsid w:val="54D761CE"/>
    <w:rsid w:val="54F06319"/>
    <w:rsid w:val="551F69AD"/>
    <w:rsid w:val="5538599D"/>
    <w:rsid w:val="553B507D"/>
    <w:rsid w:val="555A64D6"/>
    <w:rsid w:val="55604E3F"/>
    <w:rsid w:val="55616088"/>
    <w:rsid w:val="55623223"/>
    <w:rsid w:val="556535C3"/>
    <w:rsid w:val="55676D0A"/>
    <w:rsid w:val="55777EE8"/>
    <w:rsid w:val="557D127C"/>
    <w:rsid w:val="55815C87"/>
    <w:rsid w:val="55864BAC"/>
    <w:rsid w:val="559C02A8"/>
    <w:rsid w:val="55A41E5C"/>
    <w:rsid w:val="55B84F9A"/>
    <w:rsid w:val="55BB707D"/>
    <w:rsid w:val="55C670BC"/>
    <w:rsid w:val="55CA4CD5"/>
    <w:rsid w:val="55E771D4"/>
    <w:rsid w:val="55EE6D26"/>
    <w:rsid w:val="55F026E1"/>
    <w:rsid w:val="55F65682"/>
    <w:rsid w:val="55F66F86"/>
    <w:rsid w:val="55FF1595"/>
    <w:rsid w:val="560E434A"/>
    <w:rsid w:val="56125617"/>
    <w:rsid w:val="5619073C"/>
    <w:rsid w:val="56207EDE"/>
    <w:rsid w:val="56211BB8"/>
    <w:rsid w:val="562B6BAC"/>
    <w:rsid w:val="5635532E"/>
    <w:rsid w:val="563C5A53"/>
    <w:rsid w:val="564466D1"/>
    <w:rsid w:val="56550B8E"/>
    <w:rsid w:val="56585C9E"/>
    <w:rsid w:val="566A4CCB"/>
    <w:rsid w:val="566C58E8"/>
    <w:rsid w:val="566C7075"/>
    <w:rsid w:val="567F3930"/>
    <w:rsid w:val="568D03BE"/>
    <w:rsid w:val="56976C33"/>
    <w:rsid w:val="569C28D9"/>
    <w:rsid w:val="56A31455"/>
    <w:rsid w:val="56AE7240"/>
    <w:rsid w:val="56BF2433"/>
    <w:rsid w:val="56D27BFE"/>
    <w:rsid w:val="56D51FAF"/>
    <w:rsid w:val="56E10DDD"/>
    <w:rsid w:val="56EF38C7"/>
    <w:rsid w:val="57026664"/>
    <w:rsid w:val="571117C6"/>
    <w:rsid w:val="5720383C"/>
    <w:rsid w:val="57210AB8"/>
    <w:rsid w:val="572D5895"/>
    <w:rsid w:val="57331ACF"/>
    <w:rsid w:val="57395489"/>
    <w:rsid w:val="573A4EF1"/>
    <w:rsid w:val="573B62F5"/>
    <w:rsid w:val="573C227B"/>
    <w:rsid w:val="573D77D6"/>
    <w:rsid w:val="574E2A85"/>
    <w:rsid w:val="574F1F0A"/>
    <w:rsid w:val="57530A45"/>
    <w:rsid w:val="57625B9F"/>
    <w:rsid w:val="57682EBA"/>
    <w:rsid w:val="57836689"/>
    <w:rsid w:val="578670FA"/>
    <w:rsid w:val="57897EFC"/>
    <w:rsid w:val="578D7955"/>
    <w:rsid w:val="579357E5"/>
    <w:rsid w:val="579B607F"/>
    <w:rsid w:val="57A427BF"/>
    <w:rsid w:val="57A56669"/>
    <w:rsid w:val="57AC4A69"/>
    <w:rsid w:val="57AC7077"/>
    <w:rsid w:val="57B47793"/>
    <w:rsid w:val="57B93BBB"/>
    <w:rsid w:val="57C92F60"/>
    <w:rsid w:val="57D00DC5"/>
    <w:rsid w:val="57E13B23"/>
    <w:rsid w:val="57E803F5"/>
    <w:rsid w:val="57EC69B8"/>
    <w:rsid w:val="57FF60BE"/>
    <w:rsid w:val="57FF7E44"/>
    <w:rsid w:val="58042143"/>
    <w:rsid w:val="5805517E"/>
    <w:rsid w:val="58080E23"/>
    <w:rsid w:val="581D58D2"/>
    <w:rsid w:val="581D7870"/>
    <w:rsid w:val="581E54A2"/>
    <w:rsid w:val="583628ED"/>
    <w:rsid w:val="58410447"/>
    <w:rsid w:val="5842674B"/>
    <w:rsid w:val="5848213E"/>
    <w:rsid w:val="585320A8"/>
    <w:rsid w:val="58585CA5"/>
    <w:rsid w:val="585B092C"/>
    <w:rsid w:val="585B10B9"/>
    <w:rsid w:val="586926F0"/>
    <w:rsid w:val="586E1419"/>
    <w:rsid w:val="58791F38"/>
    <w:rsid w:val="58842497"/>
    <w:rsid w:val="5889658F"/>
    <w:rsid w:val="588B228E"/>
    <w:rsid w:val="588D4B2A"/>
    <w:rsid w:val="5892266B"/>
    <w:rsid w:val="589A48E6"/>
    <w:rsid w:val="58A25753"/>
    <w:rsid w:val="58AF1523"/>
    <w:rsid w:val="58B156F2"/>
    <w:rsid w:val="58BC5933"/>
    <w:rsid w:val="58C02B69"/>
    <w:rsid w:val="58C71EE5"/>
    <w:rsid w:val="58DB0AD7"/>
    <w:rsid w:val="58DD0952"/>
    <w:rsid w:val="58E00EFD"/>
    <w:rsid w:val="59287B0B"/>
    <w:rsid w:val="59326FE4"/>
    <w:rsid w:val="593B28DD"/>
    <w:rsid w:val="593C0FD4"/>
    <w:rsid w:val="593D3F0A"/>
    <w:rsid w:val="594165F1"/>
    <w:rsid w:val="59452932"/>
    <w:rsid w:val="59486DD0"/>
    <w:rsid w:val="59493175"/>
    <w:rsid w:val="594B7109"/>
    <w:rsid w:val="594C4503"/>
    <w:rsid w:val="595751F0"/>
    <w:rsid w:val="59662CE0"/>
    <w:rsid w:val="597A6C42"/>
    <w:rsid w:val="597D188C"/>
    <w:rsid w:val="59840C5B"/>
    <w:rsid w:val="598866C3"/>
    <w:rsid w:val="598E7C4D"/>
    <w:rsid w:val="59982B07"/>
    <w:rsid w:val="59A374EF"/>
    <w:rsid w:val="59A93229"/>
    <w:rsid w:val="59AC653A"/>
    <w:rsid w:val="59AD735E"/>
    <w:rsid w:val="59C80FA7"/>
    <w:rsid w:val="59CC75E0"/>
    <w:rsid w:val="59CD4007"/>
    <w:rsid w:val="59D3586F"/>
    <w:rsid w:val="59D82AE5"/>
    <w:rsid w:val="59DB2CB0"/>
    <w:rsid w:val="59FD5DEA"/>
    <w:rsid w:val="5A0C6E99"/>
    <w:rsid w:val="5A100086"/>
    <w:rsid w:val="5A1378EE"/>
    <w:rsid w:val="5A295D67"/>
    <w:rsid w:val="5A30605D"/>
    <w:rsid w:val="5A393AF0"/>
    <w:rsid w:val="5A3B2A2F"/>
    <w:rsid w:val="5A4145B7"/>
    <w:rsid w:val="5A536478"/>
    <w:rsid w:val="5A65797E"/>
    <w:rsid w:val="5A72698C"/>
    <w:rsid w:val="5A745480"/>
    <w:rsid w:val="5A7644F3"/>
    <w:rsid w:val="5A7A3C90"/>
    <w:rsid w:val="5A7E6698"/>
    <w:rsid w:val="5A83091B"/>
    <w:rsid w:val="5A84459B"/>
    <w:rsid w:val="5A8452A0"/>
    <w:rsid w:val="5A8764B0"/>
    <w:rsid w:val="5A991373"/>
    <w:rsid w:val="5A9A2F7E"/>
    <w:rsid w:val="5AA950CC"/>
    <w:rsid w:val="5AAD6B5B"/>
    <w:rsid w:val="5AB97304"/>
    <w:rsid w:val="5ACF4D73"/>
    <w:rsid w:val="5AD659E2"/>
    <w:rsid w:val="5AD94131"/>
    <w:rsid w:val="5ADB165C"/>
    <w:rsid w:val="5AE027B2"/>
    <w:rsid w:val="5AE9458D"/>
    <w:rsid w:val="5B0A0562"/>
    <w:rsid w:val="5B111B4C"/>
    <w:rsid w:val="5B133E50"/>
    <w:rsid w:val="5B20774A"/>
    <w:rsid w:val="5B2A39BA"/>
    <w:rsid w:val="5B2B5707"/>
    <w:rsid w:val="5B3234E8"/>
    <w:rsid w:val="5B3D2687"/>
    <w:rsid w:val="5B4D0E32"/>
    <w:rsid w:val="5B4D4D14"/>
    <w:rsid w:val="5B516F86"/>
    <w:rsid w:val="5B5C3FBC"/>
    <w:rsid w:val="5B5E0ADF"/>
    <w:rsid w:val="5B6173AF"/>
    <w:rsid w:val="5B6E7DB5"/>
    <w:rsid w:val="5B6F3C0F"/>
    <w:rsid w:val="5B7135A6"/>
    <w:rsid w:val="5B753BE4"/>
    <w:rsid w:val="5B7D049B"/>
    <w:rsid w:val="5B8571F1"/>
    <w:rsid w:val="5B8D0530"/>
    <w:rsid w:val="5B98135F"/>
    <w:rsid w:val="5BA243FF"/>
    <w:rsid w:val="5BAA2BB7"/>
    <w:rsid w:val="5BAE38DE"/>
    <w:rsid w:val="5BBC75B4"/>
    <w:rsid w:val="5BC0745D"/>
    <w:rsid w:val="5BDF0EE9"/>
    <w:rsid w:val="5BDF61B4"/>
    <w:rsid w:val="5BE87DE5"/>
    <w:rsid w:val="5BEC6AEC"/>
    <w:rsid w:val="5BEE48C0"/>
    <w:rsid w:val="5BEE5CAC"/>
    <w:rsid w:val="5BF82712"/>
    <w:rsid w:val="5BFB69F9"/>
    <w:rsid w:val="5C2514A9"/>
    <w:rsid w:val="5C252340"/>
    <w:rsid w:val="5C477F20"/>
    <w:rsid w:val="5C7C6304"/>
    <w:rsid w:val="5C880366"/>
    <w:rsid w:val="5C8900B3"/>
    <w:rsid w:val="5C965684"/>
    <w:rsid w:val="5CA17519"/>
    <w:rsid w:val="5CC019E0"/>
    <w:rsid w:val="5CC2096B"/>
    <w:rsid w:val="5CCB49E9"/>
    <w:rsid w:val="5CD01B96"/>
    <w:rsid w:val="5CD021D6"/>
    <w:rsid w:val="5CD579A7"/>
    <w:rsid w:val="5CD77174"/>
    <w:rsid w:val="5CDF7C46"/>
    <w:rsid w:val="5CF56C00"/>
    <w:rsid w:val="5CFA1557"/>
    <w:rsid w:val="5D042D16"/>
    <w:rsid w:val="5D043F19"/>
    <w:rsid w:val="5D050C35"/>
    <w:rsid w:val="5D0A1DE2"/>
    <w:rsid w:val="5D124BEB"/>
    <w:rsid w:val="5D192D21"/>
    <w:rsid w:val="5D196EE0"/>
    <w:rsid w:val="5D2027C1"/>
    <w:rsid w:val="5D225CD1"/>
    <w:rsid w:val="5D251608"/>
    <w:rsid w:val="5D3354F7"/>
    <w:rsid w:val="5D3C30C3"/>
    <w:rsid w:val="5D3E7EAB"/>
    <w:rsid w:val="5D42417E"/>
    <w:rsid w:val="5D442323"/>
    <w:rsid w:val="5D4B6725"/>
    <w:rsid w:val="5D5054BD"/>
    <w:rsid w:val="5D621255"/>
    <w:rsid w:val="5D7943FC"/>
    <w:rsid w:val="5D805337"/>
    <w:rsid w:val="5D8651D3"/>
    <w:rsid w:val="5D8C6422"/>
    <w:rsid w:val="5D9679B9"/>
    <w:rsid w:val="5D9859BE"/>
    <w:rsid w:val="5D9A2112"/>
    <w:rsid w:val="5D9C52C3"/>
    <w:rsid w:val="5DA65F14"/>
    <w:rsid w:val="5DAF3678"/>
    <w:rsid w:val="5DBF5977"/>
    <w:rsid w:val="5DC157B2"/>
    <w:rsid w:val="5DCC6649"/>
    <w:rsid w:val="5DCC7686"/>
    <w:rsid w:val="5DE33C47"/>
    <w:rsid w:val="5DE34407"/>
    <w:rsid w:val="5E034349"/>
    <w:rsid w:val="5E0570A6"/>
    <w:rsid w:val="5E112AC0"/>
    <w:rsid w:val="5E13443E"/>
    <w:rsid w:val="5E162827"/>
    <w:rsid w:val="5E294791"/>
    <w:rsid w:val="5E3E1D4B"/>
    <w:rsid w:val="5E4603CB"/>
    <w:rsid w:val="5E4878B8"/>
    <w:rsid w:val="5E4F368A"/>
    <w:rsid w:val="5E5A6957"/>
    <w:rsid w:val="5E5C07E5"/>
    <w:rsid w:val="5E5D6D39"/>
    <w:rsid w:val="5E6F1F86"/>
    <w:rsid w:val="5E715A73"/>
    <w:rsid w:val="5E943CE8"/>
    <w:rsid w:val="5E950E07"/>
    <w:rsid w:val="5EA448B9"/>
    <w:rsid w:val="5EB10289"/>
    <w:rsid w:val="5EB10EEC"/>
    <w:rsid w:val="5EB2666D"/>
    <w:rsid w:val="5ECF368C"/>
    <w:rsid w:val="5EDA19CB"/>
    <w:rsid w:val="5EDB375A"/>
    <w:rsid w:val="5EE87DA1"/>
    <w:rsid w:val="5EFA110A"/>
    <w:rsid w:val="5EFD3EFE"/>
    <w:rsid w:val="5F045772"/>
    <w:rsid w:val="5F0911F3"/>
    <w:rsid w:val="5F180CD6"/>
    <w:rsid w:val="5F20774A"/>
    <w:rsid w:val="5F291B5F"/>
    <w:rsid w:val="5F296A9C"/>
    <w:rsid w:val="5F2B78E7"/>
    <w:rsid w:val="5F30427B"/>
    <w:rsid w:val="5F343068"/>
    <w:rsid w:val="5F3A2D47"/>
    <w:rsid w:val="5F4A4589"/>
    <w:rsid w:val="5F5920BF"/>
    <w:rsid w:val="5F664222"/>
    <w:rsid w:val="5F6F5C68"/>
    <w:rsid w:val="5F736075"/>
    <w:rsid w:val="5F8056F5"/>
    <w:rsid w:val="5F834553"/>
    <w:rsid w:val="5F8E4A0C"/>
    <w:rsid w:val="5FA272CB"/>
    <w:rsid w:val="5FA45CD0"/>
    <w:rsid w:val="5FA51231"/>
    <w:rsid w:val="5FAD35A4"/>
    <w:rsid w:val="5FAE720D"/>
    <w:rsid w:val="5FB6438F"/>
    <w:rsid w:val="5FDC2FDB"/>
    <w:rsid w:val="5FEB0E77"/>
    <w:rsid w:val="5FFA5AF0"/>
    <w:rsid w:val="60025B37"/>
    <w:rsid w:val="60085F34"/>
    <w:rsid w:val="60403079"/>
    <w:rsid w:val="604821C1"/>
    <w:rsid w:val="605D5C3C"/>
    <w:rsid w:val="605E7727"/>
    <w:rsid w:val="60633AE9"/>
    <w:rsid w:val="60715CAE"/>
    <w:rsid w:val="607D30C5"/>
    <w:rsid w:val="607F20BD"/>
    <w:rsid w:val="6084288A"/>
    <w:rsid w:val="60896C4A"/>
    <w:rsid w:val="609324B7"/>
    <w:rsid w:val="60940FC4"/>
    <w:rsid w:val="609A0BE6"/>
    <w:rsid w:val="60A61690"/>
    <w:rsid w:val="60A865B6"/>
    <w:rsid w:val="60AE30BC"/>
    <w:rsid w:val="60BD11B7"/>
    <w:rsid w:val="60C2149A"/>
    <w:rsid w:val="60CD62AD"/>
    <w:rsid w:val="60D72266"/>
    <w:rsid w:val="60D91EBC"/>
    <w:rsid w:val="60DA05DF"/>
    <w:rsid w:val="60E44295"/>
    <w:rsid w:val="60E94C46"/>
    <w:rsid w:val="60F123D3"/>
    <w:rsid w:val="60FB283B"/>
    <w:rsid w:val="60FC5969"/>
    <w:rsid w:val="60FC5C07"/>
    <w:rsid w:val="610C0954"/>
    <w:rsid w:val="610D09BE"/>
    <w:rsid w:val="611B13E9"/>
    <w:rsid w:val="612B4BE0"/>
    <w:rsid w:val="612D713E"/>
    <w:rsid w:val="61300527"/>
    <w:rsid w:val="61391317"/>
    <w:rsid w:val="61392398"/>
    <w:rsid w:val="613C313D"/>
    <w:rsid w:val="613F5AF6"/>
    <w:rsid w:val="61505AB3"/>
    <w:rsid w:val="61535689"/>
    <w:rsid w:val="61564020"/>
    <w:rsid w:val="61922DAC"/>
    <w:rsid w:val="61977B82"/>
    <w:rsid w:val="61995597"/>
    <w:rsid w:val="619D448F"/>
    <w:rsid w:val="61B32D43"/>
    <w:rsid w:val="61B821A7"/>
    <w:rsid w:val="61C22B62"/>
    <w:rsid w:val="61CA2704"/>
    <w:rsid w:val="61CD600C"/>
    <w:rsid w:val="61DB4BCF"/>
    <w:rsid w:val="61DC0265"/>
    <w:rsid w:val="61DF5DE9"/>
    <w:rsid w:val="61ED3875"/>
    <w:rsid w:val="61F22D8E"/>
    <w:rsid w:val="62020FB7"/>
    <w:rsid w:val="620C2630"/>
    <w:rsid w:val="621045CA"/>
    <w:rsid w:val="62136DA1"/>
    <w:rsid w:val="62251674"/>
    <w:rsid w:val="622C56EE"/>
    <w:rsid w:val="62307442"/>
    <w:rsid w:val="62360E03"/>
    <w:rsid w:val="624448E6"/>
    <w:rsid w:val="625507CA"/>
    <w:rsid w:val="626D09A1"/>
    <w:rsid w:val="62795E5A"/>
    <w:rsid w:val="62803F3B"/>
    <w:rsid w:val="628C2103"/>
    <w:rsid w:val="628F2F96"/>
    <w:rsid w:val="628F534B"/>
    <w:rsid w:val="62901AB6"/>
    <w:rsid w:val="62A41500"/>
    <w:rsid w:val="62B147D5"/>
    <w:rsid w:val="62BC0463"/>
    <w:rsid w:val="62C74844"/>
    <w:rsid w:val="62CE38FA"/>
    <w:rsid w:val="62E44812"/>
    <w:rsid w:val="62E94EA9"/>
    <w:rsid w:val="62F41FD5"/>
    <w:rsid w:val="62F46BD3"/>
    <w:rsid w:val="63067ACE"/>
    <w:rsid w:val="63071EBD"/>
    <w:rsid w:val="63105FEB"/>
    <w:rsid w:val="631207B2"/>
    <w:rsid w:val="631A0496"/>
    <w:rsid w:val="63217370"/>
    <w:rsid w:val="63370C0A"/>
    <w:rsid w:val="63382DC2"/>
    <w:rsid w:val="633C6D7B"/>
    <w:rsid w:val="63433785"/>
    <w:rsid w:val="63461624"/>
    <w:rsid w:val="63602383"/>
    <w:rsid w:val="63654BDB"/>
    <w:rsid w:val="636E2E11"/>
    <w:rsid w:val="636F0201"/>
    <w:rsid w:val="637868B9"/>
    <w:rsid w:val="638D4D01"/>
    <w:rsid w:val="639164D8"/>
    <w:rsid w:val="63A67EDD"/>
    <w:rsid w:val="63A73B5B"/>
    <w:rsid w:val="63B20843"/>
    <w:rsid w:val="63BB131C"/>
    <w:rsid w:val="63BB4B8D"/>
    <w:rsid w:val="63BF0709"/>
    <w:rsid w:val="63F02517"/>
    <w:rsid w:val="63F92227"/>
    <w:rsid w:val="64072FEA"/>
    <w:rsid w:val="642E66F3"/>
    <w:rsid w:val="643039C7"/>
    <w:rsid w:val="64320A0B"/>
    <w:rsid w:val="64404BC3"/>
    <w:rsid w:val="644236DF"/>
    <w:rsid w:val="64445368"/>
    <w:rsid w:val="644B6231"/>
    <w:rsid w:val="64586B28"/>
    <w:rsid w:val="64667CBF"/>
    <w:rsid w:val="646B2030"/>
    <w:rsid w:val="647B7007"/>
    <w:rsid w:val="647F5A1A"/>
    <w:rsid w:val="648C644C"/>
    <w:rsid w:val="64924D51"/>
    <w:rsid w:val="64961FCD"/>
    <w:rsid w:val="64A0456F"/>
    <w:rsid w:val="64A97831"/>
    <w:rsid w:val="64AA2BCD"/>
    <w:rsid w:val="64BA0AD0"/>
    <w:rsid w:val="64BA4B87"/>
    <w:rsid w:val="64CE1FFC"/>
    <w:rsid w:val="64D10DA9"/>
    <w:rsid w:val="64D41369"/>
    <w:rsid w:val="64EC0174"/>
    <w:rsid w:val="64F85334"/>
    <w:rsid w:val="64F937C9"/>
    <w:rsid w:val="65080613"/>
    <w:rsid w:val="65176F38"/>
    <w:rsid w:val="65213C7D"/>
    <w:rsid w:val="6522379E"/>
    <w:rsid w:val="652E12DF"/>
    <w:rsid w:val="653D34A4"/>
    <w:rsid w:val="65571266"/>
    <w:rsid w:val="655A5738"/>
    <w:rsid w:val="655D1F00"/>
    <w:rsid w:val="65682A2B"/>
    <w:rsid w:val="656E1D4D"/>
    <w:rsid w:val="65822721"/>
    <w:rsid w:val="6588051E"/>
    <w:rsid w:val="659259D8"/>
    <w:rsid w:val="65961EB1"/>
    <w:rsid w:val="659E32E8"/>
    <w:rsid w:val="65A35818"/>
    <w:rsid w:val="65A62E93"/>
    <w:rsid w:val="65A70F54"/>
    <w:rsid w:val="65A8285F"/>
    <w:rsid w:val="65B62504"/>
    <w:rsid w:val="65B934E4"/>
    <w:rsid w:val="65B97C6D"/>
    <w:rsid w:val="65CC016C"/>
    <w:rsid w:val="65D41CDE"/>
    <w:rsid w:val="65D546B0"/>
    <w:rsid w:val="65D54F6E"/>
    <w:rsid w:val="65ED5231"/>
    <w:rsid w:val="65EF0A40"/>
    <w:rsid w:val="65F96429"/>
    <w:rsid w:val="65FA1020"/>
    <w:rsid w:val="65FC55D0"/>
    <w:rsid w:val="65FE6983"/>
    <w:rsid w:val="66041FDC"/>
    <w:rsid w:val="660A2030"/>
    <w:rsid w:val="660D387B"/>
    <w:rsid w:val="66120424"/>
    <w:rsid w:val="661F55E3"/>
    <w:rsid w:val="662340AD"/>
    <w:rsid w:val="66247526"/>
    <w:rsid w:val="662552C9"/>
    <w:rsid w:val="66331EC7"/>
    <w:rsid w:val="664537B7"/>
    <w:rsid w:val="66574DEA"/>
    <w:rsid w:val="665C2E76"/>
    <w:rsid w:val="66600696"/>
    <w:rsid w:val="66781AB8"/>
    <w:rsid w:val="66795B33"/>
    <w:rsid w:val="667C4A68"/>
    <w:rsid w:val="6681703F"/>
    <w:rsid w:val="66817AA9"/>
    <w:rsid w:val="66830F3D"/>
    <w:rsid w:val="668E3645"/>
    <w:rsid w:val="66955C00"/>
    <w:rsid w:val="66991A4D"/>
    <w:rsid w:val="669A15CF"/>
    <w:rsid w:val="66B152CC"/>
    <w:rsid w:val="66BB0725"/>
    <w:rsid w:val="66BF3D61"/>
    <w:rsid w:val="66CE2DCB"/>
    <w:rsid w:val="66CF4495"/>
    <w:rsid w:val="66D943BC"/>
    <w:rsid w:val="66DF0824"/>
    <w:rsid w:val="66E64FE8"/>
    <w:rsid w:val="66EA7603"/>
    <w:rsid w:val="66ED2CCF"/>
    <w:rsid w:val="66EF04B9"/>
    <w:rsid w:val="66F05CD2"/>
    <w:rsid w:val="66F40D7E"/>
    <w:rsid w:val="66FC0763"/>
    <w:rsid w:val="671B00BB"/>
    <w:rsid w:val="6725231B"/>
    <w:rsid w:val="67321AF4"/>
    <w:rsid w:val="67397F7E"/>
    <w:rsid w:val="673B0C52"/>
    <w:rsid w:val="674A4F21"/>
    <w:rsid w:val="674B0C76"/>
    <w:rsid w:val="674B737C"/>
    <w:rsid w:val="675B0C3A"/>
    <w:rsid w:val="67623159"/>
    <w:rsid w:val="676D2C92"/>
    <w:rsid w:val="678444AC"/>
    <w:rsid w:val="67903DC6"/>
    <w:rsid w:val="67965199"/>
    <w:rsid w:val="67986BD5"/>
    <w:rsid w:val="67B6475E"/>
    <w:rsid w:val="67BF361D"/>
    <w:rsid w:val="67CD4B08"/>
    <w:rsid w:val="67D63DD3"/>
    <w:rsid w:val="67E1033A"/>
    <w:rsid w:val="67E60B98"/>
    <w:rsid w:val="67F3434C"/>
    <w:rsid w:val="67FE3ED6"/>
    <w:rsid w:val="68001494"/>
    <w:rsid w:val="68087A7F"/>
    <w:rsid w:val="680C3566"/>
    <w:rsid w:val="6816281F"/>
    <w:rsid w:val="681933D7"/>
    <w:rsid w:val="683542F5"/>
    <w:rsid w:val="68367B00"/>
    <w:rsid w:val="683B14CE"/>
    <w:rsid w:val="683D0BCB"/>
    <w:rsid w:val="68454BB7"/>
    <w:rsid w:val="68575D3C"/>
    <w:rsid w:val="687C4071"/>
    <w:rsid w:val="68867DCB"/>
    <w:rsid w:val="688D2DAE"/>
    <w:rsid w:val="688E73BA"/>
    <w:rsid w:val="68945A5A"/>
    <w:rsid w:val="689D5C6A"/>
    <w:rsid w:val="689F71D8"/>
    <w:rsid w:val="68A14464"/>
    <w:rsid w:val="68A2431B"/>
    <w:rsid w:val="68B11065"/>
    <w:rsid w:val="68B1181D"/>
    <w:rsid w:val="68BB057A"/>
    <w:rsid w:val="68EB39F3"/>
    <w:rsid w:val="68EE70B4"/>
    <w:rsid w:val="68FF0F9F"/>
    <w:rsid w:val="69021D25"/>
    <w:rsid w:val="690543D7"/>
    <w:rsid w:val="690E42E9"/>
    <w:rsid w:val="690F2AB7"/>
    <w:rsid w:val="691317B9"/>
    <w:rsid w:val="69160352"/>
    <w:rsid w:val="6916227C"/>
    <w:rsid w:val="691703C2"/>
    <w:rsid w:val="69182C5E"/>
    <w:rsid w:val="691B4AD5"/>
    <w:rsid w:val="69204B81"/>
    <w:rsid w:val="69210FF6"/>
    <w:rsid w:val="69257605"/>
    <w:rsid w:val="6928551B"/>
    <w:rsid w:val="692956C8"/>
    <w:rsid w:val="692A4C7D"/>
    <w:rsid w:val="692D1C19"/>
    <w:rsid w:val="692F79CF"/>
    <w:rsid w:val="69304F35"/>
    <w:rsid w:val="693805E2"/>
    <w:rsid w:val="693C0411"/>
    <w:rsid w:val="693D5399"/>
    <w:rsid w:val="6953639C"/>
    <w:rsid w:val="69652D5A"/>
    <w:rsid w:val="69740178"/>
    <w:rsid w:val="697831CA"/>
    <w:rsid w:val="69823D63"/>
    <w:rsid w:val="69832D3E"/>
    <w:rsid w:val="69911369"/>
    <w:rsid w:val="699C52D8"/>
    <w:rsid w:val="699D180A"/>
    <w:rsid w:val="699F1BCF"/>
    <w:rsid w:val="69A1473F"/>
    <w:rsid w:val="69A41238"/>
    <w:rsid w:val="69A54A2D"/>
    <w:rsid w:val="69AA05E5"/>
    <w:rsid w:val="69AC5A78"/>
    <w:rsid w:val="69B6239C"/>
    <w:rsid w:val="69B91190"/>
    <w:rsid w:val="69CD62BA"/>
    <w:rsid w:val="69CE6942"/>
    <w:rsid w:val="69DB74BF"/>
    <w:rsid w:val="69DF5E12"/>
    <w:rsid w:val="69EA52E0"/>
    <w:rsid w:val="69FA145A"/>
    <w:rsid w:val="69FD6F6E"/>
    <w:rsid w:val="6A101B68"/>
    <w:rsid w:val="6A3D672E"/>
    <w:rsid w:val="6A414B57"/>
    <w:rsid w:val="6A46558A"/>
    <w:rsid w:val="6A475AA8"/>
    <w:rsid w:val="6A494788"/>
    <w:rsid w:val="6A5276C2"/>
    <w:rsid w:val="6A616DAF"/>
    <w:rsid w:val="6A861F88"/>
    <w:rsid w:val="6A8A1AD2"/>
    <w:rsid w:val="6A952D82"/>
    <w:rsid w:val="6A973502"/>
    <w:rsid w:val="6AA34A53"/>
    <w:rsid w:val="6AAE7E7F"/>
    <w:rsid w:val="6AC31424"/>
    <w:rsid w:val="6AD76C51"/>
    <w:rsid w:val="6AE40C09"/>
    <w:rsid w:val="6AF87063"/>
    <w:rsid w:val="6B1869AF"/>
    <w:rsid w:val="6B1C594F"/>
    <w:rsid w:val="6B224DED"/>
    <w:rsid w:val="6B345AEF"/>
    <w:rsid w:val="6B3D0F84"/>
    <w:rsid w:val="6B5E36A4"/>
    <w:rsid w:val="6B6340DE"/>
    <w:rsid w:val="6B6370F5"/>
    <w:rsid w:val="6B7408F7"/>
    <w:rsid w:val="6B7A0999"/>
    <w:rsid w:val="6B7F628A"/>
    <w:rsid w:val="6B9A5228"/>
    <w:rsid w:val="6B9A5307"/>
    <w:rsid w:val="6BA14B70"/>
    <w:rsid w:val="6BBB17CD"/>
    <w:rsid w:val="6BBC70B9"/>
    <w:rsid w:val="6BCE4A7B"/>
    <w:rsid w:val="6BD334DA"/>
    <w:rsid w:val="6BD87DAE"/>
    <w:rsid w:val="6BEB47A4"/>
    <w:rsid w:val="6BED67A1"/>
    <w:rsid w:val="6BFE5CE9"/>
    <w:rsid w:val="6C033306"/>
    <w:rsid w:val="6C0638BA"/>
    <w:rsid w:val="6C0B0B7D"/>
    <w:rsid w:val="6C141DBB"/>
    <w:rsid w:val="6C1E7194"/>
    <w:rsid w:val="6C207FB0"/>
    <w:rsid w:val="6C296ADC"/>
    <w:rsid w:val="6C312FBB"/>
    <w:rsid w:val="6C3202BB"/>
    <w:rsid w:val="6C321EF4"/>
    <w:rsid w:val="6C33070D"/>
    <w:rsid w:val="6C3365D3"/>
    <w:rsid w:val="6C383460"/>
    <w:rsid w:val="6C3C6447"/>
    <w:rsid w:val="6C454BE7"/>
    <w:rsid w:val="6C4F61E3"/>
    <w:rsid w:val="6C5847CB"/>
    <w:rsid w:val="6C604223"/>
    <w:rsid w:val="6C62702B"/>
    <w:rsid w:val="6C756447"/>
    <w:rsid w:val="6C8F7437"/>
    <w:rsid w:val="6C963A35"/>
    <w:rsid w:val="6C986916"/>
    <w:rsid w:val="6CAA3E8D"/>
    <w:rsid w:val="6CAF63F9"/>
    <w:rsid w:val="6CBB325D"/>
    <w:rsid w:val="6CBD4173"/>
    <w:rsid w:val="6CBF17E3"/>
    <w:rsid w:val="6CBF6EA5"/>
    <w:rsid w:val="6CC22287"/>
    <w:rsid w:val="6CD12F0E"/>
    <w:rsid w:val="6CE70946"/>
    <w:rsid w:val="6CEC0F6C"/>
    <w:rsid w:val="6CEF0F7F"/>
    <w:rsid w:val="6CF131C3"/>
    <w:rsid w:val="6D0514FC"/>
    <w:rsid w:val="6D135598"/>
    <w:rsid w:val="6D1676F2"/>
    <w:rsid w:val="6D1D0024"/>
    <w:rsid w:val="6D2113BD"/>
    <w:rsid w:val="6D216A4E"/>
    <w:rsid w:val="6D223497"/>
    <w:rsid w:val="6D28269F"/>
    <w:rsid w:val="6D283BCA"/>
    <w:rsid w:val="6D393867"/>
    <w:rsid w:val="6D3E7FC5"/>
    <w:rsid w:val="6D473377"/>
    <w:rsid w:val="6D4B657E"/>
    <w:rsid w:val="6D536C90"/>
    <w:rsid w:val="6D5D3025"/>
    <w:rsid w:val="6D5F4306"/>
    <w:rsid w:val="6D776C82"/>
    <w:rsid w:val="6D784DE5"/>
    <w:rsid w:val="6D7E1A1B"/>
    <w:rsid w:val="6D800C03"/>
    <w:rsid w:val="6D880F57"/>
    <w:rsid w:val="6D984324"/>
    <w:rsid w:val="6D9D0F55"/>
    <w:rsid w:val="6DAC6DAA"/>
    <w:rsid w:val="6DC52790"/>
    <w:rsid w:val="6DC60F6E"/>
    <w:rsid w:val="6DC741FB"/>
    <w:rsid w:val="6DE22485"/>
    <w:rsid w:val="6DF11EB8"/>
    <w:rsid w:val="6E0117B2"/>
    <w:rsid w:val="6E032989"/>
    <w:rsid w:val="6E2764C0"/>
    <w:rsid w:val="6E2E40EC"/>
    <w:rsid w:val="6E366453"/>
    <w:rsid w:val="6E40413A"/>
    <w:rsid w:val="6E4102C0"/>
    <w:rsid w:val="6E4460BA"/>
    <w:rsid w:val="6E464552"/>
    <w:rsid w:val="6E4B1982"/>
    <w:rsid w:val="6E5521D5"/>
    <w:rsid w:val="6E651218"/>
    <w:rsid w:val="6E845067"/>
    <w:rsid w:val="6E8F1520"/>
    <w:rsid w:val="6E986283"/>
    <w:rsid w:val="6E9F2FCF"/>
    <w:rsid w:val="6EA61A1B"/>
    <w:rsid w:val="6EB461A1"/>
    <w:rsid w:val="6EB57F93"/>
    <w:rsid w:val="6EB72617"/>
    <w:rsid w:val="6EC230F4"/>
    <w:rsid w:val="6ECC1A72"/>
    <w:rsid w:val="6ED5083E"/>
    <w:rsid w:val="6EF06898"/>
    <w:rsid w:val="6EF57B1C"/>
    <w:rsid w:val="6F0E13A9"/>
    <w:rsid w:val="6F1C6FCF"/>
    <w:rsid w:val="6F23419A"/>
    <w:rsid w:val="6F2B00D5"/>
    <w:rsid w:val="6F3260E8"/>
    <w:rsid w:val="6F37680D"/>
    <w:rsid w:val="6F3B1BBE"/>
    <w:rsid w:val="6F5C1F8E"/>
    <w:rsid w:val="6F5D2A1A"/>
    <w:rsid w:val="6F7707DF"/>
    <w:rsid w:val="6F7D057A"/>
    <w:rsid w:val="6F8932B7"/>
    <w:rsid w:val="6F9C19E0"/>
    <w:rsid w:val="6F9D5EFF"/>
    <w:rsid w:val="6FA05486"/>
    <w:rsid w:val="6FA4609D"/>
    <w:rsid w:val="6FA51A09"/>
    <w:rsid w:val="6FB02C2C"/>
    <w:rsid w:val="6FB42AF6"/>
    <w:rsid w:val="6FD74855"/>
    <w:rsid w:val="6FE74394"/>
    <w:rsid w:val="6FE96C2C"/>
    <w:rsid w:val="6FEC6A5A"/>
    <w:rsid w:val="6FFC1A19"/>
    <w:rsid w:val="6FFD7ED7"/>
    <w:rsid w:val="700D769D"/>
    <w:rsid w:val="70134046"/>
    <w:rsid w:val="70155EA9"/>
    <w:rsid w:val="703B3E5F"/>
    <w:rsid w:val="703F1C14"/>
    <w:rsid w:val="704739B6"/>
    <w:rsid w:val="7051418F"/>
    <w:rsid w:val="7051501D"/>
    <w:rsid w:val="7051539A"/>
    <w:rsid w:val="705850D4"/>
    <w:rsid w:val="705B5F88"/>
    <w:rsid w:val="7061127C"/>
    <w:rsid w:val="706811E4"/>
    <w:rsid w:val="70722E14"/>
    <w:rsid w:val="707E7C02"/>
    <w:rsid w:val="708238ED"/>
    <w:rsid w:val="708402BB"/>
    <w:rsid w:val="70924E66"/>
    <w:rsid w:val="70980ED7"/>
    <w:rsid w:val="70A32DF4"/>
    <w:rsid w:val="70A333CB"/>
    <w:rsid w:val="70C0580F"/>
    <w:rsid w:val="70C3025C"/>
    <w:rsid w:val="70C51F93"/>
    <w:rsid w:val="70C65500"/>
    <w:rsid w:val="70D31C69"/>
    <w:rsid w:val="70DE4AFA"/>
    <w:rsid w:val="70E008D5"/>
    <w:rsid w:val="70E97D3F"/>
    <w:rsid w:val="70EC54B0"/>
    <w:rsid w:val="70F17F76"/>
    <w:rsid w:val="70F3171A"/>
    <w:rsid w:val="70F46AE8"/>
    <w:rsid w:val="710717D2"/>
    <w:rsid w:val="71215D79"/>
    <w:rsid w:val="71233F74"/>
    <w:rsid w:val="71357E35"/>
    <w:rsid w:val="71745CF1"/>
    <w:rsid w:val="717D0E41"/>
    <w:rsid w:val="71810539"/>
    <w:rsid w:val="71856B14"/>
    <w:rsid w:val="71A71B82"/>
    <w:rsid w:val="71B257CC"/>
    <w:rsid w:val="71C02A44"/>
    <w:rsid w:val="71C1247C"/>
    <w:rsid w:val="71CC3F95"/>
    <w:rsid w:val="71CD1C2F"/>
    <w:rsid w:val="71D00EAE"/>
    <w:rsid w:val="71D11F9E"/>
    <w:rsid w:val="71D84561"/>
    <w:rsid w:val="71DD6C27"/>
    <w:rsid w:val="71DF0233"/>
    <w:rsid w:val="71E450EB"/>
    <w:rsid w:val="71F10859"/>
    <w:rsid w:val="71F73B87"/>
    <w:rsid w:val="71FF40E4"/>
    <w:rsid w:val="720D4858"/>
    <w:rsid w:val="721B720D"/>
    <w:rsid w:val="721C405D"/>
    <w:rsid w:val="72214B72"/>
    <w:rsid w:val="72264648"/>
    <w:rsid w:val="72312B32"/>
    <w:rsid w:val="7246541B"/>
    <w:rsid w:val="724A33F6"/>
    <w:rsid w:val="72545474"/>
    <w:rsid w:val="725C79DB"/>
    <w:rsid w:val="72705A90"/>
    <w:rsid w:val="727307F2"/>
    <w:rsid w:val="72745B3E"/>
    <w:rsid w:val="72886C58"/>
    <w:rsid w:val="729554B8"/>
    <w:rsid w:val="729D4B0F"/>
    <w:rsid w:val="729D6766"/>
    <w:rsid w:val="72A73CF3"/>
    <w:rsid w:val="72B31A7C"/>
    <w:rsid w:val="72BB08ED"/>
    <w:rsid w:val="72BE46F2"/>
    <w:rsid w:val="72C06017"/>
    <w:rsid w:val="72C646E6"/>
    <w:rsid w:val="72DB66A3"/>
    <w:rsid w:val="72F80DDB"/>
    <w:rsid w:val="73007023"/>
    <w:rsid w:val="73153E94"/>
    <w:rsid w:val="731B631E"/>
    <w:rsid w:val="732571A3"/>
    <w:rsid w:val="733175D6"/>
    <w:rsid w:val="733F6BE0"/>
    <w:rsid w:val="73451A51"/>
    <w:rsid w:val="73455201"/>
    <w:rsid w:val="734746E1"/>
    <w:rsid w:val="73597321"/>
    <w:rsid w:val="735D7F7C"/>
    <w:rsid w:val="736D0F24"/>
    <w:rsid w:val="736F3BD1"/>
    <w:rsid w:val="73712094"/>
    <w:rsid w:val="73762984"/>
    <w:rsid w:val="73776B57"/>
    <w:rsid w:val="737941D0"/>
    <w:rsid w:val="737C6661"/>
    <w:rsid w:val="73834E71"/>
    <w:rsid w:val="739427D9"/>
    <w:rsid w:val="73963210"/>
    <w:rsid w:val="73991B13"/>
    <w:rsid w:val="73A51E5B"/>
    <w:rsid w:val="73A7579C"/>
    <w:rsid w:val="73B2791D"/>
    <w:rsid w:val="73B81B5C"/>
    <w:rsid w:val="73BB43BC"/>
    <w:rsid w:val="73BE1A51"/>
    <w:rsid w:val="73CB3102"/>
    <w:rsid w:val="73D30580"/>
    <w:rsid w:val="73E0270F"/>
    <w:rsid w:val="73E20584"/>
    <w:rsid w:val="73E47EB6"/>
    <w:rsid w:val="73E801B7"/>
    <w:rsid w:val="73F5740D"/>
    <w:rsid w:val="7400138E"/>
    <w:rsid w:val="74015DB5"/>
    <w:rsid w:val="74054803"/>
    <w:rsid w:val="740F490A"/>
    <w:rsid w:val="74114085"/>
    <w:rsid w:val="74243BCA"/>
    <w:rsid w:val="742C4AE8"/>
    <w:rsid w:val="74615766"/>
    <w:rsid w:val="74617B5A"/>
    <w:rsid w:val="7463575D"/>
    <w:rsid w:val="746A44A8"/>
    <w:rsid w:val="746E649C"/>
    <w:rsid w:val="74777ACD"/>
    <w:rsid w:val="747A0236"/>
    <w:rsid w:val="74846A98"/>
    <w:rsid w:val="7494379B"/>
    <w:rsid w:val="749C4004"/>
    <w:rsid w:val="74AC55DD"/>
    <w:rsid w:val="74B11AD5"/>
    <w:rsid w:val="74BE21AA"/>
    <w:rsid w:val="74CD3D95"/>
    <w:rsid w:val="74D26592"/>
    <w:rsid w:val="74D5461C"/>
    <w:rsid w:val="74EA2620"/>
    <w:rsid w:val="74EE5368"/>
    <w:rsid w:val="74F149AE"/>
    <w:rsid w:val="74F60D8E"/>
    <w:rsid w:val="74F809B0"/>
    <w:rsid w:val="750221FA"/>
    <w:rsid w:val="750A28FC"/>
    <w:rsid w:val="75282443"/>
    <w:rsid w:val="752C7B1C"/>
    <w:rsid w:val="75391243"/>
    <w:rsid w:val="75432C2E"/>
    <w:rsid w:val="75441808"/>
    <w:rsid w:val="754F2EEC"/>
    <w:rsid w:val="75513118"/>
    <w:rsid w:val="75674913"/>
    <w:rsid w:val="75A172B6"/>
    <w:rsid w:val="75A53CED"/>
    <w:rsid w:val="75A62F39"/>
    <w:rsid w:val="75AD1508"/>
    <w:rsid w:val="75AD6C6C"/>
    <w:rsid w:val="75B32252"/>
    <w:rsid w:val="75B6119C"/>
    <w:rsid w:val="75C33910"/>
    <w:rsid w:val="75CE4B05"/>
    <w:rsid w:val="75D1636D"/>
    <w:rsid w:val="75D17938"/>
    <w:rsid w:val="75DB5199"/>
    <w:rsid w:val="75DC3DB4"/>
    <w:rsid w:val="760B547A"/>
    <w:rsid w:val="760F1AD6"/>
    <w:rsid w:val="76180110"/>
    <w:rsid w:val="763C58B9"/>
    <w:rsid w:val="763E728F"/>
    <w:rsid w:val="765443F4"/>
    <w:rsid w:val="765C496C"/>
    <w:rsid w:val="76617FD5"/>
    <w:rsid w:val="76674B66"/>
    <w:rsid w:val="766B4F20"/>
    <w:rsid w:val="766D5C57"/>
    <w:rsid w:val="766E607A"/>
    <w:rsid w:val="76707112"/>
    <w:rsid w:val="76765B6C"/>
    <w:rsid w:val="767E065A"/>
    <w:rsid w:val="769225FE"/>
    <w:rsid w:val="769F3A0E"/>
    <w:rsid w:val="76A352EB"/>
    <w:rsid w:val="76AF3734"/>
    <w:rsid w:val="76C1617D"/>
    <w:rsid w:val="76C810C5"/>
    <w:rsid w:val="76CC5454"/>
    <w:rsid w:val="76CE7C98"/>
    <w:rsid w:val="76D24774"/>
    <w:rsid w:val="76D27D5C"/>
    <w:rsid w:val="76DA23B3"/>
    <w:rsid w:val="76F90260"/>
    <w:rsid w:val="77094348"/>
    <w:rsid w:val="770F0B8E"/>
    <w:rsid w:val="770F33A8"/>
    <w:rsid w:val="77184A6E"/>
    <w:rsid w:val="771E3715"/>
    <w:rsid w:val="77282B04"/>
    <w:rsid w:val="77522AAE"/>
    <w:rsid w:val="77552652"/>
    <w:rsid w:val="77576A70"/>
    <w:rsid w:val="776D267E"/>
    <w:rsid w:val="776D57CB"/>
    <w:rsid w:val="776F51E7"/>
    <w:rsid w:val="77744CB5"/>
    <w:rsid w:val="77745E23"/>
    <w:rsid w:val="777B6E81"/>
    <w:rsid w:val="777F401D"/>
    <w:rsid w:val="7783153C"/>
    <w:rsid w:val="77934608"/>
    <w:rsid w:val="77997924"/>
    <w:rsid w:val="779A2136"/>
    <w:rsid w:val="77A63988"/>
    <w:rsid w:val="77AB0FA5"/>
    <w:rsid w:val="77B1403E"/>
    <w:rsid w:val="77B746EE"/>
    <w:rsid w:val="77B93490"/>
    <w:rsid w:val="77BE3EE2"/>
    <w:rsid w:val="77D61CE8"/>
    <w:rsid w:val="77DC562D"/>
    <w:rsid w:val="77DF6EF9"/>
    <w:rsid w:val="77F85F3B"/>
    <w:rsid w:val="780423D5"/>
    <w:rsid w:val="780604E6"/>
    <w:rsid w:val="780911A7"/>
    <w:rsid w:val="781008F2"/>
    <w:rsid w:val="78170190"/>
    <w:rsid w:val="78183A93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89293E"/>
    <w:rsid w:val="78A22BA6"/>
    <w:rsid w:val="78A51FA8"/>
    <w:rsid w:val="78AA683B"/>
    <w:rsid w:val="78AF35ED"/>
    <w:rsid w:val="78B254AD"/>
    <w:rsid w:val="78B86D80"/>
    <w:rsid w:val="78C17972"/>
    <w:rsid w:val="78D3360A"/>
    <w:rsid w:val="78D71711"/>
    <w:rsid w:val="78DE1E3C"/>
    <w:rsid w:val="78DF510F"/>
    <w:rsid w:val="78E31361"/>
    <w:rsid w:val="78E57BE7"/>
    <w:rsid w:val="78E96E50"/>
    <w:rsid w:val="78EB4D42"/>
    <w:rsid w:val="78EC0F55"/>
    <w:rsid w:val="78EC6A49"/>
    <w:rsid w:val="78F87FA0"/>
    <w:rsid w:val="78FB43D3"/>
    <w:rsid w:val="79050E06"/>
    <w:rsid w:val="790563A2"/>
    <w:rsid w:val="79197211"/>
    <w:rsid w:val="791E7191"/>
    <w:rsid w:val="79224FAA"/>
    <w:rsid w:val="792C2661"/>
    <w:rsid w:val="792F2339"/>
    <w:rsid w:val="79423484"/>
    <w:rsid w:val="7948043A"/>
    <w:rsid w:val="79571BF5"/>
    <w:rsid w:val="797F441F"/>
    <w:rsid w:val="798510F9"/>
    <w:rsid w:val="79877CC3"/>
    <w:rsid w:val="798C46A3"/>
    <w:rsid w:val="7990674A"/>
    <w:rsid w:val="79943E92"/>
    <w:rsid w:val="79953103"/>
    <w:rsid w:val="79A23B2A"/>
    <w:rsid w:val="79B83327"/>
    <w:rsid w:val="79C840D5"/>
    <w:rsid w:val="79F023A5"/>
    <w:rsid w:val="79FA7C15"/>
    <w:rsid w:val="7A0F061C"/>
    <w:rsid w:val="7A165009"/>
    <w:rsid w:val="7A230A9E"/>
    <w:rsid w:val="7A4F346A"/>
    <w:rsid w:val="7A500DC2"/>
    <w:rsid w:val="7A6132F9"/>
    <w:rsid w:val="7A694428"/>
    <w:rsid w:val="7A7B2C72"/>
    <w:rsid w:val="7A9150DF"/>
    <w:rsid w:val="7A922441"/>
    <w:rsid w:val="7A974293"/>
    <w:rsid w:val="7A98005E"/>
    <w:rsid w:val="7A9D1F2F"/>
    <w:rsid w:val="7AA3460E"/>
    <w:rsid w:val="7AA525FD"/>
    <w:rsid w:val="7ABC36C3"/>
    <w:rsid w:val="7AC11583"/>
    <w:rsid w:val="7ACB00DA"/>
    <w:rsid w:val="7AD34ED7"/>
    <w:rsid w:val="7AD76646"/>
    <w:rsid w:val="7AE85C4B"/>
    <w:rsid w:val="7AED3314"/>
    <w:rsid w:val="7AEE75CE"/>
    <w:rsid w:val="7AF8316E"/>
    <w:rsid w:val="7AF97C7F"/>
    <w:rsid w:val="7AFB6ED3"/>
    <w:rsid w:val="7B083678"/>
    <w:rsid w:val="7B2C429A"/>
    <w:rsid w:val="7B34651F"/>
    <w:rsid w:val="7B414A8B"/>
    <w:rsid w:val="7B5B785E"/>
    <w:rsid w:val="7B60003B"/>
    <w:rsid w:val="7B6244D1"/>
    <w:rsid w:val="7B645547"/>
    <w:rsid w:val="7B6E0757"/>
    <w:rsid w:val="7B743249"/>
    <w:rsid w:val="7B754970"/>
    <w:rsid w:val="7B841DD3"/>
    <w:rsid w:val="7B862A90"/>
    <w:rsid w:val="7B954039"/>
    <w:rsid w:val="7B985DD7"/>
    <w:rsid w:val="7BB55730"/>
    <w:rsid w:val="7BB56E3F"/>
    <w:rsid w:val="7BB8674F"/>
    <w:rsid w:val="7BBC7903"/>
    <w:rsid w:val="7BCE4EAC"/>
    <w:rsid w:val="7BD149C5"/>
    <w:rsid w:val="7BDB35AA"/>
    <w:rsid w:val="7BE355C0"/>
    <w:rsid w:val="7BEA6265"/>
    <w:rsid w:val="7BEB49C2"/>
    <w:rsid w:val="7BEF4500"/>
    <w:rsid w:val="7BF143B7"/>
    <w:rsid w:val="7BF93B44"/>
    <w:rsid w:val="7C063ED4"/>
    <w:rsid w:val="7C111F99"/>
    <w:rsid w:val="7C127F12"/>
    <w:rsid w:val="7C153C7B"/>
    <w:rsid w:val="7C1F44FA"/>
    <w:rsid w:val="7C23326D"/>
    <w:rsid w:val="7C310F57"/>
    <w:rsid w:val="7C3B4482"/>
    <w:rsid w:val="7C493308"/>
    <w:rsid w:val="7C4F6E90"/>
    <w:rsid w:val="7C582C66"/>
    <w:rsid w:val="7C590168"/>
    <w:rsid w:val="7C593A95"/>
    <w:rsid w:val="7C5E5D2D"/>
    <w:rsid w:val="7C73473C"/>
    <w:rsid w:val="7C8375A3"/>
    <w:rsid w:val="7C894B1A"/>
    <w:rsid w:val="7C8A1B5C"/>
    <w:rsid w:val="7C8A6B62"/>
    <w:rsid w:val="7C952A4F"/>
    <w:rsid w:val="7CBF59FA"/>
    <w:rsid w:val="7CD67017"/>
    <w:rsid w:val="7CED1E4A"/>
    <w:rsid w:val="7CF1660D"/>
    <w:rsid w:val="7CF72E7C"/>
    <w:rsid w:val="7CF76BDC"/>
    <w:rsid w:val="7CFE4C1C"/>
    <w:rsid w:val="7D0864AB"/>
    <w:rsid w:val="7D21718D"/>
    <w:rsid w:val="7D280304"/>
    <w:rsid w:val="7D292DBE"/>
    <w:rsid w:val="7D3F53B2"/>
    <w:rsid w:val="7D483F2C"/>
    <w:rsid w:val="7D4C2F75"/>
    <w:rsid w:val="7D4E49C8"/>
    <w:rsid w:val="7D50596C"/>
    <w:rsid w:val="7D5D44AD"/>
    <w:rsid w:val="7D5F032D"/>
    <w:rsid w:val="7D633227"/>
    <w:rsid w:val="7D6E0E2C"/>
    <w:rsid w:val="7D6F3C3B"/>
    <w:rsid w:val="7D747091"/>
    <w:rsid w:val="7D851EDB"/>
    <w:rsid w:val="7D881A8C"/>
    <w:rsid w:val="7D995A14"/>
    <w:rsid w:val="7DA20010"/>
    <w:rsid w:val="7DAA363D"/>
    <w:rsid w:val="7DB906E8"/>
    <w:rsid w:val="7DBB0943"/>
    <w:rsid w:val="7DC21F73"/>
    <w:rsid w:val="7DC95036"/>
    <w:rsid w:val="7DCA6408"/>
    <w:rsid w:val="7DCD4354"/>
    <w:rsid w:val="7DD33023"/>
    <w:rsid w:val="7DE7153C"/>
    <w:rsid w:val="7DFD6ED3"/>
    <w:rsid w:val="7E034E4E"/>
    <w:rsid w:val="7E041C9E"/>
    <w:rsid w:val="7E062842"/>
    <w:rsid w:val="7E101EB7"/>
    <w:rsid w:val="7E17281D"/>
    <w:rsid w:val="7E1E7B8A"/>
    <w:rsid w:val="7E1F135C"/>
    <w:rsid w:val="7E207175"/>
    <w:rsid w:val="7E2E4AF4"/>
    <w:rsid w:val="7E3F6E87"/>
    <w:rsid w:val="7E436558"/>
    <w:rsid w:val="7E5D0D1E"/>
    <w:rsid w:val="7E615933"/>
    <w:rsid w:val="7E7337C3"/>
    <w:rsid w:val="7E7B511F"/>
    <w:rsid w:val="7E853338"/>
    <w:rsid w:val="7E9951D7"/>
    <w:rsid w:val="7EA0726A"/>
    <w:rsid w:val="7EAB0132"/>
    <w:rsid w:val="7EAD0755"/>
    <w:rsid w:val="7EB94E6C"/>
    <w:rsid w:val="7EBE1FC4"/>
    <w:rsid w:val="7ED16138"/>
    <w:rsid w:val="7ED652E7"/>
    <w:rsid w:val="7EDB019A"/>
    <w:rsid w:val="7EDE2851"/>
    <w:rsid w:val="7EE732EF"/>
    <w:rsid w:val="7EF361B1"/>
    <w:rsid w:val="7EF5620D"/>
    <w:rsid w:val="7F0172D0"/>
    <w:rsid w:val="7F026B4F"/>
    <w:rsid w:val="7F0538B9"/>
    <w:rsid w:val="7F073719"/>
    <w:rsid w:val="7F1D06F7"/>
    <w:rsid w:val="7F363C39"/>
    <w:rsid w:val="7F375B94"/>
    <w:rsid w:val="7F5415FC"/>
    <w:rsid w:val="7F69077D"/>
    <w:rsid w:val="7F6C27BA"/>
    <w:rsid w:val="7F723B28"/>
    <w:rsid w:val="7F74343E"/>
    <w:rsid w:val="7F976093"/>
    <w:rsid w:val="7F9C122E"/>
    <w:rsid w:val="7FA10149"/>
    <w:rsid w:val="7FA151BB"/>
    <w:rsid w:val="7FAC716F"/>
    <w:rsid w:val="7FBC3435"/>
    <w:rsid w:val="7FC436ED"/>
    <w:rsid w:val="7FCB5400"/>
    <w:rsid w:val="7FDC26FB"/>
    <w:rsid w:val="7FE205F3"/>
    <w:rsid w:val="7FE8290B"/>
    <w:rsid w:val="7FE86DA7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unhideWhenUsed/>
    <w:qFormat/>
    <w:uiPriority w:val="99"/>
    <w:rPr>
      <w:color w:val="0000FF"/>
      <w:u w:val="single"/>
    </w:r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  <w:style w:type="paragraph" w:customStyle="1" w:styleId="34">
    <w:name w:val="mb10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5">
    <w:name w:val="tc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bmp"/><Relationship Id="rId6" Type="http://schemas.openxmlformats.org/officeDocument/2006/relationships/image" Target="media/image3.bmp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33</Pages>
  <Words>3680</Words>
  <Characters>16286</Characters>
  <Lines>77</Lines>
  <Paragraphs>21</Paragraphs>
  <TotalTime>2</TotalTime>
  <ScaleCrop>false</ScaleCrop>
  <LinksUpToDate>false</LinksUpToDate>
  <CharactersWithSpaces>33934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巴黎夜雨</cp:lastModifiedBy>
  <dcterms:modified xsi:type="dcterms:W3CDTF">2020-02-13T10:15:37Z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