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6章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商品录入【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北大青鸟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：完成选择商品分类功能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完成品牌选择功能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完成扩展属性功能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完成规格选择功能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</w:t>
      </w:r>
      <w:r>
        <w:rPr>
          <w:rFonts w:hint="eastAsia"/>
          <w:lang w:val="en-US" w:eastAsia="zh-CN"/>
        </w:rPr>
        <w:t>SKU商品信息</w:t>
      </w:r>
      <w:r>
        <w:rPr>
          <w:rFonts w:hint="eastAsia"/>
          <w:lang w:eastAsia="zh-CN"/>
        </w:rPr>
        <w:t>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完成是否启用规格功能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1.商品录入【选择商品分类】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在商品录入界面实现商品分类的选择（三级分类）效果如下：</w:t>
      </w:r>
    </w:p>
    <w:p>
      <w:pPr>
        <w:spacing w:line="276" w:lineRule="auto"/>
      </w:pPr>
      <w:r>
        <w:drawing>
          <wp:inline distT="0" distB="0" distL="114300" distR="114300">
            <wp:extent cx="5269230" cy="3251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当用户选择一级分类后，二级分类列表要相应更新，当用户选择二级分类后，三级列表要相应更新。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1.2准备工作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（1）在pinyougou-shop-web工程中创建ItemCatController.（可拷贝运营商后台的代码）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（2）创建item_catService.js  （可拷贝运营商后台的代码）</w:t>
      </w:r>
    </w:p>
    <w:p>
      <w:pPr>
        <w:spacing w:line="276" w:lineRule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（3）修改goodsController.js，引入</w:t>
      </w:r>
      <w:r>
        <w:rPr>
          <w:rFonts w:hint="eastAsia" w:ascii="Consolas" w:hAnsi="Consolas" w:eastAsia="Consolas"/>
          <w:color w:val="FF0000"/>
          <w:sz w:val="18"/>
          <w:szCs w:val="18"/>
        </w:rPr>
        <w:t>itemCatService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（4）修改goods_edit.html，添加引用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&gt;&lt;/script&gt;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1.3.1一级分类下拉选择框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goodsController</w:t>
      </w:r>
      <w:r>
        <w:rPr>
          <w:rFonts w:hint="eastAsia"/>
          <w:lang w:eastAsia="zh-CN"/>
        </w:rPr>
        <w:t>增加代码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//读取一级分类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$scope.selectItemCat1List=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itemCatService.findByParentId(0).success(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$scope.itemCat1List=response;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页面加载调用该方法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"selectItemCat1List()"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修改goods_edit.html一级分类下拉选择框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"entity.goods.category1Id"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"item.id as item.name for item in itemCat1List"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  <w:r>
        <w:t>ng-options属性可以在表达式中使用数组或对象来自动生成一个select中的option列表。ng-options与ng-repeat很相似，很多时候可以用ng-repeat来代替ng-options。但是ng-options提供了一些好处，例如减少内存提高速度，以及提供选择框的选项来让用户选择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运行效果如下：</w:t>
      </w:r>
    </w:p>
    <w:p>
      <w:r>
        <w:drawing>
          <wp:inline distT="0" distB="0" distL="114300" distR="114300">
            <wp:extent cx="3630295" cy="1055370"/>
            <wp:effectExtent l="0" t="0" r="825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1.3.2二级分类下拉选择框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在goodsController增加代码：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//读取二级分类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'entity.goods.category1Id'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//根据选择的值，查询二级分类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itemCatService.findByParentId(newValue).success(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$scope.itemCat2List=response;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}); 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$watch</w:t>
      </w:r>
      <w:r>
        <w:rPr>
          <w:rFonts w:hint="eastAsia"/>
          <w:lang w:eastAsia="zh-CN"/>
        </w:rPr>
        <w:t>方法用于监控某个变量的值，当被监控的值发生变化，就自动执行相应的函数。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修改goods_edit.html中二级分类下拉框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"entity.goods.category2Id"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"item.id as item.name for item in itemCat2List"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1.3.3三级分类下拉选择框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在goodsController增加代码：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//读取三级分类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'entity.goods.category2Id'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//根据选择的值，查询二级分类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itemCatService.findByParentId(newValue).success(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itemCat3List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=response;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修改goods_edit.html中三级分类下拉框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"entity.goods.category3Id"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"item.id as item.name for item in itemCat3List"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1.3.4读取模板ID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在goodsController增加代码：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//三级分类选择后  读取模板ID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'entity.goods.category3Id'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itemCatService.findOne(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newValue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$scope.entity.goods.typeTemplateId=response.typeId;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//更新模板ID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);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});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在goods_edit.html显示模板ID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模板ID:{{entity.goods.typeTemplateId}}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</w:p>
    <w:p>
      <w:pPr>
        <w:spacing w:line="276" w:lineRule="auto"/>
        <w:rPr>
          <w:rFonts w:hint="eastAsia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2.商品录入【品牌选择】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在用户选择商品分类后，品牌列表要根据用户所选择的分类进行更新。具体的逻辑是根据用户选择的三级分类找到对应的商品类型模板，商品类型模板中存储了品牌的列表json数据。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23285" cy="264160"/>
            <wp:effectExtent l="0" t="0" r="57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2.2代码实现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）在pinyougou-shop-web工程创建</w:t>
      </w:r>
      <w:r>
        <w:rPr>
          <w:rFonts w:hint="eastAsia"/>
        </w:rPr>
        <w:t>TypeTemplateController</w:t>
      </w:r>
      <w:r>
        <w:rPr>
          <w:rFonts w:hint="eastAsia"/>
          <w:lang w:val="en-US" w:eastAsia="zh-CN"/>
        </w:rPr>
        <w:t xml:space="preserve">  （可从运营商后台拷贝）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）在pinyougou-shop-web工程创建type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emplateService.js</w:t>
      </w:r>
      <w:r>
        <w:rPr>
          <w:rFonts w:hint="eastAsia"/>
          <w:lang w:val="en-US" w:eastAsia="zh-CN"/>
        </w:rPr>
        <w:t xml:space="preserve">  （可从运营商后台拷贝）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）在</w:t>
      </w:r>
      <w:r>
        <w:rPr>
          <w:rFonts w:hint="eastAsia"/>
        </w:rPr>
        <w:t>goodsController</w:t>
      </w:r>
      <w:r>
        <w:rPr>
          <w:rFonts w:hint="eastAsia"/>
          <w:lang w:eastAsia="zh-CN"/>
        </w:rPr>
        <w:t>引入type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emplateService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并新增代码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//模板ID选择后  更新品牌列表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'entity.goods.typeTemplateId'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$scope.typeTemplate=response;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//获取类型模板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$scope.typeTemplate.brandIds= JSON.parse( $scope.typeTemplate.brandIds);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);    </w:t>
            </w:r>
          </w:p>
          <w:p>
            <w:pPr>
              <w:spacing w:line="276" w:lineRule="auto"/>
              <w:rPr>
                <w:rFonts w:hint="eastAsia" w:ascii="Consolas" w:hAnsi="Consolas"/>
                <w:color w:val="2A00FF"/>
                <w:sz w:val="18"/>
                <w:szCs w:val="18"/>
                <w:highlight w:val="whit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}); </w:t>
            </w:r>
          </w:p>
        </w:tc>
      </w:tr>
    </w:tbl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在页面goods_</w:t>
      </w:r>
      <w:r>
        <w:rPr>
          <w:rFonts w:hint="eastAsia"/>
          <w:lang w:val="en-US" w:eastAsia="zh-CN"/>
        </w:rPr>
        <w:t>edit</w:t>
      </w:r>
      <w:r>
        <w:rPr>
          <w:rFonts w:hint="eastAsia"/>
          <w:lang w:eastAsia="zh-CN"/>
        </w:rPr>
        <w:t>.html</w:t>
      </w:r>
      <w:r>
        <w:rPr>
          <w:rFonts w:hint="eastAsia"/>
          <w:lang w:val="en-US" w:eastAsia="zh-CN"/>
        </w:rPr>
        <w:t xml:space="preserve"> 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添加品牌选择框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"entity.goods.brandId"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"item.id as item.text for item in type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emplate.brandIds"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3.商品录入【扩展属性】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在商品录入实现扩展属性的录入。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15790" cy="14757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修改goodsController.js  ，在用户更新模板ID时，读取模板中的扩展属性赋给商品的扩展属性。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$scope.$watch('entity.goods.typeTemplateId',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$scope.typeTemplate=response;//获取类型模板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$scope.typeTemplate.brandIds= JSON.parse( $scope.typeTemplate.brandIds);//品牌列表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$scope.entity.goodsDesc.customAttributeItems=JSON.parse( $scope.typeTemplate.customAttributeItems);//扩展属性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);    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修改goods_edit.html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&lt;!--扩展属性--&gt;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"tab-pane"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"customAttribute"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"row data-type"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&lt;div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"pojo in entity.goodsDesc.customAttributeItems"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{{pojo.text}}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"pojo.value"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{{pojo.text}}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540" w:firstLineChars="3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4.商品录入【规格选择】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显示规格及选项列表（复选框）如下图，并保存用户选择的结果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81355"/>
            <wp:effectExtent l="0" t="0" r="3810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显示规格选项列表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由于我们的模板中只记录了规格名称，而我们除了显示规格名称还是显示规格下的规格选项，所以我们需要在后端扩充方法。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（1）在pinyougou-sellergoods-interface的TypeTemplateService.java新增方法定义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（2）在pinyougou-sellergoods-service的TypeTemplateServiceImpl.java新增方法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TbTypeTemplate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typeTemplateMapper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.getSpecIds(),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//查询规格选项列表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TbSpecificationOptionExample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com.pinyougou.pojo.TbSpecificationOptionExample.Criteria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.andSpecIdEqualTo(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Long( (Integer)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List&lt;TbSpecificationOption&gt;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"options"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（3）在pinyougou-shop-web的TypeTemplateController.java新增方法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"/findSpecList"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typeTemplateService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.findSpecList(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测试后端代码：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52780"/>
            <wp:effectExtent l="0" t="0" r="444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前端代码：修改pinyougou-shop-web的typeTemplateService.js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.findSpecList=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'../typeTemplate/findSpecList.do?id='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修改pinyougou-shop-web的goodsController.js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$scope.$watch('entity.goods.typeTemplateId',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$scope.typeTemplate=response;//获取类型模板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$scope.typeTemplate.brandIds= JSON.parse( $scope.typeTemplate.brandIds);//品牌列表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$scope.entity.goodsDesc.customAttributeItems=JSON.parse( $scope.typeTemplate.customAttributeItems);//扩展属性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typeTemplateService.findSpecList(newValue).success(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$scope.specList=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);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});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修改goods_edit.html页面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  <w:u w:val="single"/>
              </w:rPr>
              <w:t>div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u w:val="single"/>
              </w:rPr>
              <w:t>"pojo in specList"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{{pojo.text}}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"option in pojo.options"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{{option.optionName}}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保存选中规格选项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我们需要将用户选中的选项保存在tb_goods_desc表的specification_items字段中，定义json格式如下：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attributeName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attributeValue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规格选项1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规格选项2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.... ]  } , ....  ]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在baseController.js增加代码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//从集合中按照key查询对象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$scope.searchObjectByKey=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(list,key,keyValue){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(list[i][key]==keyValue){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（2）在goodsController.js增加代码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$scope.entity={ goodsDesc:{itemImages:[],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specificationItems:[]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  };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$scope.updateSpecAttribute=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($event,name,value){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object= $scope.searchObjectByKey(</w:t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 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'attributeName'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name);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($event.target.checked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object.attributeValue.push(value);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//取消勾选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object.attributeValue.splice( object.attributeValue.indexOf(value ) ,1);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//移除选项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//如果选项都取消了，将此条记录移除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(object.attributeValue.length==0){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$scope.entity.goodsDesc.specificationItems.splice(</w:t>
            </w:r>
          </w:p>
          <w:p>
            <w:pPr>
              <w:spacing w:beforeLines="0" w:afterLines="0"/>
              <w:ind w:firstLine="1800" w:firstLineChars="10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$scope.entity.goodsDesc.specificationItems.indexOf(object),1);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1260" w:firstLineChars="7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$scope.entity.goodsDesc.specificationItems.push(</w:t>
            </w:r>
          </w:p>
          <w:p>
            <w:pPr>
              <w:spacing w:beforeLines="0" w:afterLines="0"/>
              <w:ind w:firstLine="1980" w:firstLineChars="11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"attributeName"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:name,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"attributeValue"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:[value]});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（3）在goods_edit.html调用方法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&lt;div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"pojo in specList"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&gt;{{pojo.text}}&lt;/div&gt;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&lt;span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"option in pojo.options"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"updateSpecAttribute($event,pojo.text,option.optionName)"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&gt;{{option.optionName}}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&lt;/span&gt;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为了方便测试，我们可以在页面上某个区域临时添加表达式，以便观测测试结果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{{entity.goodsDesc.specificationItems}}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5.商品录入【SKU商品信息】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基于上一步我们完成的规格选择，根据选择的规格录入商品的SKU信息，当用户选择相应的规格，下面的SKU列表就会自动生成，如下图：</w:t>
      </w:r>
    </w:p>
    <w:p>
      <w:r>
        <w:drawing>
          <wp:inline distT="0" distB="0" distL="114300" distR="114300">
            <wp:extent cx="5264785" cy="1920875"/>
            <wp:effectExtent l="0" t="0" r="1206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实现思路：实现思路：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我们先定义一个初始的不带规格名称的集合，只有一条记录。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循环用户选择的规格，根据规格名称和已选择的规格选项对原集合进行扩充，添加规格名称和值，新增的记录数与选择的规格选项个数相同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生成的顺序如下图：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613150"/>
            <wp:effectExtent l="0" t="0" r="571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生成SKU列表(深克隆)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（1）在goodsController.js实现创建sku列表的方法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//创建SKU列表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$scope.createItemList=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$scope.entity.itemList=[{spec:{},price:0,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:99999,status: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,isDefault: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 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//初始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items=  $scope.entity.goodsDesc.specificationItems;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 items.length;i++){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$scope.entity.itemList = addColumn( $scope.entity.itemList,items[i].attributeName,items[i].attributeValue );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//添加列值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addColumn=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(list,columnName,conlumnValues){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newList=[];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//新的集合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oldRow= 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j=0;j&lt;conlumnValues.length;j++){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newRow= JSON.parse( JSON.stringify( oldRow )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//深克隆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newRow.spec[columnName]=conlumnValues[j];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newList.push(newRow);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newList;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（2）在更新规格属性后调用生成SKU列表的方法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"updateSpecAttribute($event,pojo.text,option.optionName)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;createItemList()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&gt;{{option.optionName}}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（3）在页面上添加表达式，进行测试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{{entity.itemList}}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55650"/>
            <wp:effectExtent l="0" t="0" r="5080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显示SKU列表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goods_edit.html页面上绑定SKU列表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&lt;table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"table table-bordered table-striped table-hover dataTable"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&lt;tr&gt;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ng-repeat=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 in entity.goodsDesc.specificationItems"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&gt;{{item.attributeName}}&lt;/th&gt;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&gt;价格&lt;/th&gt;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&gt;库存&lt;/th&gt;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&gt;是否启用&lt;/th&gt;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&gt;是否默认&lt;/th&gt;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&lt;/tr&gt;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&lt;/thead&gt;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&lt;tbody&gt;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&lt;tr ng-repeat=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 in entity.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item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 ng-repeat=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 in entity.goodsDesc.specificationItems"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{{pojo.spec[item.attributeName]}}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&lt;input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"pojo.price"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placeholder=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"价格"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&lt;input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"库存数量"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&lt;input type=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"pojo.isDefault"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&lt;/tr&gt;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&lt;/tbody&gt;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&lt;/table&gt;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删除掉原来的测试用的表达式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5.3后端代码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（1）在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添加属性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TbItemCatMapper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TbSellerMapper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add方法，增加代码，实现对SKU商品信息的保存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goodsMapper.insert(goods.getGoods());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goods.getGoodsDesc().setGoodsId(goods.getGoods().getId());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goodsDescMapper.insert(goods.getGoodsDesc());//插入商品扩展数据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//标题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.getGoods().getGoodsName();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//商品SPU编号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//商品分类编号（3级）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.setUpdateTime(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//修改日期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.getGoods().getBrandId());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.setBrand(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TbItemCat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.getNickName());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//图片地址（取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的第一个图片）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.setImage ( (String)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.get(0).get(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6.商品录入【是否启用规格】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在规格面板添加是否启用规格，当用户没有选择该项，将原来的规格面板和SKU列表隐藏，用户保存商品后只生成一个SKU.</w:t>
      </w:r>
    </w:p>
    <w:p>
      <w:r>
        <w:drawing>
          <wp:inline distT="0" distB="0" distL="114300" distR="114300">
            <wp:extent cx="5269230" cy="1338580"/>
            <wp:effectExtent l="0" t="0" r="762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goods_edit.html添加复选框</w:t>
      </w:r>
      <w:bookmarkStart w:id="5" w:name="_GoBack"/>
      <w:bookmarkEnd w:id="5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"row data-type"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是否启用规格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"entity.goods.isEnableSpec"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ng-true-value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ng-false-value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用if指令控制规格面板与SKU列表的显示与隐藏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"entity.goods.isEnableSpec==1"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  <w:p>
            <w:pPr>
              <w:rPr>
                <w:rFonts w:hint="eastAsia" w:ascii="Consolas" w:hAnsi="Consolas" w:eastAsia="宋体"/>
                <w:color w:val="0080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  <w:highlight w:val="white"/>
                <w:lang w:val="en-US" w:eastAsia="zh-CN"/>
              </w:rPr>
              <w:t>......SKU表格部分</w:t>
            </w:r>
          </w:p>
          <w:p>
            <w:pPr>
              <w:rPr>
                <w:rFonts w:hint="eastAsia" w:ascii="Consolas" w:hAnsi="Consolas" w:eastAsia="Consolas"/>
                <w:color w:val="00808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/>
                <w:color w:val="008080"/>
                <w:sz w:val="18"/>
                <w:szCs w:val="18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add方法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.getGoods().getIsEnableSpec())){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//标题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.getGoods().getGoodsName();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setItemValus(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.getGoods().getGoodsName());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//商品KPU+规格描述串作为SKU名称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.setPrice(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.getGoods().getPrice()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//价格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.setIsDefault(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//是否默认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.setNum(99999);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//库存数量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"{}"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setItemValus(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setItemValus(Goods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//商品SPU编号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//商品分类编号（3级）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.setUpdateTime(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//修改日期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.getGoods().getBrandId());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.setBrand(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TbItemCat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.getNickName());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//图片地址（取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的第一个图片）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.setImage ( (String)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.get(0).get(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0" name="图片 10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CFCBC"/>
    <w:multiLevelType w:val="singleLevel"/>
    <w:tmpl w:val="598CFCBC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8D10EA"/>
    <w:multiLevelType w:val="singleLevel"/>
    <w:tmpl w:val="598D10E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C52147"/>
    <w:multiLevelType w:val="singleLevel"/>
    <w:tmpl w:val="59C521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44E07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5219E"/>
    <w:rsid w:val="011A7321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CA1F40"/>
    <w:rsid w:val="01CA32A4"/>
    <w:rsid w:val="01CC0C23"/>
    <w:rsid w:val="01D80188"/>
    <w:rsid w:val="01EE79B9"/>
    <w:rsid w:val="020041D5"/>
    <w:rsid w:val="021441A4"/>
    <w:rsid w:val="023100D7"/>
    <w:rsid w:val="0244698E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42375"/>
    <w:rsid w:val="03186258"/>
    <w:rsid w:val="0337693A"/>
    <w:rsid w:val="03462B77"/>
    <w:rsid w:val="03485289"/>
    <w:rsid w:val="034B40BA"/>
    <w:rsid w:val="034C526D"/>
    <w:rsid w:val="036F2F40"/>
    <w:rsid w:val="038939AC"/>
    <w:rsid w:val="03932E23"/>
    <w:rsid w:val="03960E21"/>
    <w:rsid w:val="039804E4"/>
    <w:rsid w:val="03A312F1"/>
    <w:rsid w:val="03C74570"/>
    <w:rsid w:val="03F60529"/>
    <w:rsid w:val="041F3510"/>
    <w:rsid w:val="042D1C60"/>
    <w:rsid w:val="04303BDB"/>
    <w:rsid w:val="043D41DA"/>
    <w:rsid w:val="046C6C15"/>
    <w:rsid w:val="046F6344"/>
    <w:rsid w:val="04710357"/>
    <w:rsid w:val="049342D6"/>
    <w:rsid w:val="049D7F6E"/>
    <w:rsid w:val="04C03745"/>
    <w:rsid w:val="04C84B9D"/>
    <w:rsid w:val="04CF7732"/>
    <w:rsid w:val="04D21858"/>
    <w:rsid w:val="04FA2FAB"/>
    <w:rsid w:val="05023F6F"/>
    <w:rsid w:val="05405CA9"/>
    <w:rsid w:val="054D69A7"/>
    <w:rsid w:val="0560192A"/>
    <w:rsid w:val="056043BB"/>
    <w:rsid w:val="05B07572"/>
    <w:rsid w:val="05E83F35"/>
    <w:rsid w:val="05EB3AC1"/>
    <w:rsid w:val="06056D43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313DE"/>
    <w:rsid w:val="07B3206A"/>
    <w:rsid w:val="07B77B3D"/>
    <w:rsid w:val="07C309D3"/>
    <w:rsid w:val="07C90445"/>
    <w:rsid w:val="07D00373"/>
    <w:rsid w:val="07DB2CD2"/>
    <w:rsid w:val="07E569E6"/>
    <w:rsid w:val="07EF64EE"/>
    <w:rsid w:val="07F207C6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E109A4"/>
    <w:rsid w:val="08E96DFD"/>
    <w:rsid w:val="08F87172"/>
    <w:rsid w:val="090E72E7"/>
    <w:rsid w:val="09150BC0"/>
    <w:rsid w:val="09344F1C"/>
    <w:rsid w:val="09442C22"/>
    <w:rsid w:val="095C000D"/>
    <w:rsid w:val="0968048B"/>
    <w:rsid w:val="09692E14"/>
    <w:rsid w:val="096E57E9"/>
    <w:rsid w:val="097A2C87"/>
    <w:rsid w:val="098D46F7"/>
    <w:rsid w:val="09B134EE"/>
    <w:rsid w:val="09B9304F"/>
    <w:rsid w:val="09CE7D72"/>
    <w:rsid w:val="09CF3234"/>
    <w:rsid w:val="09F2036D"/>
    <w:rsid w:val="09F21A13"/>
    <w:rsid w:val="0A032DCD"/>
    <w:rsid w:val="0A051105"/>
    <w:rsid w:val="0A08481B"/>
    <w:rsid w:val="0A420B23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B12BF0"/>
    <w:rsid w:val="0BB446DC"/>
    <w:rsid w:val="0BBA0EDE"/>
    <w:rsid w:val="0BC76191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238D6"/>
    <w:rsid w:val="0C533F97"/>
    <w:rsid w:val="0C67453E"/>
    <w:rsid w:val="0CA54458"/>
    <w:rsid w:val="0CA57D0C"/>
    <w:rsid w:val="0CBF3CA8"/>
    <w:rsid w:val="0CC320F8"/>
    <w:rsid w:val="0CF96740"/>
    <w:rsid w:val="0CFD655D"/>
    <w:rsid w:val="0D087D34"/>
    <w:rsid w:val="0D0E35A9"/>
    <w:rsid w:val="0D137236"/>
    <w:rsid w:val="0D1B7D6E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8C0EA8"/>
    <w:rsid w:val="0E8D4784"/>
    <w:rsid w:val="0EB2003B"/>
    <w:rsid w:val="0EB50E15"/>
    <w:rsid w:val="0EC84432"/>
    <w:rsid w:val="0ECB6F0D"/>
    <w:rsid w:val="0EDF3839"/>
    <w:rsid w:val="0F0D7EC4"/>
    <w:rsid w:val="0F1A7AC2"/>
    <w:rsid w:val="0F390651"/>
    <w:rsid w:val="0F8D2ECB"/>
    <w:rsid w:val="0FCA206B"/>
    <w:rsid w:val="100615EB"/>
    <w:rsid w:val="10593667"/>
    <w:rsid w:val="105C76FB"/>
    <w:rsid w:val="105F74F3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6289A"/>
    <w:rsid w:val="116A014B"/>
    <w:rsid w:val="117D20B4"/>
    <w:rsid w:val="11D47354"/>
    <w:rsid w:val="11D51026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EE1124"/>
    <w:rsid w:val="1319528C"/>
    <w:rsid w:val="133B13BC"/>
    <w:rsid w:val="134B6F70"/>
    <w:rsid w:val="135403F7"/>
    <w:rsid w:val="135E171D"/>
    <w:rsid w:val="135F6976"/>
    <w:rsid w:val="136D09F3"/>
    <w:rsid w:val="139D242E"/>
    <w:rsid w:val="139E01B8"/>
    <w:rsid w:val="13C107E0"/>
    <w:rsid w:val="13D071AC"/>
    <w:rsid w:val="13D62FE6"/>
    <w:rsid w:val="13E210A1"/>
    <w:rsid w:val="14032954"/>
    <w:rsid w:val="14196CDE"/>
    <w:rsid w:val="14302CD8"/>
    <w:rsid w:val="145411E0"/>
    <w:rsid w:val="14663F3E"/>
    <w:rsid w:val="147258E3"/>
    <w:rsid w:val="147C5959"/>
    <w:rsid w:val="14870B9B"/>
    <w:rsid w:val="14AB5BF6"/>
    <w:rsid w:val="14BB107B"/>
    <w:rsid w:val="14BD102A"/>
    <w:rsid w:val="14C85B7B"/>
    <w:rsid w:val="14CC7A2B"/>
    <w:rsid w:val="14D201B0"/>
    <w:rsid w:val="14E25955"/>
    <w:rsid w:val="14EB0851"/>
    <w:rsid w:val="14EC07CA"/>
    <w:rsid w:val="14EE517F"/>
    <w:rsid w:val="14F55C69"/>
    <w:rsid w:val="15035CCD"/>
    <w:rsid w:val="151E1FFE"/>
    <w:rsid w:val="152248DF"/>
    <w:rsid w:val="154F4403"/>
    <w:rsid w:val="15902A16"/>
    <w:rsid w:val="15940AF5"/>
    <w:rsid w:val="159E7B0F"/>
    <w:rsid w:val="15AC503F"/>
    <w:rsid w:val="15D44F69"/>
    <w:rsid w:val="15EF5979"/>
    <w:rsid w:val="16080C60"/>
    <w:rsid w:val="16325D1E"/>
    <w:rsid w:val="163D191F"/>
    <w:rsid w:val="164C76C3"/>
    <w:rsid w:val="16753D80"/>
    <w:rsid w:val="169A4704"/>
    <w:rsid w:val="16B620DE"/>
    <w:rsid w:val="16B77657"/>
    <w:rsid w:val="16D139CF"/>
    <w:rsid w:val="16FA2FB5"/>
    <w:rsid w:val="171665BE"/>
    <w:rsid w:val="171B7EB8"/>
    <w:rsid w:val="172175C2"/>
    <w:rsid w:val="17251154"/>
    <w:rsid w:val="1744782E"/>
    <w:rsid w:val="175F52E2"/>
    <w:rsid w:val="17713BAD"/>
    <w:rsid w:val="17A37BD7"/>
    <w:rsid w:val="17DB61EB"/>
    <w:rsid w:val="17E747B8"/>
    <w:rsid w:val="17E97376"/>
    <w:rsid w:val="180E2033"/>
    <w:rsid w:val="18110C56"/>
    <w:rsid w:val="18134BA0"/>
    <w:rsid w:val="182D07E5"/>
    <w:rsid w:val="1835590A"/>
    <w:rsid w:val="185F4A9E"/>
    <w:rsid w:val="18901A61"/>
    <w:rsid w:val="189A02CC"/>
    <w:rsid w:val="189F7457"/>
    <w:rsid w:val="18B90B74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ED52FC"/>
    <w:rsid w:val="1A09126D"/>
    <w:rsid w:val="1A1B0185"/>
    <w:rsid w:val="1A2B4800"/>
    <w:rsid w:val="1A4863FD"/>
    <w:rsid w:val="1A4F5B98"/>
    <w:rsid w:val="1A6901F8"/>
    <w:rsid w:val="1A6E6CC8"/>
    <w:rsid w:val="1A734E00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531B4"/>
    <w:rsid w:val="1B6E5DBD"/>
    <w:rsid w:val="1B7B129E"/>
    <w:rsid w:val="1B822161"/>
    <w:rsid w:val="1B8A799F"/>
    <w:rsid w:val="1B93468A"/>
    <w:rsid w:val="1BB527BF"/>
    <w:rsid w:val="1BB60497"/>
    <w:rsid w:val="1BBA312A"/>
    <w:rsid w:val="1BBB1575"/>
    <w:rsid w:val="1BC26E4A"/>
    <w:rsid w:val="1BD23C6D"/>
    <w:rsid w:val="1BE14EC9"/>
    <w:rsid w:val="1BE62B57"/>
    <w:rsid w:val="1BED325F"/>
    <w:rsid w:val="1BFE1751"/>
    <w:rsid w:val="1C09048A"/>
    <w:rsid w:val="1C1231A9"/>
    <w:rsid w:val="1C3E416F"/>
    <w:rsid w:val="1C420DEA"/>
    <w:rsid w:val="1C5839C5"/>
    <w:rsid w:val="1C604565"/>
    <w:rsid w:val="1C6F1D12"/>
    <w:rsid w:val="1C7D1AB6"/>
    <w:rsid w:val="1CA465B1"/>
    <w:rsid w:val="1CAE0D25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6E4F0E"/>
    <w:rsid w:val="1D7A38AD"/>
    <w:rsid w:val="1D9B11ED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B78E3"/>
    <w:rsid w:val="1F907FE2"/>
    <w:rsid w:val="1F925099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578C0"/>
    <w:rsid w:val="213B11C7"/>
    <w:rsid w:val="21901430"/>
    <w:rsid w:val="21907364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61BD9"/>
    <w:rsid w:val="22F75DB7"/>
    <w:rsid w:val="230A5CA1"/>
    <w:rsid w:val="231358A6"/>
    <w:rsid w:val="23407E84"/>
    <w:rsid w:val="23476F9D"/>
    <w:rsid w:val="234A7A04"/>
    <w:rsid w:val="23537DCA"/>
    <w:rsid w:val="23593D4A"/>
    <w:rsid w:val="239127BB"/>
    <w:rsid w:val="239D3A22"/>
    <w:rsid w:val="239E329D"/>
    <w:rsid w:val="23DC2343"/>
    <w:rsid w:val="23E70551"/>
    <w:rsid w:val="23FF4F83"/>
    <w:rsid w:val="24197F0D"/>
    <w:rsid w:val="24211F26"/>
    <w:rsid w:val="244E68FD"/>
    <w:rsid w:val="246619D8"/>
    <w:rsid w:val="24753EAC"/>
    <w:rsid w:val="248C2BFC"/>
    <w:rsid w:val="24970DAC"/>
    <w:rsid w:val="249865AD"/>
    <w:rsid w:val="24C247E9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54250"/>
    <w:rsid w:val="259F1CD6"/>
    <w:rsid w:val="25A00E92"/>
    <w:rsid w:val="25A52602"/>
    <w:rsid w:val="25B423B8"/>
    <w:rsid w:val="25D11AE3"/>
    <w:rsid w:val="25D33985"/>
    <w:rsid w:val="260174A5"/>
    <w:rsid w:val="26130016"/>
    <w:rsid w:val="26155A0E"/>
    <w:rsid w:val="26272006"/>
    <w:rsid w:val="2634163D"/>
    <w:rsid w:val="2644258C"/>
    <w:rsid w:val="26454B6A"/>
    <w:rsid w:val="26461FAA"/>
    <w:rsid w:val="265167FA"/>
    <w:rsid w:val="26523D47"/>
    <w:rsid w:val="2671369E"/>
    <w:rsid w:val="267B616D"/>
    <w:rsid w:val="2685733F"/>
    <w:rsid w:val="26883C1B"/>
    <w:rsid w:val="268C21D2"/>
    <w:rsid w:val="26A33069"/>
    <w:rsid w:val="26A61F70"/>
    <w:rsid w:val="26AA5779"/>
    <w:rsid w:val="26DE0CA9"/>
    <w:rsid w:val="26E8267A"/>
    <w:rsid w:val="26E96556"/>
    <w:rsid w:val="26FB4257"/>
    <w:rsid w:val="270150C1"/>
    <w:rsid w:val="27387AAA"/>
    <w:rsid w:val="276752B5"/>
    <w:rsid w:val="277B3F6E"/>
    <w:rsid w:val="277E6743"/>
    <w:rsid w:val="2784123D"/>
    <w:rsid w:val="27A77E3E"/>
    <w:rsid w:val="27A8508F"/>
    <w:rsid w:val="27C20AEA"/>
    <w:rsid w:val="281C42BA"/>
    <w:rsid w:val="282B2F7A"/>
    <w:rsid w:val="28462E0C"/>
    <w:rsid w:val="2858592B"/>
    <w:rsid w:val="285F7E79"/>
    <w:rsid w:val="28643A51"/>
    <w:rsid w:val="28711FFF"/>
    <w:rsid w:val="28857AA5"/>
    <w:rsid w:val="28A2134E"/>
    <w:rsid w:val="28C219ED"/>
    <w:rsid w:val="28CF29D5"/>
    <w:rsid w:val="28D070C2"/>
    <w:rsid w:val="28DD746D"/>
    <w:rsid w:val="28E11298"/>
    <w:rsid w:val="28F141E3"/>
    <w:rsid w:val="29000E66"/>
    <w:rsid w:val="291819FB"/>
    <w:rsid w:val="293E0C61"/>
    <w:rsid w:val="29425349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7274B3"/>
    <w:rsid w:val="2A9C4D12"/>
    <w:rsid w:val="2AA461C9"/>
    <w:rsid w:val="2ABA31CE"/>
    <w:rsid w:val="2ACD79D1"/>
    <w:rsid w:val="2AD12BC7"/>
    <w:rsid w:val="2AEA67E8"/>
    <w:rsid w:val="2AEF2022"/>
    <w:rsid w:val="2AF341CC"/>
    <w:rsid w:val="2B016F67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806AC2"/>
    <w:rsid w:val="2BA32FA5"/>
    <w:rsid w:val="2BB16ABB"/>
    <w:rsid w:val="2BC731A2"/>
    <w:rsid w:val="2BC925C7"/>
    <w:rsid w:val="2BD346D7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9017E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9065EF"/>
    <w:rsid w:val="2EA47569"/>
    <w:rsid w:val="2EC81A02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7FF9"/>
    <w:rsid w:val="2FD9399B"/>
    <w:rsid w:val="2FDE5642"/>
    <w:rsid w:val="2FE17A2C"/>
    <w:rsid w:val="2FE66C75"/>
    <w:rsid w:val="2FE70846"/>
    <w:rsid w:val="2FF32A7F"/>
    <w:rsid w:val="2FF83EED"/>
    <w:rsid w:val="300655B7"/>
    <w:rsid w:val="30087E80"/>
    <w:rsid w:val="300A2B90"/>
    <w:rsid w:val="3041780C"/>
    <w:rsid w:val="30436919"/>
    <w:rsid w:val="30465464"/>
    <w:rsid w:val="30626FC0"/>
    <w:rsid w:val="30641AD6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2051233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D52D81"/>
    <w:rsid w:val="32DE1267"/>
    <w:rsid w:val="32F65D72"/>
    <w:rsid w:val="32F903EE"/>
    <w:rsid w:val="32F91C1C"/>
    <w:rsid w:val="330576AC"/>
    <w:rsid w:val="330F6E3C"/>
    <w:rsid w:val="33110063"/>
    <w:rsid w:val="33187832"/>
    <w:rsid w:val="332F6F63"/>
    <w:rsid w:val="333D5F13"/>
    <w:rsid w:val="3364467E"/>
    <w:rsid w:val="3365758F"/>
    <w:rsid w:val="336853DC"/>
    <w:rsid w:val="33AC0409"/>
    <w:rsid w:val="33EF383A"/>
    <w:rsid w:val="340258F0"/>
    <w:rsid w:val="34073EDB"/>
    <w:rsid w:val="343521A4"/>
    <w:rsid w:val="343A7A64"/>
    <w:rsid w:val="343B0738"/>
    <w:rsid w:val="344E5FF7"/>
    <w:rsid w:val="344E63B2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FB7787"/>
    <w:rsid w:val="36061E4B"/>
    <w:rsid w:val="364A6506"/>
    <w:rsid w:val="365D5FF4"/>
    <w:rsid w:val="367448EE"/>
    <w:rsid w:val="36930D53"/>
    <w:rsid w:val="36B35D0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E61D73"/>
    <w:rsid w:val="37FE12DF"/>
    <w:rsid w:val="38115A2C"/>
    <w:rsid w:val="3821799F"/>
    <w:rsid w:val="382775BD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67889"/>
    <w:rsid w:val="395A626B"/>
    <w:rsid w:val="395D7FF9"/>
    <w:rsid w:val="39755157"/>
    <w:rsid w:val="39833F78"/>
    <w:rsid w:val="39860CFA"/>
    <w:rsid w:val="39985693"/>
    <w:rsid w:val="39D52332"/>
    <w:rsid w:val="39F16687"/>
    <w:rsid w:val="39FE671C"/>
    <w:rsid w:val="3A0A41F9"/>
    <w:rsid w:val="3A1811CA"/>
    <w:rsid w:val="3A2546AE"/>
    <w:rsid w:val="3A30708B"/>
    <w:rsid w:val="3A4A20D4"/>
    <w:rsid w:val="3A5330AF"/>
    <w:rsid w:val="3A5F2242"/>
    <w:rsid w:val="3A6625F3"/>
    <w:rsid w:val="3A951F6E"/>
    <w:rsid w:val="3AC5673A"/>
    <w:rsid w:val="3ADB2B4F"/>
    <w:rsid w:val="3AE622EC"/>
    <w:rsid w:val="3AE71B89"/>
    <w:rsid w:val="3B057A4E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0231C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6E2C65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87560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322203"/>
    <w:rsid w:val="404041A8"/>
    <w:rsid w:val="40517057"/>
    <w:rsid w:val="4055118D"/>
    <w:rsid w:val="405D5614"/>
    <w:rsid w:val="40602908"/>
    <w:rsid w:val="406D611A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10A3DFC"/>
    <w:rsid w:val="4135646A"/>
    <w:rsid w:val="41432B7B"/>
    <w:rsid w:val="41697B8A"/>
    <w:rsid w:val="419F52DB"/>
    <w:rsid w:val="41A62109"/>
    <w:rsid w:val="41C569AD"/>
    <w:rsid w:val="41E861C6"/>
    <w:rsid w:val="41EE2407"/>
    <w:rsid w:val="41F224AD"/>
    <w:rsid w:val="41F41653"/>
    <w:rsid w:val="42086CCB"/>
    <w:rsid w:val="42093571"/>
    <w:rsid w:val="42127DF8"/>
    <w:rsid w:val="42170E07"/>
    <w:rsid w:val="421F6680"/>
    <w:rsid w:val="42223726"/>
    <w:rsid w:val="42404713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43A8C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220926"/>
    <w:rsid w:val="44264567"/>
    <w:rsid w:val="443D4443"/>
    <w:rsid w:val="446C0054"/>
    <w:rsid w:val="44707490"/>
    <w:rsid w:val="44B36A4E"/>
    <w:rsid w:val="44B45D54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51BBF"/>
    <w:rsid w:val="464E3356"/>
    <w:rsid w:val="46677B5A"/>
    <w:rsid w:val="467B197C"/>
    <w:rsid w:val="468244EC"/>
    <w:rsid w:val="468C047B"/>
    <w:rsid w:val="46933A87"/>
    <w:rsid w:val="46AA6112"/>
    <w:rsid w:val="46CB76D3"/>
    <w:rsid w:val="47067634"/>
    <w:rsid w:val="4736006F"/>
    <w:rsid w:val="473750E1"/>
    <w:rsid w:val="47384686"/>
    <w:rsid w:val="476B3452"/>
    <w:rsid w:val="47721AC0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563C6"/>
    <w:rsid w:val="4B1E1506"/>
    <w:rsid w:val="4B2C745B"/>
    <w:rsid w:val="4B2D3468"/>
    <w:rsid w:val="4B3F6DC3"/>
    <w:rsid w:val="4B41425D"/>
    <w:rsid w:val="4B4142A3"/>
    <w:rsid w:val="4B49709A"/>
    <w:rsid w:val="4B5D0914"/>
    <w:rsid w:val="4B7842AB"/>
    <w:rsid w:val="4BA80936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6107"/>
    <w:rsid w:val="4C8E63EA"/>
    <w:rsid w:val="4CA42117"/>
    <w:rsid w:val="4CA555F3"/>
    <w:rsid w:val="4CA93AC1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4D679A"/>
    <w:rsid w:val="4D524C11"/>
    <w:rsid w:val="4D647483"/>
    <w:rsid w:val="4D8320A8"/>
    <w:rsid w:val="4D8641B0"/>
    <w:rsid w:val="4DAE7193"/>
    <w:rsid w:val="4DC45FD6"/>
    <w:rsid w:val="4DC6633D"/>
    <w:rsid w:val="4DD74D96"/>
    <w:rsid w:val="4DE4393A"/>
    <w:rsid w:val="4E2B597D"/>
    <w:rsid w:val="4E3D4652"/>
    <w:rsid w:val="4E4A54C4"/>
    <w:rsid w:val="4E4D33B9"/>
    <w:rsid w:val="4E55206A"/>
    <w:rsid w:val="4EA23618"/>
    <w:rsid w:val="4EA92FEE"/>
    <w:rsid w:val="4EDD57A4"/>
    <w:rsid w:val="4EE64E5A"/>
    <w:rsid w:val="4EF650BB"/>
    <w:rsid w:val="4EF75F85"/>
    <w:rsid w:val="4EF974AD"/>
    <w:rsid w:val="4EFF2A67"/>
    <w:rsid w:val="4EFF345D"/>
    <w:rsid w:val="4F1C6103"/>
    <w:rsid w:val="4F2317B7"/>
    <w:rsid w:val="4F285588"/>
    <w:rsid w:val="4F5B323A"/>
    <w:rsid w:val="4F711713"/>
    <w:rsid w:val="4FC73F78"/>
    <w:rsid w:val="4FD80C3C"/>
    <w:rsid w:val="4FEC464E"/>
    <w:rsid w:val="50510E96"/>
    <w:rsid w:val="50587646"/>
    <w:rsid w:val="505B5691"/>
    <w:rsid w:val="509E28CA"/>
    <w:rsid w:val="50A63DDE"/>
    <w:rsid w:val="50C23AEB"/>
    <w:rsid w:val="50CC6889"/>
    <w:rsid w:val="50CD364A"/>
    <w:rsid w:val="50E84E9A"/>
    <w:rsid w:val="51077DF1"/>
    <w:rsid w:val="510F4AC5"/>
    <w:rsid w:val="51183C3E"/>
    <w:rsid w:val="511F2477"/>
    <w:rsid w:val="512B2DE6"/>
    <w:rsid w:val="513E5F1C"/>
    <w:rsid w:val="51487D3B"/>
    <w:rsid w:val="51613E45"/>
    <w:rsid w:val="516F53EB"/>
    <w:rsid w:val="51784930"/>
    <w:rsid w:val="518C021E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EA3CA6"/>
    <w:rsid w:val="53F65B44"/>
    <w:rsid w:val="53FE3AFE"/>
    <w:rsid w:val="54054A07"/>
    <w:rsid w:val="540C7775"/>
    <w:rsid w:val="541C725E"/>
    <w:rsid w:val="54365DE4"/>
    <w:rsid w:val="544A0455"/>
    <w:rsid w:val="547179B0"/>
    <w:rsid w:val="54935FE9"/>
    <w:rsid w:val="54A95439"/>
    <w:rsid w:val="54B4618E"/>
    <w:rsid w:val="54B95C36"/>
    <w:rsid w:val="54C36101"/>
    <w:rsid w:val="54CE7BB2"/>
    <w:rsid w:val="54CF5BE9"/>
    <w:rsid w:val="54D57A93"/>
    <w:rsid w:val="54D761CE"/>
    <w:rsid w:val="54F06319"/>
    <w:rsid w:val="551F69AD"/>
    <w:rsid w:val="5538599D"/>
    <w:rsid w:val="555A64D6"/>
    <w:rsid w:val="55604E3F"/>
    <w:rsid w:val="55676D0A"/>
    <w:rsid w:val="55777EE8"/>
    <w:rsid w:val="55864BAC"/>
    <w:rsid w:val="55923DC0"/>
    <w:rsid w:val="55A41E5C"/>
    <w:rsid w:val="55CA4CD5"/>
    <w:rsid w:val="55E771D4"/>
    <w:rsid w:val="55EE6D26"/>
    <w:rsid w:val="56125617"/>
    <w:rsid w:val="56207EDE"/>
    <w:rsid w:val="56211BB8"/>
    <w:rsid w:val="5635532E"/>
    <w:rsid w:val="563C5A53"/>
    <w:rsid w:val="566C7075"/>
    <w:rsid w:val="567F3930"/>
    <w:rsid w:val="569C28D9"/>
    <w:rsid w:val="56AA0441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1D58D2"/>
    <w:rsid w:val="581D7870"/>
    <w:rsid w:val="58335C55"/>
    <w:rsid w:val="583B1204"/>
    <w:rsid w:val="58410447"/>
    <w:rsid w:val="5848213E"/>
    <w:rsid w:val="585B092C"/>
    <w:rsid w:val="585B10B9"/>
    <w:rsid w:val="58791F38"/>
    <w:rsid w:val="58842497"/>
    <w:rsid w:val="5889658F"/>
    <w:rsid w:val="588B228E"/>
    <w:rsid w:val="588D4B2A"/>
    <w:rsid w:val="58A63D7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66558A"/>
    <w:rsid w:val="597D188C"/>
    <w:rsid w:val="597F50CA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C578D"/>
    <w:rsid w:val="5B6F3C0F"/>
    <w:rsid w:val="5B98135F"/>
    <w:rsid w:val="5BAE38DE"/>
    <w:rsid w:val="5BDF61B4"/>
    <w:rsid w:val="5BE87DE5"/>
    <w:rsid w:val="5BEE5CAC"/>
    <w:rsid w:val="5BFB69F9"/>
    <w:rsid w:val="5C1829D8"/>
    <w:rsid w:val="5C2514A9"/>
    <w:rsid w:val="5C583444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225CD1"/>
    <w:rsid w:val="5D3354F7"/>
    <w:rsid w:val="5D42417E"/>
    <w:rsid w:val="5D5054BD"/>
    <w:rsid w:val="5D8651D3"/>
    <w:rsid w:val="5D8C6422"/>
    <w:rsid w:val="5D9859BE"/>
    <w:rsid w:val="5DAF3678"/>
    <w:rsid w:val="5DC157B2"/>
    <w:rsid w:val="5DCC6649"/>
    <w:rsid w:val="5DE33C47"/>
    <w:rsid w:val="5DE34407"/>
    <w:rsid w:val="5E162827"/>
    <w:rsid w:val="5E294791"/>
    <w:rsid w:val="5E4F368A"/>
    <w:rsid w:val="5E5C07E5"/>
    <w:rsid w:val="5E715A73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84367"/>
    <w:rsid w:val="5F6C392A"/>
    <w:rsid w:val="5F6F5C68"/>
    <w:rsid w:val="5F736075"/>
    <w:rsid w:val="5F8056F5"/>
    <w:rsid w:val="5F85647F"/>
    <w:rsid w:val="5FA0078F"/>
    <w:rsid w:val="5FFA5AF0"/>
    <w:rsid w:val="60403079"/>
    <w:rsid w:val="604A0DC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2020FB7"/>
    <w:rsid w:val="620A712C"/>
    <w:rsid w:val="620C2630"/>
    <w:rsid w:val="62251674"/>
    <w:rsid w:val="62307442"/>
    <w:rsid w:val="62360E03"/>
    <w:rsid w:val="624448E6"/>
    <w:rsid w:val="625507CA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9164D8"/>
    <w:rsid w:val="63A62F7E"/>
    <w:rsid w:val="63A67EDD"/>
    <w:rsid w:val="64072FEA"/>
    <w:rsid w:val="642E66F3"/>
    <w:rsid w:val="643039C7"/>
    <w:rsid w:val="64404BC3"/>
    <w:rsid w:val="64445368"/>
    <w:rsid w:val="64586B28"/>
    <w:rsid w:val="647B7007"/>
    <w:rsid w:val="647F5A1A"/>
    <w:rsid w:val="648C644C"/>
    <w:rsid w:val="64961FCD"/>
    <w:rsid w:val="649D2F1E"/>
    <w:rsid w:val="64A0456F"/>
    <w:rsid w:val="64AA2BCD"/>
    <w:rsid w:val="64BA4B87"/>
    <w:rsid w:val="64CE1FFC"/>
    <w:rsid w:val="64D10DA9"/>
    <w:rsid w:val="64EC0174"/>
    <w:rsid w:val="64F85334"/>
    <w:rsid w:val="65080613"/>
    <w:rsid w:val="6522379E"/>
    <w:rsid w:val="653D34A4"/>
    <w:rsid w:val="65493562"/>
    <w:rsid w:val="65571266"/>
    <w:rsid w:val="655A5738"/>
    <w:rsid w:val="65682A2B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82C3B"/>
    <w:rsid w:val="65EF0A40"/>
    <w:rsid w:val="65F96429"/>
    <w:rsid w:val="65FE6983"/>
    <w:rsid w:val="66120424"/>
    <w:rsid w:val="661F55E3"/>
    <w:rsid w:val="66247526"/>
    <w:rsid w:val="66331EC7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CE2DCB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965199"/>
    <w:rsid w:val="67B6475E"/>
    <w:rsid w:val="67BF361D"/>
    <w:rsid w:val="680C3566"/>
    <w:rsid w:val="6816281F"/>
    <w:rsid w:val="681933D7"/>
    <w:rsid w:val="68367B00"/>
    <w:rsid w:val="68867DCB"/>
    <w:rsid w:val="68945A5A"/>
    <w:rsid w:val="68A2431B"/>
    <w:rsid w:val="68BB057A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805E2"/>
    <w:rsid w:val="69823D63"/>
    <w:rsid w:val="699C52D8"/>
    <w:rsid w:val="699F1BCF"/>
    <w:rsid w:val="69A34830"/>
    <w:rsid w:val="69A41238"/>
    <w:rsid w:val="69AA05E5"/>
    <w:rsid w:val="69CD62BA"/>
    <w:rsid w:val="69E4333E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1869AF"/>
    <w:rsid w:val="6B34535A"/>
    <w:rsid w:val="6B345AEF"/>
    <w:rsid w:val="6B3D0F84"/>
    <w:rsid w:val="6B7408F7"/>
    <w:rsid w:val="6B7A0999"/>
    <w:rsid w:val="6B7F628A"/>
    <w:rsid w:val="6B9A5228"/>
    <w:rsid w:val="6BB94051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07702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F4306"/>
    <w:rsid w:val="6D776C82"/>
    <w:rsid w:val="6D7E1A1B"/>
    <w:rsid w:val="6D880F57"/>
    <w:rsid w:val="6DAC6DAA"/>
    <w:rsid w:val="6DC741FB"/>
    <w:rsid w:val="6DC82960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1434D"/>
    <w:rsid w:val="71E450EB"/>
    <w:rsid w:val="71F73B87"/>
    <w:rsid w:val="721B6DD7"/>
    <w:rsid w:val="721B720D"/>
    <w:rsid w:val="72545474"/>
    <w:rsid w:val="72705A90"/>
    <w:rsid w:val="72745B3E"/>
    <w:rsid w:val="729554B8"/>
    <w:rsid w:val="729D4B0F"/>
    <w:rsid w:val="72A73CF3"/>
    <w:rsid w:val="72BB08ED"/>
    <w:rsid w:val="72C646E6"/>
    <w:rsid w:val="72EC47F5"/>
    <w:rsid w:val="72F80DDB"/>
    <w:rsid w:val="73153E94"/>
    <w:rsid w:val="731B631E"/>
    <w:rsid w:val="733175D6"/>
    <w:rsid w:val="73354785"/>
    <w:rsid w:val="73451A51"/>
    <w:rsid w:val="73455201"/>
    <w:rsid w:val="734746E1"/>
    <w:rsid w:val="736D7424"/>
    <w:rsid w:val="736F3BD1"/>
    <w:rsid w:val="73834E71"/>
    <w:rsid w:val="73855FA9"/>
    <w:rsid w:val="739427D9"/>
    <w:rsid w:val="73963210"/>
    <w:rsid w:val="73991B13"/>
    <w:rsid w:val="73A32233"/>
    <w:rsid w:val="73A51E5B"/>
    <w:rsid w:val="73B81B5C"/>
    <w:rsid w:val="73BB43BC"/>
    <w:rsid w:val="73E0270F"/>
    <w:rsid w:val="73E801B7"/>
    <w:rsid w:val="74015DB5"/>
    <w:rsid w:val="74114085"/>
    <w:rsid w:val="74243BCA"/>
    <w:rsid w:val="74777ACD"/>
    <w:rsid w:val="74D1757F"/>
    <w:rsid w:val="74D5461C"/>
    <w:rsid w:val="74EA2620"/>
    <w:rsid w:val="74F60D8E"/>
    <w:rsid w:val="74FD3058"/>
    <w:rsid w:val="75432C2E"/>
    <w:rsid w:val="75513118"/>
    <w:rsid w:val="75A62F39"/>
    <w:rsid w:val="75AC2AED"/>
    <w:rsid w:val="75AD1508"/>
    <w:rsid w:val="75B6119C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4739C5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840D5"/>
    <w:rsid w:val="79FA7C15"/>
    <w:rsid w:val="7A165009"/>
    <w:rsid w:val="7A230A9E"/>
    <w:rsid w:val="7A9150DF"/>
    <w:rsid w:val="7A9426AD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952A4F"/>
    <w:rsid w:val="7CBF59FA"/>
    <w:rsid w:val="7CD67017"/>
    <w:rsid w:val="7CF1660D"/>
    <w:rsid w:val="7CF72E7C"/>
    <w:rsid w:val="7CF76BDC"/>
    <w:rsid w:val="7D155205"/>
    <w:rsid w:val="7D280304"/>
    <w:rsid w:val="7D3F53B2"/>
    <w:rsid w:val="7D4E49C8"/>
    <w:rsid w:val="7D5F032D"/>
    <w:rsid w:val="7D6F3C3B"/>
    <w:rsid w:val="7D747091"/>
    <w:rsid w:val="7DA20010"/>
    <w:rsid w:val="7DBB0943"/>
    <w:rsid w:val="7DCA6408"/>
    <w:rsid w:val="7DE7153C"/>
    <w:rsid w:val="7E034E4E"/>
    <w:rsid w:val="7E041C9E"/>
    <w:rsid w:val="7E101EB7"/>
    <w:rsid w:val="7E1F135C"/>
    <w:rsid w:val="7E351512"/>
    <w:rsid w:val="7E3F6E87"/>
    <w:rsid w:val="7E7337C3"/>
    <w:rsid w:val="7E7C5992"/>
    <w:rsid w:val="7E9951D7"/>
    <w:rsid w:val="7EAD0755"/>
    <w:rsid w:val="7EB94E6C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CF5F9E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24</Pages>
  <Words>2535</Words>
  <Characters>12715</Characters>
  <Lines>77</Lines>
  <Paragraphs>21</Paragraphs>
  <TotalTime>112</TotalTime>
  <ScaleCrop>false</ScaleCrop>
  <LinksUpToDate>false</LinksUpToDate>
  <CharactersWithSpaces>14668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2019-12-13T08:27:39Z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