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9章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 xml:space="preserve">搜索解决方案-Solr </w:t>
      </w:r>
      <w:r>
        <w:rPr>
          <w:rFonts w:hint="eastAsia" w:ascii="微软雅黑" w:hAnsi="微软雅黑" w:eastAsia="微软雅黑" w:cs="微软雅黑"/>
          <w:b/>
          <w:bCs/>
          <w:sz w:val="52"/>
          <w:szCs w:val="52"/>
          <w:lang w:val="zh-CN" w:eastAsia="zh-CN"/>
        </w:rPr>
        <w:t>【</w:t>
      </w:r>
      <w:r>
        <w:rPr>
          <w:rFonts w:hint="eastAsia" w:ascii="微软雅黑" w:hAnsi="微软雅黑" w:eastAsia="微软雅黑" w:cs="微软雅黑"/>
          <w:b/>
          <w:bCs/>
          <w:sz w:val="52"/>
          <w:szCs w:val="52"/>
          <w:lang w:val="en-US" w:eastAsia="zh-CN"/>
        </w:rPr>
        <w:t>1</w:t>
      </w:r>
      <w:r>
        <w:rPr>
          <w:rFonts w:hint="eastAsia" w:ascii="微软雅黑" w:hAnsi="微软雅黑" w:eastAsia="微软雅黑" w:cs="微软雅黑"/>
          <w:b/>
          <w:bCs/>
          <w:sz w:val="52"/>
          <w:szCs w:val="52"/>
          <w:lang w:val="zh-CN" w:eastAsia="zh-CN"/>
        </w:rPr>
        <w:t>】</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eastAsia="zh-CN"/>
        </w:rPr>
      </w:pPr>
      <w:r>
        <w:rPr>
          <w:rFonts w:hint="eastAsia" w:ascii="微软雅黑" w:hAnsi="微软雅黑" w:eastAsia="微软雅黑" w:cs="微软雅黑"/>
          <w:sz w:val="44"/>
          <w:szCs w:val="44"/>
          <w:lang w:eastAsia="zh-CN"/>
        </w:rPr>
        <w:t>北大青鸟</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76" w:lineRule="auto"/>
      </w:pPr>
      <w:bookmarkStart w:id="2" w:name="_Toc6733"/>
      <w:bookmarkStart w:id="3" w:name="_Toc18985"/>
      <w:r>
        <w:rPr>
          <w:rFonts w:hint="eastAsia"/>
        </w:rPr>
        <w:t>目标</w:t>
      </w:r>
      <w:r>
        <w:t>1</w:t>
      </w:r>
      <w:bookmarkEnd w:id="2"/>
      <w:bookmarkEnd w:id="3"/>
      <w:r>
        <w:rPr>
          <w:rFonts w:hint="eastAsia"/>
          <w:lang w:eastAsia="zh-CN"/>
        </w:rPr>
        <w:t>：完成</w:t>
      </w:r>
      <w:r>
        <w:rPr>
          <w:rFonts w:hint="eastAsia"/>
          <w:lang w:val="en-US" w:eastAsia="zh-CN"/>
        </w:rPr>
        <w:t>solr环境安装、中文分析器和业务域的配置</w:t>
      </w:r>
    </w:p>
    <w:p>
      <w:pPr>
        <w:spacing w:line="276" w:lineRule="auto"/>
        <w:rPr>
          <w:rFonts w:hint="eastAsia"/>
          <w:lang w:val="en-US" w:eastAsia="zh-CN"/>
        </w:rPr>
      </w:pPr>
      <w:bookmarkStart w:id="4" w:name="_Toc27759"/>
      <w:r>
        <w:rPr>
          <w:rFonts w:hint="eastAsia"/>
        </w:rPr>
        <w:t>目标</w:t>
      </w:r>
      <w:r>
        <w:t>2</w:t>
      </w:r>
      <w:r>
        <w:rPr>
          <w:rFonts w:hint="eastAsia"/>
        </w:rPr>
        <w:t>：</w:t>
      </w:r>
      <w:bookmarkEnd w:id="4"/>
      <w:r>
        <w:rPr>
          <w:rFonts w:hint="eastAsia"/>
          <w:lang w:eastAsia="zh-CN"/>
        </w:rPr>
        <w:t>会使用</w:t>
      </w:r>
      <w:r>
        <w:rPr>
          <w:rFonts w:hint="eastAsia"/>
          <w:lang w:val="en-US" w:eastAsia="zh-CN"/>
        </w:rPr>
        <w:t>Spring Data Solr完成增删改查操作</w:t>
      </w:r>
    </w:p>
    <w:p>
      <w:pPr>
        <w:spacing w:line="276" w:lineRule="auto"/>
        <w:rPr>
          <w:rFonts w:hint="eastAsia"/>
          <w:lang w:val="en-US" w:eastAsia="zh-CN"/>
        </w:rPr>
      </w:pPr>
      <w:r>
        <w:rPr>
          <w:rFonts w:hint="eastAsia"/>
          <w:lang w:val="en-US" w:eastAsia="zh-CN"/>
        </w:rPr>
        <w:t>目标3：完成批量数据导入功能</w:t>
      </w:r>
    </w:p>
    <w:p>
      <w:pPr>
        <w:spacing w:line="276" w:lineRule="auto"/>
        <w:rPr>
          <w:rFonts w:hint="eastAsia"/>
          <w:lang w:val="en-US" w:eastAsia="zh-CN"/>
        </w:rPr>
      </w:pPr>
      <w:r>
        <w:rPr>
          <w:rFonts w:hint="eastAsia"/>
          <w:lang w:val="en-US" w:eastAsia="zh-CN"/>
        </w:rPr>
        <w:t>目标4：完成按关键字搜索功能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1.Solr安装与配置</w:t>
      </w:r>
    </w:p>
    <w:p>
      <w:pPr>
        <w:pStyle w:val="3"/>
        <w:numPr>
          <w:ilvl w:val="1"/>
          <w:numId w:val="0"/>
        </w:numPr>
        <w:ind w:leftChars="0"/>
        <w:rPr>
          <w:rFonts w:hint="eastAsia"/>
          <w:lang w:val="en-US" w:eastAsia="zh-CN"/>
        </w:rPr>
      </w:pPr>
      <w:r>
        <w:rPr>
          <w:rFonts w:hint="eastAsia"/>
          <w:lang w:val="en-US" w:eastAsia="zh-CN"/>
        </w:rPr>
        <w:t>1.1什么是Solr</w:t>
      </w:r>
    </w:p>
    <w:p>
      <w:pPr>
        <w:ind w:firstLine="420" w:firstLineChars="0"/>
        <w:rPr>
          <w:rFonts w:hint="eastAsia"/>
        </w:rPr>
      </w:pPr>
      <w:r>
        <w:rPr>
          <w:rFonts w:hint="default"/>
        </w:rPr>
        <w:t>大多数</w:t>
      </w:r>
      <w:r>
        <w:rPr>
          <w:rFonts w:hint="eastAsia"/>
          <w:lang w:eastAsia="zh-CN"/>
        </w:rPr>
        <w:t>搜索引擎</w:t>
      </w:r>
      <w:r>
        <w:rPr>
          <w:rFonts w:hint="default"/>
        </w:rPr>
        <w:t>应用都必须具有某种搜索功能，问题是搜索功能往往是巨大的资源消耗并且它们由于沉重的数据库加载而拖垮你的应用的性能</w:t>
      </w:r>
      <w:r>
        <w:rPr>
          <w:rFonts w:hint="eastAsia"/>
          <w:lang w:eastAsia="zh-CN"/>
        </w:rPr>
        <w:t>。</w:t>
      </w:r>
    </w:p>
    <w:p>
      <w:pPr>
        <w:ind w:firstLine="420" w:firstLineChars="0"/>
        <w:rPr>
          <w:rFonts w:hint="eastAsia"/>
          <w:lang w:val="en-US" w:eastAsia="zh-CN"/>
        </w:rPr>
      </w:pPr>
      <w:r>
        <w:rPr>
          <w:rFonts w:hint="default"/>
        </w:rPr>
        <w:t>这就是为什么转移负载到一个外部的搜索服务器是一个不错的主意，Apache Solr是一个流行的开源搜索服务器，它通过使用类似REST的HTTP API，这就确保你能从几乎任何编程语言来使用solr</w:t>
      </w:r>
      <w:r>
        <w:rPr>
          <w:rFonts w:hint="eastAsia"/>
          <w:lang w:eastAsia="zh-CN"/>
        </w:rPr>
        <w:t>。</w:t>
      </w:r>
    </w:p>
    <w:p>
      <w:pPr>
        <w:ind w:firstLine="420" w:firstLineChars="0"/>
        <w:rPr>
          <w:rFonts w:hint="eastAsia"/>
        </w:rPr>
      </w:pPr>
      <w:r>
        <w:rPr>
          <w:rFonts w:hint="eastAsia"/>
        </w:rPr>
        <w:t>Solr是一个开源搜索平台，用于构建搜索应用程序。 它建立在</w:t>
      </w:r>
      <w:r>
        <w:rPr>
          <w:rFonts w:hint="eastAsia"/>
        </w:rPr>
        <w:fldChar w:fldCharType="begin"/>
      </w:r>
      <w:r>
        <w:rPr>
          <w:rFonts w:hint="eastAsia"/>
        </w:rPr>
        <w:instrText xml:space="preserve"> HYPERLINK "http://www.yiibai.com/lucene/" \o "Lucene" </w:instrText>
      </w:r>
      <w:r>
        <w:rPr>
          <w:rFonts w:hint="eastAsia"/>
        </w:rPr>
        <w:fldChar w:fldCharType="separate"/>
      </w:r>
      <w:r>
        <w:rPr>
          <w:rStyle w:val="21"/>
          <w:rFonts w:hint="eastAsia" w:ascii="宋体" w:hAnsi="宋体" w:eastAsia="宋体" w:cs="宋体"/>
          <w:b w:val="0"/>
          <w:i w:val="0"/>
          <w:caps w:val="0"/>
          <w:color w:val="3298D6"/>
          <w:spacing w:val="0"/>
          <w:szCs w:val="22"/>
          <w:u w:val="none"/>
          <w:shd w:val="clear" w:fill="FFFFFF"/>
        </w:rPr>
        <w:t>Lucene</w:t>
      </w:r>
      <w:r>
        <w:rPr>
          <w:rFonts w:hint="eastAsia"/>
        </w:rPr>
        <w:fldChar w:fldCharType="end"/>
      </w:r>
      <w:r>
        <w:rPr>
          <w:rFonts w:hint="eastAsia"/>
        </w:rPr>
        <w:t>(全文搜索引擎)之上。 Solr是企业级的，快速的和高度可扩展的。 使用Solr构建的应用程序非常复杂，可提供高性能。</w:t>
      </w:r>
    </w:p>
    <w:p>
      <w:pPr>
        <w:ind w:firstLine="420" w:firstLineChars="0"/>
        <w:rPr>
          <w:rFonts w:hint="eastAsia"/>
        </w:rPr>
      </w:pPr>
      <w:r>
        <w:rPr>
          <w:rFonts w:hint="eastAsia"/>
        </w:rPr>
        <w:t>为了在CNET网络的公司网站上添加搜索功能，Yonik Seely于2004年创建了Solr。并在2006年1月，它成为Apache软件基金会下的一个开源项目。并于2016年发布最新版本Solr 6.0，支持并行SQL查询的执行。</w:t>
      </w:r>
    </w:p>
    <w:p>
      <w:pPr>
        <w:ind w:firstLine="420" w:firstLineChars="0"/>
        <w:rPr>
          <w:rFonts w:hint="eastAsia"/>
        </w:rPr>
      </w:pPr>
      <w:r>
        <w:rPr>
          <w:rFonts w:hint="eastAsia"/>
        </w:rPr>
        <w:t>Solr可以和</w:t>
      </w:r>
      <w:r>
        <w:rPr>
          <w:rFonts w:hint="eastAsia"/>
        </w:rPr>
        <w:fldChar w:fldCharType="begin"/>
      </w:r>
      <w:r>
        <w:rPr>
          <w:rFonts w:hint="eastAsia"/>
        </w:rPr>
        <w:instrText xml:space="preserve"> HYPERLINK "http://www.yiibai.com/hadoop/" \o "Hadoop" </w:instrText>
      </w:r>
      <w:r>
        <w:rPr>
          <w:rFonts w:hint="eastAsia"/>
        </w:rPr>
        <w:fldChar w:fldCharType="separate"/>
      </w:r>
      <w:r>
        <w:rPr>
          <w:rStyle w:val="21"/>
          <w:rFonts w:hint="eastAsia" w:ascii="宋体" w:hAnsi="宋体" w:eastAsia="宋体" w:cs="宋体"/>
          <w:b w:val="0"/>
          <w:i w:val="0"/>
          <w:caps w:val="0"/>
          <w:color w:val="3298D6"/>
          <w:spacing w:val="0"/>
          <w:szCs w:val="22"/>
          <w:u w:val="none"/>
          <w:shd w:val="clear" w:fill="FFFFFF"/>
        </w:rPr>
        <w:t>Hadoop</w:t>
      </w:r>
      <w:r>
        <w:rPr>
          <w:rFonts w:hint="eastAsia"/>
        </w:rPr>
        <w:fldChar w:fldCharType="end"/>
      </w:r>
      <w:r>
        <w:rPr>
          <w:rFonts w:hint="eastAsia"/>
        </w:rPr>
        <w:t>一起使用。由于Hadoop处理大量数据，Solr帮助我们从这么大的源中找到所需的信息。不仅限于搜索，Solr也可以用于存储目的。像其他NoSQL数据库一样，它是一种非关系数据存储和处理技术。</w:t>
      </w:r>
    </w:p>
    <w:p>
      <w:pPr>
        <w:ind w:firstLine="420" w:firstLineChars="0"/>
        <w:rPr>
          <w:rFonts w:hint="eastAsia"/>
          <w:lang w:val="en-US" w:eastAsia="zh-CN"/>
        </w:rPr>
      </w:pPr>
      <w:r>
        <w:rPr>
          <w:rFonts w:hint="eastAsia"/>
        </w:rPr>
        <w:t>总之，Solr是一个可扩展的，可部署，搜索/存储引擎，优化搜索大量以文本为中心的数据。</w:t>
      </w:r>
    </w:p>
    <w:p>
      <w:pPr>
        <w:pStyle w:val="3"/>
        <w:numPr>
          <w:ilvl w:val="1"/>
          <w:numId w:val="0"/>
        </w:numPr>
        <w:ind w:leftChars="0"/>
        <w:rPr>
          <w:rFonts w:hint="eastAsia"/>
          <w:lang w:val="en-US" w:eastAsia="zh-CN"/>
        </w:rPr>
      </w:pPr>
      <w:r>
        <w:rPr>
          <w:rFonts w:hint="eastAsia"/>
          <w:lang w:val="en-US" w:eastAsia="zh-CN"/>
        </w:rPr>
        <w:t>1.2 Solr安装</w:t>
      </w:r>
    </w:p>
    <w:p>
      <w:pPr>
        <w:ind w:firstLine="420" w:firstLineChars="0"/>
        <w:rPr>
          <w:rFonts w:hint="eastAsia"/>
          <w:lang w:val="en-US" w:eastAsia="zh-CN"/>
        </w:rPr>
      </w:pPr>
      <w:r>
        <w:rPr>
          <w:rFonts w:hint="eastAsia"/>
          <w:lang w:val="en-US" w:eastAsia="zh-CN"/>
        </w:rPr>
        <w:t>1：安装 Tomcat，解压缩即可。</w:t>
      </w:r>
    </w:p>
    <w:p>
      <w:pPr>
        <w:ind w:firstLine="420" w:firstLineChars="0"/>
        <w:rPr>
          <w:rFonts w:hint="eastAsia"/>
          <w:lang w:val="en-US" w:eastAsia="zh-CN"/>
        </w:rPr>
      </w:pPr>
      <w:r>
        <w:rPr>
          <w:rFonts w:hint="eastAsia"/>
          <w:lang w:val="en-US" w:eastAsia="zh-CN"/>
        </w:rPr>
        <w:t>2：解压 solr。</w:t>
      </w:r>
    </w:p>
    <w:p>
      <w:pPr>
        <w:ind w:firstLine="420" w:firstLineChars="0"/>
        <w:rPr>
          <w:rFonts w:hint="eastAsia"/>
          <w:lang w:val="en-US" w:eastAsia="zh-CN"/>
        </w:rPr>
      </w:pPr>
      <w:r>
        <w:rPr>
          <w:rFonts w:hint="eastAsia"/>
          <w:lang w:val="en-US" w:eastAsia="zh-CN"/>
        </w:rPr>
        <w:t>3：把 solr 下的dist目录solr-4.10.3.war部署到 Tomcat\webapps下(去掉版本号)。</w:t>
      </w:r>
    </w:p>
    <w:p>
      <w:pPr>
        <w:ind w:firstLine="420" w:firstLineChars="0"/>
        <w:rPr>
          <w:rFonts w:hint="eastAsia"/>
          <w:lang w:val="en-US" w:eastAsia="zh-CN"/>
        </w:rPr>
      </w:pPr>
      <w:r>
        <w:rPr>
          <w:rFonts w:hint="eastAsia"/>
          <w:lang w:val="en-US" w:eastAsia="zh-CN"/>
        </w:rPr>
        <w:t>4：启动 Tomcat解压缩 war 包</w:t>
      </w:r>
    </w:p>
    <w:p>
      <w:pPr>
        <w:ind w:firstLine="420" w:firstLineChars="0"/>
        <w:rPr>
          <w:rFonts w:hint="eastAsia"/>
          <w:lang w:val="en-US" w:eastAsia="zh-CN"/>
        </w:rPr>
      </w:pPr>
      <w:r>
        <w:rPr>
          <w:rFonts w:hint="eastAsia"/>
          <w:lang w:val="en-US" w:eastAsia="zh-CN"/>
        </w:rPr>
        <w:t>5：把solr下example/lib/ext 目录下的所有的 jar 包，添加到 solr 的工程中(\WEB-INF\lib目录下)。</w:t>
      </w:r>
    </w:p>
    <w:p>
      <w:pPr>
        <w:ind w:firstLine="420" w:firstLineChars="0"/>
        <w:rPr>
          <w:rFonts w:hint="eastAsia"/>
          <w:lang w:val="en-US" w:eastAsia="zh-CN"/>
        </w:rPr>
      </w:pPr>
      <w:r>
        <w:rPr>
          <w:rFonts w:hint="eastAsia"/>
          <w:lang w:val="en-US" w:eastAsia="zh-CN"/>
        </w:rPr>
        <w:t xml:space="preserve">6：创建一个 solrhome 。solr 下的/example/solr 目录就是一个 solrhome。复制此目录到D盘改名为solrhome  </w:t>
      </w:r>
    </w:p>
    <w:p>
      <w:pPr>
        <w:ind w:firstLine="420" w:firstLineChars="0"/>
        <w:rPr>
          <w:rFonts w:hint="eastAsia"/>
          <w:lang w:val="en-US" w:eastAsia="zh-CN"/>
        </w:rPr>
      </w:pPr>
      <w:r>
        <w:rPr>
          <w:rFonts w:hint="eastAsia"/>
          <w:lang w:val="en-US" w:eastAsia="zh-CN"/>
        </w:rPr>
        <w:t>7：关联 solr 及 solrhome。需要修改 solr 工程的 web.xml 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 xml:space="preserve">    &lt;env-entry&gt;</w:t>
            </w:r>
          </w:p>
          <w:p>
            <w:pPr>
              <w:rPr>
                <w:rFonts w:hint="eastAsia"/>
                <w:vertAlign w:val="baseline"/>
              </w:rPr>
            </w:pPr>
            <w:r>
              <w:rPr>
                <w:rFonts w:hint="eastAsia"/>
                <w:vertAlign w:val="baseline"/>
              </w:rPr>
              <w:t xml:space="preserve">       &lt;env-entry-name&gt;solr/home&lt;/env-entry-name&gt;</w:t>
            </w:r>
          </w:p>
          <w:p>
            <w:pPr>
              <w:rPr>
                <w:rFonts w:hint="eastAsia"/>
                <w:vertAlign w:val="baseline"/>
              </w:rPr>
            </w:pPr>
            <w:r>
              <w:rPr>
                <w:rFonts w:hint="eastAsia"/>
                <w:vertAlign w:val="baseline"/>
              </w:rPr>
              <w:t xml:space="preserve">       &lt;env-entry-value&gt;</w:t>
            </w:r>
            <w:r>
              <w:rPr>
                <w:rFonts w:hint="eastAsia"/>
                <w:color w:val="FF0000"/>
                <w:vertAlign w:val="baseline"/>
              </w:rPr>
              <w:t>d:</w:t>
            </w:r>
            <w:r>
              <w:rPr>
                <w:rFonts w:hint="eastAsia"/>
                <w:color w:val="FF0000"/>
                <w:vertAlign w:val="baseline"/>
                <w:lang w:val="en-US" w:eastAsia="zh-CN"/>
              </w:rPr>
              <w:t>\</w:t>
            </w:r>
            <w:r>
              <w:rPr>
                <w:rFonts w:hint="eastAsia"/>
                <w:color w:val="FF0000"/>
                <w:vertAlign w:val="baseline"/>
              </w:rPr>
              <w:t>solrhome</w:t>
            </w:r>
            <w:r>
              <w:rPr>
                <w:rFonts w:hint="eastAsia"/>
                <w:vertAlign w:val="baseline"/>
              </w:rPr>
              <w:t>&lt;/env-entry-value&gt;</w:t>
            </w:r>
          </w:p>
          <w:p>
            <w:pPr>
              <w:rPr>
                <w:rFonts w:hint="eastAsia"/>
                <w:vertAlign w:val="baseline"/>
              </w:rPr>
            </w:pPr>
            <w:r>
              <w:rPr>
                <w:rFonts w:hint="eastAsia"/>
                <w:vertAlign w:val="baseline"/>
              </w:rPr>
              <w:t xml:space="preserve">       &lt;env-entry-type&gt;java.lang.String&lt;/env-entry-type&gt;</w:t>
            </w:r>
          </w:p>
          <w:p>
            <w:pPr>
              <w:rPr>
                <w:vertAlign w:val="baseline"/>
              </w:rPr>
            </w:pPr>
            <w:r>
              <w:rPr>
                <w:rFonts w:hint="eastAsia"/>
                <w:vertAlign w:val="baseline"/>
              </w:rPr>
              <w:t xml:space="preserve">    &lt;/env-entry&gt;</w:t>
            </w:r>
          </w:p>
        </w:tc>
      </w:tr>
    </w:tbl>
    <w:p>
      <w:pPr>
        <w:ind w:firstLine="420" w:firstLineChars="0"/>
        <w:rPr>
          <w:rFonts w:hint="eastAsia"/>
          <w:lang w:val="en-US" w:eastAsia="zh-CN"/>
        </w:rPr>
      </w:pPr>
      <w:r>
        <w:rPr>
          <w:rFonts w:hint="eastAsia"/>
          <w:lang w:val="en-US" w:eastAsia="zh-CN"/>
        </w:rPr>
        <w:t>8：启动 Tomcat</w:t>
      </w:r>
    </w:p>
    <w:p>
      <w:pPr>
        <w:ind w:firstLine="420" w:firstLineChars="0"/>
        <w:rPr>
          <w:rFonts w:hint="eastAsia"/>
          <w:lang w:val="en-US" w:eastAsia="zh-CN"/>
        </w:rPr>
      </w:pPr>
      <w:r>
        <w:rPr>
          <w:rFonts w:hint="eastAsia"/>
          <w:lang w:val="en-US" w:eastAsia="zh-CN"/>
        </w:rPr>
        <w:t>http://IP:8080/solr/</w:t>
      </w:r>
    </w:p>
    <w:p>
      <w:pPr>
        <w:rPr>
          <w:rFonts w:hint="eastAsia"/>
          <w:lang w:val="en-US" w:eastAsia="zh-CN"/>
        </w:rPr>
      </w:pPr>
      <w:r>
        <w:drawing>
          <wp:inline distT="0" distB="0" distL="114300" distR="114300">
            <wp:extent cx="5274310" cy="2868930"/>
            <wp:effectExtent l="0" t="0" r="254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274310" cy="2868930"/>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1.3中文分析器IK Analyzer</w:t>
      </w:r>
    </w:p>
    <w:p>
      <w:pPr>
        <w:pStyle w:val="4"/>
        <w:numPr>
          <w:ilvl w:val="2"/>
          <w:numId w:val="0"/>
        </w:numPr>
        <w:ind w:leftChars="0"/>
        <w:rPr>
          <w:rFonts w:hint="eastAsia"/>
          <w:lang w:val="en-US" w:eastAsia="zh-CN"/>
        </w:rPr>
      </w:pPr>
      <w:r>
        <w:rPr>
          <w:rFonts w:hint="eastAsia"/>
          <w:lang w:val="en-US" w:eastAsia="zh-CN"/>
        </w:rPr>
        <w:t>1.3.1 IK Analyzer简介</w:t>
      </w:r>
    </w:p>
    <w:p>
      <w:pPr>
        <w:ind w:firstLine="420" w:firstLineChars="0"/>
        <w:rPr>
          <w:rFonts w:hint="eastAsia"/>
          <w:lang w:val="en-US" w:eastAsia="zh-CN"/>
        </w:rPr>
      </w:pPr>
      <w:r>
        <w:rPr>
          <w:rFonts w:hint="eastAsia"/>
          <w:lang w:val="en-US" w:eastAsia="zh-CN"/>
        </w:rPr>
        <w:t>IK Analyzer 是一个开源的，基亍 java 语言开发的轻量级的中文分词工具包。从 2006年 12 月推出 1.0 版开始， IKAnalyzer 已经推出了 4 个大版本。最初，它是以开源项目Luence 为应用主体的，结合词典分词和文法分析算法的中文分词组件。从 3.0 版本开始，IK 发展为面向 Java 的公用分词组件，独立亍 Lucene 项目，同时提供了对 Lucene 的默认优化实现。在 2012 版本中，IK 实现了简单的分词歧义排除算法，标志着 IK 分词器从单纯的词典分词向模拟语义分词衍化。</w:t>
      </w:r>
    </w:p>
    <w:p>
      <w:pPr>
        <w:pStyle w:val="4"/>
        <w:numPr>
          <w:ilvl w:val="2"/>
          <w:numId w:val="0"/>
        </w:numPr>
        <w:ind w:leftChars="0"/>
        <w:rPr>
          <w:rFonts w:hint="eastAsia"/>
          <w:lang w:val="en-US" w:eastAsia="zh-CN"/>
        </w:rPr>
      </w:pPr>
      <w:r>
        <w:rPr>
          <w:rFonts w:hint="eastAsia"/>
          <w:lang w:val="en-US" w:eastAsia="zh-CN"/>
        </w:rPr>
        <w:t>1.3.2 IK Analyzer配置</w:t>
      </w:r>
    </w:p>
    <w:p>
      <w:pPr>
        <w:rPr>
          <w:rFonts w:hint="eastAsia"/>
          <w:lang w:val="en-US" w:eastAsia="zh-CN"/>
        </w:rPr>
      </w:pPr>
      <w:r>
        <w:rPr>
          <w:rFonts w:hint="eastAsia"/>
          <w:lang w:val="en-US" w:eastAsia="zh-CN"/>
        </w:rPr>
        <w:t>步骤：</w:t>
      </w:r>
    </w:p>
    <w:p>
      <w:pPr>
        <w:numPr>
          <w:ilvl w:val="0"/>
          <w:numId w:val="0"/>
        </w:numPr>
        <w:spacing w:line="276" w:lineRule="auto"/>
        <w:ind w:firstLine="420" w:firstLineChars="0"/>
        <w:rPr>
          <w:rFonts w:hint="eastAsia"/>
        </w:rPr>
      </w:pPr>
      <w:r>
        <w:rPr>
          <w:rFonts w:hint="eastAsia"/>
          <w:lang w:val="en-US" w:eastAsia="zh-CN"/>
        </w:rPr>
        <w:t>1、</w:t>
      </w:r>
      <w:r>
        <w:rPr>
          <w:rFonts w:hint="eastAsia"/>
        </w:rPr>
        <w:t>把IKAnalyzer2012FF_u1.jar 添加到 solr 工程的 lib 目录下</w:t>
      </w:r>
    </w:p>
    <w:p>
      <w:pPr>
        <w:numPr>
          <w:ilvl w:val="0"/>
          <w:numId w:val="0"/>
        </w:numPr>
        <w:spacing w:line="276" w:lineRule="auto"/>
        <w:ind w:firstLine="420" w:firstLineChars="0"/>
        <w:jc w:val="left"/>
        <w:rPr>
          <w:rFonts w:hint="eastAsia"/>
        </w:rPr>
      </w:pPr>
      <w:r>
        <w:rPr>
          <w:rFonts w:hint="eastAsia"/>
          <w:lang w:val="en-US" w:eastAsia="zh-CN"/>
        </w:rPr>
        <w:t>2、</w:t>
      </w:r>
      <w:r>
        <w:rPr>
          <w:rFonts w:hint="eastAsia"/>
          <w:lang w:eastAsia="zh-CN"/>
        </w:rPr>
        <w:t>创建</w:t>
      </w:r>
      <w:r>
        <w:rPr>
          <w:rFonts w:hint="eastAsia"/>
        </w:rPr>
        <w:t>WEB-INF/classes</w:t>
      </w:r>
      <w:r>
        <w:rPr>
          <w:rFonts w:hint="eastAsia"/>
          <w:lang w:eastAsia="zh-CN"/>
        </w:rPr>
        <w:t>文件夹</w:t>
      </w:r>
      <w:r>
        <w:rPr>
          <w:rFonts w:hint="eastAsia"/>
          <w:lang w:val="en-US" w:eastAsia="zh-CN"/>
        </w:rPr>
        <w:t xml:space="preserve">  </w:t>
      </w:r>
      <w:r>
        <w:rPr>
          <w:rFonts w:hint="eastAsia"/>
        </w:rPr>
        <w:t>把扩展词典、</w:t>
      </w:r>
      <w:r>
        <w:rPr>
          <w:rFonts w:hint="eastAsia"/>
          <w:lang w:eastAsia="zh-CN"/>
        </w:rPr>
        <w:t>停用词词典、</w:t>
      </w:r>
      <w:r>
        <w:rPr>
          <w:rFonts w:hint="eastAsia"/>
        </w:rPr>
        <w:t>配置文件放到 solr 工程的 WEB-INF/classes 目录下。</w:t>
      </w:r>
    </w:p>
    <w:p>
      <w:pPr>
        <w:spacing w:line="276" w:lineRule="auto"/>
        <w:ind w:firstLine="420" w:firstLineChars="0"/>
        <w:rPr>
          <w:rFonts w:hint="eastAsia"/>
        </w:rPr>
      </w:pPr>
      <w:r>
        <w:rPr>
          <w:rFonts w:hint="eastAsia"/>
          <w:lang w:val="en-US" w:eastAsia="zh-CN"/>
        </w:rPr>
        <w:t>3、</w:t>
      </w:r>
      <w:r>
        <w:rPr>
          <w:rFonts w:hint="eastAsia"/>
        </w:rPr>
        <w:t>修改 Solr</w:t>
      </w:r>
      <w:r>
        <w:rPr>
          <w:rFonts w:hint="eastAsia"/>
          <w:lang w:val="en-US" w:eastAsia="zh-CN"/>
        </w:rPr>
        <w:t>home</w:t>
      </w:r>
      <w:r>
        <w:rPr>
          <w:rFonts w:hint="eastAsia"/>
        </w:rPr>
        <w:t xml:space="preserve"> 的 schema.xml 文件，配置一个 FieldType，使用 IKAnalyzer</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line="276" w:lineRule="auto"/>
              <w:rPr>
                <w:rFonts w:hint="eastAsia"/>
                <w:vertAlign w:val="baseline"/>
              </w:rPr>
            </w:pPr>
            <w:r>
              <w:rPr>
                <w:rFonts w:hint="eastAsia"/>
                <w:vertAlign w:val="baseline"/>
              </w:rPr>
              <w:t>&lt;fieldType name="text_ik" class="solr.TextField"&gt;</w:t>
            </w:r>
          </w:p>
          <w:p>
            <w:pPr>
              <w:spacing w:line="276" w:lineRule="auto"/>
              <w:rPr>
                <w:rFonts w:hint="eastAsia"/>
                <w:vertAlign w:val="baseline"/>
              </w:rPr>
            </w:pPr>
            <w:r>
              <w:rPr>
                <w:rFonts w:hint="eastAsia"/>
                <w:vertAlign w:val="baseline"/>
                <w:lang w:val="en-US" w:eastAsia="zh-CN"/>
              </w:rPr>
              <w:t xml:space="preserve">     </w:t>
            </w:r>
            <w:r>
              <w:rPr>
                <w:rFonts w:hint="eastAsia"/>
                <w:vertAlign w:val="baseline"/>
              </w:rPr>
              <w:t>&lt;analyzer class="org.wltea.analyzer.lucene.IKAnalyzer"/&gt;</w:t>
            </w:r>
          </w:p>
          <w:p>
            <w:pPr>
              <w:spacing w:line="276" w:lineRule="auto"/>
              <w:rPr>
                <w:rFonts w:hint="eastAsia"/>
                <w:vertAlign w:val="baseline"/>
              </w:rPr>
            </w:pPr>
            <w:r>
              <w:rPr>
                <w:rFonts w:hint="eastAsia"/>
                <w:vertAlign w:val="baseline"/>
              </w:rPr>
              <w:t>&lt;/fieldType&gt;</w:t>
            </w:r>
          </w:p>
        </w:tc>
      </w:tr>
    </w:tbl>
    <w:p>
      <w:pPr>
        <w:pStyle w:val="3"/>
        <w:numPr>
          <w:ilvl w:val="1"/>
          <w:numId w:val="0"/>
        </w:numPr>
        <w:ind w:leftChars="0"/>
        <w:rPr>
          <w:rFonts w:hint="eastAsia"/>
          <w:lang w:val="en-US" w:eastAsia="zh-CN"/>
        </w:rPr>
      </w:pPr>
      <w:r>
        <w:rPr>
          <w:rFonts w:hint="eastAsia"/>
          <w:lang w:val="en-US" w:eastAsia="zh-CN"/>
        </w:rPr>
        <w:t>1.4配置域</w:t>
      </w:r>
    </w:p>
    <w:p>
      <w:pPr>
        <w:ind w:firstLine="420" w:firstLineChars="0"/>
      </w:pPr>
      <w:r>
        <w:rPr>
          <w:rFonts w:hint="eastAsia"/>
          <w:lang w:eastAsia="zh-CN"/>
        </w:rPr>
        <w:t>域</w:t>
      </w:r>
      <w:r>
        <w:t>相当于</w:t>
      </w:r>
      <w:r>
        <w:rPr>
          <w:rFonts w:hint="eastAsia"/>
          <w:lang w:eastAsia="zh-CN"/>
        </w:rPr>
        <w:t>数据库的表字段</w:t>
      </w:r>
      <w:r>
        <w:t>，用户存放数据，因此用户根据业务需要去定义相关的Field（域），一般来说，每一种对应着一种数据，用户对同一种数据进行相同的操作。</w:t>
      </w:r>
    </w:p>
    <w:p>
      <w:pPr>
        <w:ind w:firstLine="420" w:firstLineChars="0"/>
        <w:rPr>
          <w:rFonts w:hint="eastAsia" w:eastAsia="宋体"/>
          <w:lang w:eastAsia="zh-CN"/>
        </w:rPr>
      </w:pPr>
      <w:r>
        <w:rPr>
          <w:rFonts w:hint="eastAsia"/>
          <w:lang w:eastAsia="zh-CN"/>
        </w:rPr>
        <w:t>域的常用属性：</w:t>
      </w:r>
    </w:p>
    <w:p>
      <w:pPr>
        <w:numPr>
          <w:ilvl w:val="0"/>
          <w:numId w:val="2"/>
        </w:numPr>
      </w:pPr>
      <w:r>
        <w:rPr>
          <w:rFonts w:hint="eastAsia"/>
          <w:lang w:val="en-US" w:eastAsia="zh-CN"/>
        </w:rPr>
        <w:t>n</w:t>
      </w:r>
      <w:r>
        <w:t>ame：</w:t>
      </w:r>
      <w:r>
        <w:rPr>
          <w:rFonts w:hint="eastAsia"/>
        </w:rPr>
        <w:t>指定域的名称</w:t>
      </w:r>
    </w:p>
    <w:p>
      <w:pPr>
        <w:numPr>
          <w:ilvl w:val="0"/>
          <w:numId w:val="2"/>
        </w:numPr>
      </w:pPr>
      <w:r>
        <w:rPr>
          <w:rFonts w:hint="eastAsia"/>
          <w:lang w:val="en-US" w:eastAsia="zh-CN"/>
        </w:rPr>
        <w:t>t</w:t>
      </w:r>
      <w:r>
        <w:rPr>
          <w:rFonts w:hint="default"/>
        </w:rPr>
        <w:t>ype：</w:t>
      </w:r>
      <w:r>
        <w:rPr>
          <w:rFonts w:hint="eastAsia"/>
        </w:rPr>
        <w:t>指定域的类型</w:t>
      </w:r>
    </w:p>
    <w:p>
      <w:pPr>
        <w:numPr>
          <w:ilvl w:val="0"/>
          <w:numId w:val="2"/>
        </w:numPr>
      </w:pPr>
      <w:r>
        <w:rPr>
          <w:rFonts w:hint="eastAsia"/>
          <w:lang w:val="en-US" w:eastAsia="zh-CN"/>
        </w:rPr>
        <w:t>i</w:t>
      </w:r>
      <w:r>
        <w:rPr>
          <w:rFonts w:hint="default"/>
        </w:rPr>
        <w:t>ndexed：</w:t>
      </w:r>
      <w:r>
        <w:rPr>
          <w:rFonts w:hint="eastAsia"/>
        </w:rPr>
        <w:t>是否索引</w:t>
      </w:r>
    </w:p>
    <w:p>
      <w:pPr>
        <w:numPr>
          <w:ilvl w:val="0"/>
          <w:numId w:val="2"/>
        </w:numPr>
      </w:pPr>
      <w:r>
        <w:rPr>
          <w:rFonts w:hint="eastAsia"/>
          <w:lang w:val="en-US" w:eastAsia="zh-CN"/>
        </w:rPr>
        <w:t>s</w:t>
      </w:r>
      <w:r>
        <w:rPr>
          <w:rFonts w:hint="default"/>
        </w:rPr>
        <w:t>tored：</w:t>
      </w:r>
      <w:r>
        <w:rPr>
          <w:rFonts w:hint="eastAsia"/>
        </w:rPr>
        <w:t>是否存储</w:t>
      </w:r>
    </w:p>
    <w:p>
      <w:pPr>
        <w:numPr>
          <w:ilvl w:val="0"/>
          <w:numId w:val="2"/>
        </w:numPr>
      </w:pPr>
      <w:r>
        <w:rPr>
          <w:rFonts w:hint="eastAsia"/>
          <w:lang w:val="en-US" w:eastAsia="zh-CN"/>
        </w:rPr>
        <w:t>r</w:t>
      </w:r>
      <w:r>
        <w:rPr>
          <w:rFonts w:hint="default"/>
        </w:rPr>
        <w:t>equired：</w:t>
      </w:r>
      <w:r>
        <w:rPr>
          <w:rFonts w:hint="eastAsia"/>
        </w:rPr>
        <w:t>是否必须</w:t>
      </w:r>
    </w:p>
    <w:p>
      <w:pPr>
        <w:numPr>
          <w:ilvl w:val="0"/>
          <w:numId w:val="2"/>
        </w:numPr>
      </w:pPr>
      <w:r>
        <w:rPr>
          <w:rFonts w:hint="default"/>
        </w:rPr>
        <w:t>multiValued：</w:t>
      </w:r>
      <w:r>
        <w:rPr>
          <w:rFonts w:hint="eastAsia"/>
        </w:rPr>
        <w:t>是否多值</w:t>
      </w:r>
    </w:p>
    <w:p>
      <w:pPr>
        <w:numPr>
          <w:ilvl w:val="0"/>
          <w:numId w:val="0"/>
        </w:numPr>
        <w:ind w:left="360" w:leftChars="0"/>
      </w:pPr>
    </w:p>
    <w:p>
      <w:pPr>
        <w:pStyle w:val="4"/>
        <w:numPr>
          <w:ilvl w:val="2"/>
          <w:numId w:val="0"/>
        </w:numPr>
        <w:ind w:leftChars="0"/>
        <w:rPr>
          <w:rFonts w:hint="eastAsia"/>
          <w:lang w:val="en-US" w:eastAsia="zh-CN"/>
        </w:rPr>
      </w:pPr>
      <w:r>
        <w:rPr>
          <w:rFonts w:hint="eastAsia"/>
          <w:lang w:val="en-US" w:eastAsia="zh-CN"/>
        </w:rPr>
        <w:t>1.4.1域</w:t>
      </w:r>
    </w:p>
    <w:p>
      <w:pPr>
        <w:spacing w:line="276" w:lineRule="auto"/>
        <w:rPr>
          <w:rFonts w:hint="eastAsia"/>
        </w:rPr>
      </w:pPr>
      <w:r>
        <w:rPr>
          <w:rFonts w:hint="eastAsia"/>
          <w:lang w:eastAsia="zh-CN"/>
        </w:rPr>
        <w:t>修改</w:t>
      </w:r>
      <w:r>
        <w:rPr>
          <w:rFonts w:hint="eastAsia"/>
          <w:lang w:val="en-US" w:eastAsia="zh-CN"/>
        </w:rPr>
        <w:t>solrhome的</w:t>
      </w:r>
      <w:r>
        <w:rPr>
          <w:rFonts w:hint="eastAsia"/>
        </w:rPr>
        <w:t>schema.xml 文件</w:t>
      </w:r>
      <w:r>
        <w:rPr>
          <w:rFonts w:hint="eastAsia"/>
          <w:lang w:val="en-US" w:eastAsia="zh-CN"/>
        </w:rPr>
        <w:t xml:space="preserve">  </w:t>
      </w:r>
      <w:r>
        <w:rPr>
          <w:rFonts w:hint="eastAsia"/>
        </w:rPr>
        <w:t>设置业务系统 Field</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rPr>
                <w:rFonts w:hint="eastAsia"/>
                <w:sz w:val="21"/>
                <w:szCs w:val="21"/>
              </w:rPr>
            </w:pPr>
            <w:r>
              <w:rPr>
                <w:rFonts w:hint="eastAsia"/>
                <w:sz w:val="21"/>
                <w:szCs w:val="21"/>
              </w:rPr>
              <w:tab/>
            </w:r>
            <w:r>
              <w:rPr>
                <w:rFonts w:hint="eastAsia"/>
                <w:sz w:val="21"/>
                <w:szCs w:val="21"/>
              </w:rPr>
              <w:t>&lt;field name="item_goodsid" type="long" indexed="true" stored="true"/&gt;</w:t>
            </w:r>
          </w:p>
          <w:p>
            <w:pPr>
              <w:rPr>
                <w:rFonts w:hint="eastAsia"/>
                <w:sz w:val="21"/>
                <w:szCs w:val="21"/>
              </w:rPr>
            </w:pPr>
            <w:r>
              <w:rPr>
                <w:rFonts w:hint="eastAsia"/>
                <w:sz w:val="21"/>
                <w:szCs w:val="21"/>
              </w:rPr>
              <w:tab/>
            </w:r>
            <w:r>
              <w:rPr>
                <w:rFonts w:hint="eastAsia"/>
                <w:sz w:val="21"/>
                <w:szCs w:val="21"/>
              </w:rPr>
              <w:t>&lt;field name="item_title" type="text_ik" indexed="true" stored="true"/&gt;</w:t>
            </w:r>
          </w:p>
          <w:p>
            <w:pPr>
              <w:rPr>
                <w:rFonts w:hint="eastAsia"/>
                <w:sz w:val="21"/>
                <w:szCs w:val="21"/>
              </w:rPr>
            </w:pPr>
            <w:r>
              <w:rPr>
                <w:rFonts w:hint="eastAsia"/>
                <w:sz w:val="21"/>
                <w:szCs w:val="21"/>
              </w:rPr>
              <w:tab/>
            </w:r>
            <w:r>
              <w:rPr>
                <w:rFonts w:hint="eastAsia"/>
                <w:sz w:val="21"/>
                <w:szCs w:val="21"/>
              </w:rPr>
              <w:t>&lt;field name="item_price" type="</w:t>
            </w:r>
            <w:r>
              <w:rPr>
                <w:rFonts w:hint="eastAsia"/>
                <w:sz w:val="21"/>
                <w:szCs w:val="21"/>
                <w:lang w:val="en-US" w:eastAsia="zh-CN"/>
              </w:rPr>
              <w:t>double</w:t>
            </w:r>
            <w:r>
              <w:rPr>
                <w:rFonts w:hint="eastAsia"/>
                <w:sz w:val="21"/>
                <w:szCs w:val="21"/>
              </w:rPr>
              <w:t>" indexed="true" stored="true"/&gt;</w:t>
            </w:r>
          </w:p>
          <w:p>
            <w:pPr>
              <w:rPr>
                <w:rFonts w:hint="eastAsia"/>
                <w:sz w:val="21"/>
                <w:szCs w:val="21"/>
              </w:rPr>
            </w:pPr>
            <w:r>
              <w:rPr>
                <w:rFonts w:hint="eastAsia"/>
                <w:sz w:val="21"/>
                <w:szCs w:val="21"/>
              </w:rPr>
              <w:tab/>
            </w:r>
            <w:r>
              <w:rPr>
                <w:rFonts w:hint="eastAsia"/>
                <w:sz w:val="21"/>
                <w:szCs w:val="21"/>
              </w:rPr>
              <w:t>&lt;field name="item_image" type="string" indexed="false" stored="true" /&gt;</w:t>
            </w:r>
          </w:p>
          <w:p>
            <w:pPr>
              <w:rPr>
                <w:rFonts w:hint="eastAsia"/>
                <w:sz w:val="21"/>
                <w:szCs w:val="21"/>
              </w:rPr>
            </w:pPr>
            <w:r>
              <w:rPr>
                <w:rFonts w:hint="eastAsia"/>
                <w:sz w:val="21"/>
                <w:szCs w:val="21"/>
              </w:rPr>
              <w:tab/>
            </w:r>
            <w:r>
              <w:rPr>
                <w:rFonts w:hint="eastAsia"/>
                <w:sz w:val="21"/>
                <w:szCs w:val="21"/>
              </w:rPr>
              <w:t>&lt;field name="item_category" type="string" indexed="true" stored="true" /&gt;</w:t>
            </w:r>
          </w:p>
          <w:p>
            <w:pPr>
              <w:rPr>
                <w:rFonts w:hint="eastAsia"/>
                <w:sz w:val="21"/>
                <w:szCs w:val="21"/>
              </w:rPr>
            </w:pPr>
            <w:r>
              <w:rPr>
                <w:rFonts w:hint="eastAsia"/>
                <w:sz w:val="21"/>
                <w:szCs w:val="21"/>
              </w:rPr>
              <w:tab/>
            </w:r>
            <w:r>
              <w:rPr>
                <w:rFonts w:hint="eastAsia"/>
                <w:sz w:val="21"/>
                <w:szCs w:val="21"/>
              </w:rPr>
              <w:t>&lt;field name="item_seller" type="text_ik" indexed="true" stored="true" /&gt;</w:t>
            </w:r>
          </w:p>
          <w:p>
            <w:pPr>
              <w:rPr>
                <w:rFonts w:hint="eastAsia"/>
                <w:szCs w:val="18"/>
                <w:vertAlign w:val="baseline"/>
              </w:rPr>
            </w:pPr>
            <w:r>
              <w:rPr>
                <w:rFonts w:hint="eastAsia"/>
                <w:sz w:val="21"/>
                <w:szCs w:val="21"/>
              </w:rPr>
              <w:tab/>
            </w:r>
            <w:r>
              <w:rPr>
                <w:rFonts w:hint="eastAsia"/>
                <w:sz w:val="21"/>
                <w:szCs w:val="21"/>
              </w:rPr>
              <w:t>&lt;field name="item_brand" type="string" indexed="true" stored="true" /&gt;</w:t>
            </w:r>
          </w:p>
        </w:tc>
      </w:tr>
    </w:tbl>
    <w:p>
      <w:pPr>
        <w:pStyle w:val="4"/>
        <w:numPr>
          <w:ilvl w:val="2"/>
          <w:numId w:val="0"/>
        </w:numPr>
        <w:ind w:leftChars="0"/>
        <w:rPr>
          <w:rFonts w:hint="eastAsia"/>
          <w:lang w:val="en-US" w:eastAsia="zh-CN"/>
        </w:rPr>
      </w:pPr>
      <w:r>
        <w:rPr>
          <w:rFonts w:hint="eastAsia"/>
          <w:lang w:val="en-US" w:eastAsia="zh-CN"/>
        </w:rPr>
        <w:t>1.4.2复制域</w:t>
      </w:r>
    </w:p>
    <w:p>
      <w:pPr>
        <w:rPr>
          <w:rFonts w:hint="eastAsia"/>
          <w:lang w:val="en-US" w:eastAsia="zh-CN"/>
        </w:rPr>
      </w:pPr>
      <w:r>
        <w:t>复制域的作用在于将某一个Field中的数据复制到另一个域中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rPr>
            </w:pPr>
            <w:r>
              <w:rPr>
                <w:rFonts w:hint="eastAsia"/>
                <w:sz w:val="21"/>
                <w:szCs w:val="21"/>
              </w:rPr>
              <w:t xml:space="preserve">&lt;field name="item_keywords" type="text_ik" indexed="true" </w:t>
            </w:r>
            <w:r>
              <w:rPr>
                <w:rFonts w:hint="eastAsia"/>
                <w:color w:val="FF0000"/>
                <w:sz w:val="21"/>
                <w:szCs w:val="21"/>
              </w:rPr>
              <w:t xml:space="preserve">stored="false" </w:t>
            </w:r>
            <w:r>
              <w:rPr>
                <w:rFonts w:hint="eastAsia"/>
                <w:sz w:val="21"/>
                <w:szCs w:val="21"/>
              </w:rPr>
              <w:t>multiValued="true"/&gt;</w:t>
            </w:r>
          </w:p>
          <w:p>
            <w:pPr>
              <w:rPr>
                <w:rFonts w:hint="eastAsia"/>
                <w:sz w:val="21"/>
                <w:szCs w:val="21"/>
              </w:rPr>
            </w:pPr>
            <w:bookmarkStart w:id="5" w:name="_GoBack"/>
            <w:bookmarkEnd w:id="5"/>
            <w:r>
              <w:rPr>
                <w:rFonts w:hint="eastAsia"/>
                <w:sz w:val="21"/>
                <w:szCs w:val="21"/>
              </w:rPr>
              <w:t>&lt;copyField source="item_title" dest="item_keywords"/&gt;</w:t>
            </w:r>
          </w:p>
          <w:p>
            <w:pPr>
              <w:rPr>
                <w:rFonts w:hint="eastAsia"/>
                <w:sz w:val="21"/>
                <w:szCs w:val="21"/>
              </w:rPr>
            </w:pPr>
            <w:r>
              <w:rPr>
                <w:rFonts w:hint="eastAsia"/>
                <w:sz w:val="21"/>
                <w:szCs w:val="21"/>
              </w:rPr>
              <w:t>&lt;copyField source="item_category" dest="item_keywords"/&gt;</w:t>
            </w:r>
          </w:p>
          <w:p>
            <w:pPr>
              <w:rPr>
                <w:rFonts w:hint="eastAsia"/>
                <w:sz w:val="21"/>
                <w:szCs w:val="21"/>
              </w:rPr>
            </w:pPr>
            <w:r>
              <w:rPr>
                <w:rFonts w:hint="eastAsia"/>
                <w:sz w:val="21"/>
                <w:szCs w:val="21"/>
              </w:rPr>
              <w:t>&lt;copyField source="item_seller" dest="item_keywords"/&gt;</w:t>
            </w:r>
          </w:p>
          <w:p>
            <w:pPr>
              <w:spacing w:line="276" w:lineRule="auto"/>
              <w:rPr>
                <w:rFonts w:hint="eastAsia"/>
                <w:vertAlign w:val="baseline"/>
                <w:lang w:val="en-US" w:eastAsia="zh-CN"/>
              </w:rPr>
            </w:pPr>
            <w:r>
              <w:rPr>
                <w:rFonts w:hint="eastAsia"/>
                <w:sz w:val="21"/>
                <w:szCs w:val="21"/>
              </w:rPr>
              <w:t>&lt;copyField source="item_brand" dest="item_keywords"/&gt;</w:t>
            </w:r>
          </w:p>
        </w:tc>
      </w:tr>
    </w:tbl>
    <w:p>
      <w:pPr>
        <w:pStyle w:val="4"/>
        <w:numPr>
          <w:ilvl w:val="2"/>
          <w:numId w:val="0"/>
        </w:numPr>
        <w:ind w:leftChars="0"/>
        <w:rPr>
          <w:rFonts w:hint="eastAsia"/>
          <w:lang w:val="en-US" w:eastAsia="zh-CN"/>
        </w:rPr>
      </w:pPr>
      <w:r>
        <w:rPr>
          <w:rFonts w:hint="eastAsia"/>
          <w:lang w:val="en-US" w:eastAsia="zh-CN"/>
        </w:rPr>
        <w:t>1.4.3动态域</w:t>
      </w:r>
    </w:p>
    <w:p>
      <w:pPr>
        <w:ind w:firstLine="420" w:firstLineChars="0"/>
        <w:rPr>
          <w:rFonts w:hint="eastAsia"/>
          <w:lang w:val="en-US" w:eastAsia="zh-CN"/>
        </w:rPr>
      </w:pPr>
      <w:r>
        <w:rPr>
          <w:rFonts w:hint="eastAsia"/>
          <w:lang w:val="en-US" w:eastAsia="zh-CN"/>
        </w:rPr>
        <w:t>当我们需要动态扩充字段时，我们需要使用动态域。对于品优购，规格的值是不确定的，所以我们需要使用动态域来实现。需要实现的效果如下：</w:t>
      </w:r>
    </w:p>
    <w:p>
      <w:pPr>
        <w:spacing w:line="276" w:lineRule="auto"/>
      </w:pPr>
      <w:r>
        <w:rPr>
          <w:rFonts w:hint="eastAsia"/>
          <w:lang w:val="en-US" w:eastAsia="zh-CN"/>
        </w:rPr>
        <w:t xml:space="preserve">   </w:t>
      </w:r>
      <w:r>
        <w:drawing>
          <wp:inline distT="0" distB="0" distL="114300" distR="114300">
            <wp:extent cx="2799715" cy="21717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2799715" cy="2171700"/>
                    </a:xfrm>
                    <a:prstGeom prst="rect">
                      <a:avLst/>
                    </a:prstGeom>
                    <a:noFill/>
                    <a:ln w="9525">
                      <a:noFill/>
                    </a:ln>
                  </pic:spPr>
                </pic:pic>
              </a:graphicData>
            </a:graphic>
          </wp:inline>
        </w:drawing>
      </w:r>
    </w:p>
    <w:p>
      <w:pPr>
        <w:spacing w:line="276" w:lineRule="auto"/>
        <w:rPr>
          <w:rFonts w:hint="eastAsia"/>
          <w:lang w:eastAsia="zh-CN"/>
        </w:rPr>
      </w:pPr>
      <w:r>
        <w:rPr>
          <w:rFonts w:hint="eastAsia"/>
          <w:lang w:eastAsia="zh-CN"/>
        </w:rPr>
        <w:t>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vertAlign w:val="baseline"/>
                <w:lang w:val="en-US" w:eastAsia="zh-CN"/>
              </w:rPr>
            </w:pPr>
            <w:r>
              <w:rPr>
                <w:rFonts w:hint="eastAsia"/>
                <w:sz w:val="21"/>
                <w:szCs w:val="21"/>
              </w:rPr>
              <w:t>&lt;dynamicField name="item_spec_*" type="string" indexed="true" stored="true" /&gt;</w:t>
            </w:r>
            <w:r>
              <w:rPr>
                <w:rFonts w:hint="eastAsia"/>
                <w:sz w:val="21"/>
                <w:szCs w:val="21"/>
              </w:rPr>
              <w:tab/>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2.Spring Data Solr入门</w:t>
      </w:r>
    </w:p>
    <w:p>
      <w:pPr>
        <w:pStyle w:val="3"/>
        <w:numPr>
          <w:ilvl w:val="1"/>
          <w:numId w:val="0"/>
        </w:numPr>
        <w:ind w:leftChars="0"/>
        <w:rPr>
          <w:rFonts w:hint="eastAsia"/>
          <w:lang w:val="en-US" w:eastAsia="zh-CN"/>
        </w:rPr>
      </w:pPr>
      <w:r>
        <w:rPr>
          <w:rFonts w:hint="eastAsia"/>
          <w:lang w:val="en-US" w:eastAsia="zh-CN"/>
        </w:rPr>
        <w:t>2.1 Spring Data Solr简介</w:t>
      </w:r>
    </w:p>
    <w:p>
      <w:pPr>
        <w:ind w:firstLine="420" w:firstLineChars="0"/>
        <w:rPr>
          <w:rFonts w:hint="eastAsia"/>
          <w:lang w:val="en-US" w:eastAsia="zh-CN"/>
        </w:rPr>
      </w:pPr>
      <w:r>
        <w:rPr>
          <w:rFonts w:hint="default"/>
        </w:rPr>
        <w:t>虽然支持任何编程语言的能力具有很大的市场价值，你可能感兴趣的问题是：我如何</w:t>
      </w:r>
      <w:r>
        <w:rPr>
          <w:rFonts w:hint="eastAsia"/>
          <w:lang w:eastAsia="zh-CN"/>
        </w:rPr>
        <w:t>将</w:t>
      </w:r>
      <w:r>
        <w:rPr>
          <w:rFonts w:hint="default"/>
        </w:rPr>
        <w:t>Solr</w:t>
      </w:r>
      <w:r>
        <w:rPr>
          <w:rFonts w:hint="eastAsia"/>
          <w:lang w:eastAsia="zh-CN"/>
        </w:rPr>
        <w:t>的应用集成到</w:t>
      </w:r>
      <w:r>
        <w:rPr>
          <w:rFonts w:hint="eastAsia"/>
          <w:lang w:val="en-US" w:eastAsia="zh-CN"/>
        </w:rPr>
        <w:t>Spring中</w:t>
      </w:r>
      <w:r>
        <w:rPr>
          <w:rFonts w:hint="default"/>
        </w:rPr>
        <w:t>？</w:t>
      </w:r>
      <w:r>
        <w:rPr>
          <w:rFonts w:hint="eastAsia"/>
          <w:lang w:val="en-US" w:eastAsia="zh-CN"/>
        </w:rPr>
        <w:t>可以，</w:t>
      </w:r>
      <w:r>
        <w:rPr>
          <w:rFonts w:hint="eastAsia"/>
        </w:rPr>
        <w:t>Spring Data Solr</w:t>
      </w:r>
      <w:r>
        <w:rPr>
          <w:rFonts w:hint="eastAsia"/>
          <w:lang w:val="en-US" w:eastAsia="zh-CN"/>
        </w:rPr>
        <w:t>就是为了方便Solr的开发所研制的一个框架，其底层是对SolrJ（官方API）的封装。</w:t>
      </w:r>
    </w:p>
    <w:p>
      <w:pPr>
        <w:pStyle w:val="3"/>
        <w:numPr>
          <w:ilvl w:val="1"/>
          <w:numId w:val="0"/>
        </w:numPr>
        <w:ind w:leftChars="0"/>
        <w:rPr>
          <w:rFonts w:hint="eastAsia"/>
          <w:lang w:val="en-US" w:eastAsia="zh-CN"/>
        </w:rPr>
      </w:pPr>
      <w:r>
        <w:rPr>
          <w:rFonts w:hint="eastAsia"/>
          <w:lang w:val="en-US" w:eastAsia="zh-CN"/>
        </w:rPr>
        <w:t>2.2 Spring Data Solr入门小Demo</w:t>
      </w:r>
    </w:p>
    <w:p>
      <w:pPr>
        <w:pStyle w:val="4"/>
        <w:numPr>
          <w:ilvl w:val="2"/>
          <w:numId w:val="0"/>
        </w:numPr>
        <w:ind w:leftChars="0"/>
        <w:rPr>
          <w:rFonts w:hint="eastAsia"/>
          <w:lang w:val="en-US" w:eastAsia="zh-CN"/>
        </w:rPr>
      </w:pPr>
      <w:r>
        <w:rPr>
          <w:rFonts w:hint="eastAsia"/>
          <w:lang w:val="en-US" w:eastAsia="zh-CN"/>
        </w:rPr>
        <w:t>2.2.1 搭建工程</w:t>
      </w:r>
    </w:p>
    <w:p>
      <w:pPr>
        <w:widowControl w:val="0"/>
        <w:numPr>
          <w:ilvl w:val="0"/>
          <w:numId w:val="3"/>
        </w:numPr>
        <w:spacing w:after="225" w:line="360" w:lineRule="atLeast"/>
        <w:jc w:val="both"/>
        <w:rPr>
          <w:rFonts w:hint="eastAsia"/>
          <w:lang w:val="en-US" w:eastAsia="zh-CN"/>
        </w:rPr>
      </w:pPr>
      <w:r>
        <w:rPr>
          <w:rFonts w:hint="eastAsia"/>
          <w:lang w:val="en-US" w:eastAsia="zh-CN"/>
        </w:rPr>
        <w:t>创建maven工程，pom.xml中引入依赖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&lt;dependency&gt;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&lt;groupId&gt;org.springframework.data&lt;/groupId&gt;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&lt;artifactId&gt;spring-data-</w:t>
            </w:r>
            <w:r>
              <w:rPr>
                <w:rFonts w:hint="eastAsia" w:ascii="Consolas" w:hAnsi="Consolas" w:eastAsia="Consolas"/>
                <w:color w:val="FF0000"/>
                <w:sz w:val="18"/>
                <w:szCs w:val="18"/>
                <w:u w:val="single"/>
              </w:rPr>
              <w:t>solr</w:t>
            </w:r>
            <w:r>
              <w:rPr>
                <w:rFonts w:hint="eastAsia" w:ascii="Consolas" w:hAnsi="Consolas" w:eastAsia="Consolas"/>
                <w:color w:val="FF0000"/>
                <w:sz w:val="18"/>
                <w:szCs w:val="18"/>
              </w:rPr>
              <w:t>&lt;/artifactId&gt;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&lt;version&gt;</w:t>
            </w:r>
            <w:r>
              <w:rPr>
                <w:rFonts w:hint="eastAsia" w:ascii="Consolas" w:hAnsi="Consolas"/>
                <w:color w:val="FF0000"/>
                <w:sz w:val="18"/>
                <w:szCs w:val="18"/>
                <w:lang w:val="en-US" w:eastAsia="zh-CN"/>
              </w:rPr>
              <w:t>1.5.5</w:t>
            </w:r>
            <w:r>
              <w:rPr>
                <w:rFonts w:hint="eastAsia" w:ascii="Consolas" w:hAnsi="Consolas" w:eastAsia="Consolas"/>
                <w:color w:val="FF0000"/>
                <w:sz w:val="18"/>
                <w:szCs w:val="18"/>
              </w:rPr>
              <w:t>.RELEASE&lt;/version&gt;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&lt;/dependency&gt;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spring-test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4.2.4.RELEASE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4.9</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tc>
      </w:tr>
    </w:tbl>
    <w:p>
      <w:pPr>
        <w:widowControl w:val="0"/>
        <w:numPr>
          <w:ilvl w:val="0"/>
          <w:numId w:val="0"/>
        </w:numPr>
        <w:spacing w:after="225" w:line="360" w:lineRule="atLeast"/>
        <w:jc w:val="both"/>
        <w:rPr>
          <w:rFonts w:hint="eastAsia"/>
          <w:lang w:val="en-US" w:eastAsia="zh-CN"/>
        </w:rPr>
      </w:pPr>
      <w:r>
        <w:rPr>
          <w:rFonts w:hint="eastAsia"/>
          <w:lang w:val="en-US" w:eastAsia="zh-CN"/>
        </w:rPr>
        <w:t>（2）在src/main/resources下创建  applicationContext-solr.xml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sz w:val="18"/>
                <w:szCs w:val="18"/>
              </w:rPr>
              <w:t xml:space="preserve"> </w:t>
            </w:r>
            <w:r>
              <w:rPr>
                <w:rFonts w:hint="eastAsia" w:ascii="Consolas" w:hAnsi="Consolas" w:eastAsia="Consolas"/>
                <w:color w:val="7F007F"/>
                <w:sz w:val="18"/>
                <w:szCs w:val="18"/>
              </w:rPr>
              <w:t>xmlns</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"http://www.springframework.org/schema/beans"</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xmlns:xsi</w:t>
            </w:r>
            <w:r>
              <w:rPr>
                <w:rFonts w:hint="eastAsia" w:ascii="Consolas" w:hAnsi="Consolas" w:eastAsia="Consolas"/>
                <w:color w:val="000000"/>
                <w:sz w:val="18"/>
                <w:szCs w:val="18"/>
              </w:rPr>
              <w:t>=</w:t>
            </w:r>
            <w:r>
              <w:rPr>
                <w:rFonts w:hint="eastAsia" w:ascii="Consolas" w:hAnsi="Consolas" w:eastAsia="Consolas"/>
                <w:i/>
                <w:color w:val="2A00FF"/>
                <w:sz w:val="18"/>
                <w:szCs w:val="18"/>
              </w:rPr>
              <w:t>"http://www.w3.org/2001/XMLSchema-instance"</w:t>
            </w:r>
            <w:r>
              <w:rPr>
                <w:rFonts w:hint="eastAsia" w:ascii="Consolas" w:hAnsi="Consolas" w:eastAsia="Consolas"/>
                <w:sz w:val="18"/>
                <w:szCs w:val="18"/>
              </w:rPr>
              <w:t xml:space="preserve"> </w:t>
            </w:r>
            <w:r>
              <w:rPr>
                <w:rFonts w:hint="eastAsia" w:ascii="Consolas" w:hAnsi="Consolas" w:eastAsia="Consolas"/>
                <w:color w:val="7F007F"/>
                <w:sz w:val="18"/>
                <w:szCs w:val="18"/>
              </w:rPr>
              <w:t>xmlns:p</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"http://www.springframework.org/schema/p"</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xmlns:context</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"http://www.springframework.org/schema/context"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xmlns:solr</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"http://www.springframework.org/schema/data/solr"</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xsi:schemaLocation</w:t>
            </w:r>
            <w:r>
              <w:rPr>
                <w:rFonts w:hint="eastAsia" w:ascii="Consolas" w:hAnsi="Consolas" w:eastAsia="Consolas"/>
                <w:color w:val="000000"/>
                <w:sz w:val="18"/>
                <w:szCs w:val="18"/>
              </w:rPr>
              <w:t>=</w:t>
            </w:r>
            <w:r>
              <w:rPr>
                <w:rFonts w:hint="eastAsia" w:ascii="Consolas" w:hAnsi="Consolas" w:eastAsia="Consolas"/>
                <w:i/>
                <w:color w:val="2A00FF"/>
                <w:sz w:val="18"/>
                <w:szCs w:val="18"/>
              </w:rPr>
              <w:t xml:space="preserve">"http://www.springframework.org/schema/data/solr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 xml:space="preserve">  </w:t>
            </w: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http://www.springframework.org/schema/data/solr/spring-solr-</w:t>
            </w:r>
            <w:r>
              <w:rPr>
                <w:rFonts w:hint="eastAsia" w:ascii="Consolas" w:hAnsi="Consolas"/>
                <w:i/>
                <w:color w:val="2A00FF"/>
                <w:sz w:val="18"/>
                <w:szCs w:val="18"/>
                <w:lang w:val="en-US" w:eastAsia="zh-CN"/>
              </w:rPr>
              <w:t>1</w:t>
            </w:r>
            <w:r>
              <w:rPr>
                <w:rFonts w:hint="eastAsia" w:ascii="Consolas" w:hAnsi="Consolas" w:eastAsia="Consolas"/>
                <w:i/>
                <w:color w:val="2A00FF"/>
                <w:sz w:val="18"/>
                <w:szCs w:val="18"/>
              </w:rPr>
              <w:t>.0.xsd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http://www.springframework.org/schema/beans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http://www.springframework.org/schema/beans/spring-beans.xsd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http://www.springframework.org/schema/context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http://www.springframework.org/schema/context/spring-context.xsd"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white"/>
              </w:rPr>
              <w:t>http://</w:t>
            </w:r>
            <w:r>
              <w:rPr>
                <w:rFonts w:hint="eastAsia" w:ascii="Consolas" w:hAnsi="Consolas"/>
                <w:i/>
                <w:color w:val="2A00FF"/>
                <w:sz w:val="18"/>
                <w:szCs w:val="18"/>
                <w:highlight w:val="white"/>
                <w:lang w:val="en-US" w:eastAsia="zh-CN"/>
              </w:rPr>
              <w:t>127.0.0.1</w:t>
            </w:r>
            <w:r>
              <w:rPr>
                <w:rFonts w:hint="eastAsia" w:ascii="Consolas" w:hAnsi="Consolas" w:eastAsia="Consolas"/>
                <w:i/>
                <w:color w:val="2A00FF"/>
                <w:sz w:val="18"/>
                <w:szCs w:val="18"/>
                <w:highlight w:val="white"/>
              </w:rPr>
              <w:t>:8080/solr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color w:val="008080"/>
                <w:sz w:val="18"/>
                <w:szCs w:val="18"/>
              </w:rPr>
              <w:t>&gt;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2.2.2 @Field 注解</w:t>
      </w:r>
    </w:p>
    <w:p>
      <w:pPr>
        <w:widowControl w:val="0"/>
        <w:numPr>
          <w:ilvl w:val="0"/>
          <w:numId w:val="0"/>
        </w:numPr>
        <w:spacing w:after="225" w:line="360" w:lineRule="atLeast"/>
        <w:jc w:val="both"/>
        <w:rPr>
          <w:rFonts w:hint="eastAsia"/>
          <w:lang w:val="en-US" w:eastAsia="zh-CN"/>
        </w:rPr>
      </w:pPr>
      <w:r>
        <w:rPr>
          <w:rFonts w:hint="eastAsia"/>
          <w:lang w:val="en-US" w:eastAsia="zh-CN"/>
        </w:rPr>
        <w:t>创建 cn.itcast.pojo 包，将品优购的TbItem实体类拷入本工程  ,属性使用@Field注解标识 。   如果属性与配置文件定义的域名称不一致，需要在注解中指定域名称。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TbItem</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BigDecimal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宋体"/>
                <w:color w:val="000000"/>
                <w:sz w:val="18"/>
                <w:szCs w:val="18"/>
                <w:lang w:val="en-US" w:eastAsia="zh-CN"/>
              </w:rPr>
            </w:pP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color w:val="000000"/>
                <w:sz w:val="18"/>
                <w:szCs w:val="18"/>
                <w:lang w:val="en-US" w:eastAsia="zh-CN"/>
              </w:rPr>
            </w:pPr>
            <w:r>
              <w:rPr>
                <w:rFonts w:hint="eastAsia" w:ascii="Consolas" w:hAnsi="Consolas" w:eastAsia="Consolas"/>
                <w:color w:val="000000"/>
                <w:sz w:val="18"/>
                <w:szCs w:val="18"/>
                <w:lang w:val="en-US" w:eastAsia="zh-CN"/>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2.2.3 增加（修改）</w:t>
      </w:r>
    </w:p>
    <w:p>
      <w:pPr>
        <w:widowControl w:val="0"/>
        <w:numPr>
          <w:ilvl w:val="0"/>
          <w:numId w:val="0"/>
        </w:numPr>
        <w:spacing w:after="225" w:line="360" w:lineRule="atLeast"/>
        <w:jc w:val="both"/>
        <w:rPr>
          <w:rFonts w:hint="eastAsia"/>
          <w:lang w:val="en-US" w:eastAsia="zh-CN"/>
        </w:rPr>
      </w:pPr>
      <w:r>
        <w:rPr>
          <w:rFonts w:hint="eastAsia"/>
          <w:lang w:val="en-US" w:eastAsia="zh-CN"/>
        </w:rPr>
        <w:t>创建测试类TestTemplate.java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@RunWith</w:t>
            </w:r>
            <w:r>
              <w:rPr>
                <w:rFonts w:hint="eastAsia" w:ascii="Consolas" w:hAnsi="Consolas" w:eastAsia="Consolas"/>
                <w:color w:val="000000"/>
                <w:sz w:val="18"/>
                <w:szCs w:val="18"/>
              </w:rPr>
              <w:t>(SpringJUnit4ClassRunner.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@ContextConfiguration</w:t>
            </w:r>
            <w:r>
              <w:rPr>
                <w:rFonts w:hint="eastAsia" w:ascii="Consolas" w:hAnsi="Consolas" w:eastAsia="Consolas"/>
                <w:color w:val="000000"/>
                <w:sz w:val="18"/>
                <w:szCs w:val="18"/>
              </w:rPr>
              <w:t>(locations=</w:t>
            </w:r>
            <w:r>
              <w:rPr>
                <w:rFonts w:hint="eastAsia" w:ascii="Consolas" w:hAnsi="Consolas" w:eastAsia="Consolas"/>
                <w:color w:val="2A00FF"/>
                <w:sz w:val="18"/>
                <w:szCs w:val="18"/>
              </w:rPr>
              <w:t>"classpath:applicationContext-solr.xml"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TestTemplate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2.2.4 按主键查询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testFindOne(){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.getById(1,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2.2.5 按主键删除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testDelete(){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.deleteById(</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2.2.6 分页查询</w:t>
      </w:r>
    </w:p>
    <w:p>
      <w:pPr>
        <w:rPr>
          <w:rFonts w:hint="eastAsia"/>
          <w:lang w:val="en-US" w:eastAsia="zh-CN"/>
        </w:rPr>
      </w:pPr>
      <w:r>
        <w:rPr>
          <w:rFonts w:hint="eastAsia"/>
          <w:lang w:val="en-US" w:eastAsia="zh-CN"/>
        </w:rPr>
        <w:t>首先循环插入100条测试数据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testAddList(){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ArrayList()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w:t>
            </w:r>
            <w:r>
              <w:rPr>
                <w:rFonts w:hint="eastAsia" w:ascii="Consolas" w:hAnsi="Consolas" w:eastAsia="Consolas"/>
                <w:color w:val="6A3E3E"/>
                <w:sz w:val="18"/>
                <w:szCs w:val="18"/>
              </w:rPr>
              <w:t>i</w:t>
            </w:r>
            <w:r>
              <w:rPr>
                <w:rFonts w:hint="eastAsia" w:ascii="Consolas" w:hAnsi="Consolas" w:eastAsia="Consolas"/>
                <w:color w:val="000000"/>
                <w:sz w:val="18"/>
                <w:szCs w:val="18"/>
              </w:rPr>
              <w:t>+1L);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.saveBeans(</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widowControl w:val="0"/>
        <w:numPr>
          <w:ilvl w:val="0"/>
          <w:numId w:val="0"/>
        </w:numPr>
        <w:spacing w:after="225" w:line="360" w:lineRule="atLeast"/>
        <w:jc w:val="both"/>
        <w:rPr>
          <w:rFonts w:hint="eastAsia"/>
          <w:lang w:val="en-US" w:eastAsia="zh-CN"/>
        </w:rPr>
      </w:pPr>
      <w:r>
        <w:rPr>
          <w:rFonts w:hint="eastAsia"/>
          <w:lang w:val="en-US" w:eastAsia="zh-CN"/>
        </w:rPr>
        <w:t>编写分页查询测试代码：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testPageQuery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.setOffset(20);</w:t>
            </w:r>
            <w:r>
              <w:rPr>
                <w:rFonts w:hint="eastAsia" w:ascii="Consolas" w:hAnsi="Consolas" w:eastAsia="Consolas"/>
                <w:color w:val="3F7F5F"/>
                <w:sz w:val="18"/>
                <w:szCs w:val="18"/>
              </w:rPr>
              <w:t>//开始索引（默认0）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.setRows(20);</w:t>
            </w:r>
            <w:r>
              <w:rPr>
                <w:rFonts w:hint="eastAsia" w:ascii="Consolas" w:hAnsi="Consolas" w:eastAsia="Consolas"/>
                <w:color w:val="3F7F5F"/>
                <w:sz w:val="18"/>
                <w:szCs w:val="18"/>
              </w:rPr>
              <w:t>//每页记录数(默认10)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"总记录数："</w:t>
            </w:r>
            <w:r>
              <w:rPr>
                <w:rFonts w:hint="eastAsia" w:ascii="Consolas" w:hAnsi="Consolas" w:eastAsia="Consolas"/>
                <w:color w:val="000000"/>
                <w:sz w:val="18"/>
                <w:szCs w:val="18"/>
              </w:rPr>
              <w:t>+</w:t>
            </w:r>
            <w:r>
              <w:rPr>
                <w:rFonts w:hint="eastAsia" w:ascii="Consolas" w:hAnsi="Consolas" w:eastAsia="Consolas"/>
                <w:color w:val="6A3E3E"/>
                <w:sz w:val="18"/>
                <w:szCs w:val="18"/>
              </w:rPr>
              <w:t>page</w:t>
            </w:r>
            <w:r>
              <w:rPr>
                <w:rFonts w:hint="eastAsia" w:ascii="Consolas" w:hAnsi="Consolas" w:eastAsia="Consolas"/>
                <w:color w:val="000000"/>
                <w:sz w:val="18"/>
                <w:szCs w:val="18"/>
              </w:rPr>
              <w:t>.getTotalElements());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showList(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//显示记录数据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showList(List&lt;TbItem&gt;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.getTitle()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.getPrice());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2.2.7 条件查询</w:t>
      </w:r>
    </w:p>
    <w:p>
      <w:pPr>
        <w:rPr>
          <w:rFonts w:hint="eastAsia"/>
          <w:lang w:val="en-US" w:eastAsia="zh-CN"/>
        </w:rPr>
      </w:pPr>
      <w:r>
        <w:rPr>
          <w:rFonts w:hint="eastAsia"/>
          <w:lang w:val="en-US" w:eastAsia="zh-CN"/>
        </w:rPr>
        <w:t xml:space="preserve"> </w:t>
      </w:r>
      <w:r>
        <w:rPr>
          <w:rFonts w:hint="eastAsia"/>
        </w:rPr>
        <w:t xml:space="preserve">Criteria </w:t>
      </w:r>
      <w:r>
        <w:rPr>
          <w:rFonts w:hint="eastAsia"/>
          <w:lang w:eastAsia="zh-CN"/>
        </w:rPr>
        <w:t>用于对条件的封装</w:t>
      </w:r>
      <w:r>
        <w:rPr>
          <w:rFonts w:hint="eastAsia"/>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@Test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testPageQueryMutil(){</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Query query=</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SimpleQuery("*:*");</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 criteria=</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Criteria("item_title").contains("2");</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criteria=criteria.and("item_title").contains("5");</w:t>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query.addCriteria(criteria);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//query.setOffset(20);//开始索引（默认0）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//query.setRows(20);//每页记录数(默认10)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ScoredPage&lt;TbItem&gt; page = solrTemplate.queryForPage(query, TbItem.</w:t>
            </w:r>
            <w:r>
              <w:rPr>
                <w:rFonts w:hint="eastAsia" w:ascii="Consolas" w:hAnsi="Consolas" w:eastAsia="Consolas"/>
                <w:b/>
                <w:color w:val="7F7F7F" w:themeColor="background1" w:themeShade="80"/>
                <w:sz w:val="18"/>
                <w:szCs w:val="18"/>
              </w:rPr>
              <w:t>class</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.println("总记录数："+page.getTotalElements());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List&lt;TbItem&gt; </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 xml:space="preserve"> = page.getContent();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showList(</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2.2.8 删除全部数据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testDeleteAll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w:t>
            </w:r>
            <w:r>
              <w:rPr>
                <w:rFonts w:hint="eastAsia" w:ascii="Consolas" w:hAnsi="Consolas" w:eastAsia="Consolas"/>
                <w:color w:val="6A3E3E"/>
                <w:sz w:val="18"/>
                <w:szCs w:val="18"/>
              </w:rPr>
              <w:t>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3.品优购-批量数据导入</w:t>
      </w:r>
    </w:p>
    <w:p>
      <w:pPr>
        <w:pStyle w:val="3"/>
        <w:numPr>
          <w:ilvl w:val="1"/>
          <w:numId w:val="0"/>
        </w:numPr>
        <w:ind w:leftChars="0"/>
        <w:rPr>
          <w:rFonts w:hint="eastAsia"/>
          <w:lang w:val="en-US" w:eastAsia="zh-CN"/>
        </w:rPr>
      </w:pPr>
      <w:r>
        <w:rPr>
          <w:rFonts w:hint="eastAsia"/>
          <w:lang w:val="en-US" w:eastAsia="zh-CN"/>
        </w:rPr>
        <w:t>3.1需求分析</w:t>
      </w:r>
    </w:p>
    <w:p>
      <w:pPr>
        <w:rPr>
          <w:rFonts w:hint="eastAsia"/>
          <w:lang w:val="en-US" w:eastAsia="zh-CN"/>
        </w:rPr>
      </w:pPr>
      <w:r>
        <w:rPr>
          <w:rFonts w:hint="eastAsia"/>
          <w:lang w:val="en-US" w:eastAsia="zh-CN"/>
        </w:rPr>
        <w:t>编写专门的导入程序，将商品数据导入到Solr系统中</w:t>
      </w:r>
    </w:p>
    <w:p>
      <w:pPr>
        <w:pStyle w:val="3"/>
        <w:numPr>
          <w:ilvl w:val="1"/>
          <w:numId w:val="0"/>
        </w:numPr>
        <w:ind w:leftChars="0"/>
        <w:rPr>
          <w:rFonts w:hint="eastAsia"/>
          <w:lang w:val="en-US" w:eastAsia="zh-CN"/>
        </w:rPr>
      </w:pPr>
      <w:r>
        <w:rPr>
          <w:rFonts w:hint="eastAsia"/>
          <w:lang w:val="en-US" w:eastAsia="zh-CN"/>
        </w:rPr>
        <w:t>3.2查询商品数据列表</w:t>
      </w:r>
    </w:p>
    <w:p>
      <w:pPr>
        <w:pStyle w:val="4"/>
        <w:numPr>
          <w:ilvl w:val="2"/>
          <w:numId w:val="0"/>
        </w:numPr>
        <w:ind w:leftChars="0"/>
        <w:rPr>
          <w:rFonts w:hint="eastAsia"/>
          <w:lang w:val="en-US" w:eastAsia="zh-CN"/>
        </w:rPr>
      </w:pPr>
      <w:r>
        <w:rPr>
          <w:rFonts w:hint="eastAsia"/>
          <w:lang w:val="en-US" w:eastAsia="zh-CN"/>
        </w:rPr>
        <w:t>3.2.1 工程搭建</w:t>
      </w:r>
    </w:p>
    <w:p>
      <w:pPr>
        <w:rPr>
          <w:rFonts w:hint="eastAsia" w:eastAsia="宋体"/>
          <w:lang w:val="en-US" w:eastAsia="zh-CN"/>
        </w:rPr>
      </w:pPr>
      <w:r>
        <w:rPr>
          <w:rFonts w:hint="eastAsia"/>
          <w:lang w:val="en-US" w:eastAsia="zh-CN"/>
        </w:rPr>
        <w:t>（1）创建pinyougou-solr-util（jar） ,引入pinyougou-dao  以及spring 相关依赖</w:t>
      </w:r>
    </w:p>
    <w:p>
      <w:pPr>
        <w:rPr>
          <w:rFonts w:hint="eastAsia"/>
          <w:lang w:val="en-US" w:eastAsia="zh-CN"/>
        </w:rPr>
      </w:pPr>
      <w:r>
        <w:rPr>
          <w:rFonts w:hint="eastAsia"/>
          <w:lang w:val="en-US" w:eastAsia="zh-CN"/>
        </w:rPr>
        <w:t>（2）创建spring 配置文件</w:t>
      </w:r>
    </w:p>
    <w:p>
      <w:pPr>
        <w:rPr>
          <w:rFonts w:hint="eastAsia"/>
          <w:lang w:val="en-US" w:eastAsia="zh-CN"/>
        </w:rPr>
      </w:pPr>
      <w:r>
        <w:drawing>
          <wp:inline distT="0" distB="0" distL="114300" distR="114300">
            <wp:extent cx="2524125" cy="5810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524125"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内容为：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Consolas" w:hAnsi="Consolas" w:eastAsia="Consolas"/>
                <w:color w:val="008080"/>
                <w:sz w:val="18"/>
                <w:szCs w:val="18"/>
                <w:highlight w:val="white"/>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base-package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"com.pinyougou.solrutil"</w:t>
            </w:r>
            <w:r>
              <w:rPr>
                <w:rFonts w:hint="eastAsia" w:ascii="Consolas" w:hAnsi="Consolas" w:eastAsia="Consolas"/>
                <w:color w:val="008080"/>
                <w:sz w:val="18"/>
                <w:szCs w:val="18"/>
                <w:highlight w:val="white"/>
              </w:rPr>
              <w:t>&gt;</w:t>
            </w:r>
          </w:p>
          <w:p>
            <w:p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color w:val="008080"/>
                <w:sz w:val="18"/>
                <w:szCs w:val="18"/>
                <w:highlight w:val="white"/>
              </w:rPr>
              <w:t>&gt;</w:t>
            </w:r>
          </w:p>
        </w:tc>
      </w:tr>
    </w:tbl>
    <w:p>
      <w:pPr>
        <w:pStyle w:val="4"/>
        <w:numPr>
          <w:ilvl w:val="2"/>
          <w:numId w:val="0"/>
        </w:numPr>
        <w:ind w:leftChars="0"/>
        <w:rPr>
          <w:rFonts w:hint="eastAsia"/>
          <w:lang w:val="en-US" w:eastAsia="zh-CN"/>
        </w:rPr>
      </w:pPr>
      <w:r>
        <w:rPr>
          <w:rFonts w:hint="eastAsia"/>
          <w:lang w:val="en-US" w:eastAsia="zh-CN"/>
        </w:rPr>
        <w:t>3.2.2 代码编写</w:t>
      </w:r>
    </w:p>
    <w:p>
      <w:pPr>
        <w:numPr>
          <w:ilvl w:val="0"/>
          <w:numId w:val="0"/>
        </w:numPr>
        <w:rPr>
          <w:rFonts w:hint="eastAsia"/>
          <w:lang w:val="en-US" w:eastAsia="zh-CN"/>
        </w:rPr>
      </w:pPr>
      <w:r>
        <w:rPr>
          <w:rFonts w:hint="eastAsia"/>
          <w:lang w:val="en-US" w:eastAsia="zh-CN"/>
        </w:rPr>
        <w:t>创建com.pinyougou.solrutil包，创建类SolrUtil ,实现商品数据的查询(已审核商品)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SolrUtil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TbItemMapper </w:t>
            </w:r>
            <w:r>
              <w:rPr>
                <w:rFonts w:hint="eastAsia" w:ascii="Consolas" w:hAnsi="Consolas" w:eastAsia="Consolas"/>
                <w:color w:val="0000C0"/>
                <w:sz w:val="18"/>
                <w:szCs w:val="18"/>
              </w:rPr>
              <w:t>itemMapper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导入商品数据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importItemData(){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TbItemExample </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TbItemExample();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example</w:t>
            </w:r>
            <w:r>
              <w:rPr>
                <w:rFonts w:hint="eastAsia" w:ascii="Consolas" w:hAnsi="Consolas" w:eastAsia="Consolas"/>
                <w:color w:val="000000"/>
                <w:sz w:val="18"/>
                <w:szCs w:val="18"/>
              </w:rPr>
              <w:t>.createCriteria();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.andStatusEqualTo(</w:t>
            </w:r>
            <w:r>
              <w:rPr>
                <w:rFonts w:hint="eastAsia" w:ascii="Consolas" w:hAnsi="Consolas" w:eastAsia="Consolas"/>
                <w:color w:val="2A00FF"/>
                <w:sz w:val="18"/>
                <w:szCs w:val="18"/>
              </w:rPr>
              <w:t>"1"</w:t>
            </w:r>
            <w:r>
              <w:rPr>
                <w:rFonts w:hint="eastAsia" w:ascii="Consolas" w:hAnsi="Consolas" w:eastAsia="Consolas"/>
                <w:color w:val="000000"/>
                <w:sz w:val="18"/>
                <w:szCs w:val="18"/>
              </w:rPr>
              <w:t>);</w:t>
            </w:r>
            <w:r>
              <w:rPr>
                <w:rFonts w:hint="eastAsia" w:ascii="Consolas" w:hAnsi="Consolas" w:eastAsia="Consolas"/>
                <w:color w:val="3F7F5F"/>
                <w:sz w:val="18"/>
                <w:szCs w:val="18"/>
              </w:rPr>
              <w:t>//已审核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itemList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itemMapper</w:t>
            </w:r>
            <w:r>
              <w:rPr>
                <w:rFonts w:hint="eastAsia" w:ascii="Consolas" w:hAnsi="Consolas" w:eastAsia="Consolas"/>
                <w:color w:val="000000"/>
                <w:sz w:val="18"/>
                <w:szCs w:val="18"/>
              </w:rPr>
              <w:t>.selectByExample(</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"===商品列表==="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"===结束==="</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ApplicationContext </w:t>
            </w:r>
            <w:r>
              <w:rPr>
                <w:rFonts w:hint="eastAsia" w:ascii="Consolas" w:hAnsi="Consolas" w:eastAsia="Consolas"/>
                <w:color w:val="6A3E3E"/>
                <w:sz w:val="18"/>
                <w:szCs w:val="18"/>
                <w:u w:val="single"/>
              </w:rPr>
              <w:t>context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ClassPathXmlApplicationContext(</w:t>
            </w:r>
            <w:r>
              <w:rPr>
                <w:rFonts w:hint="eastAsia" w:ascii="Consolas" w:hAnsi="Consolas" w:eastAsia="Consolas"/>
                <w:color w:val="2A00FF"/>
                <w:sz w:val="18"/>
                <w:szCs w:val="18"/>
              </w:rPr>
              <w:t>"classpath*:spring/applicationContext*.xml"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SolrUtil </w:t>
            </w:r>
            <w:r>
              <w:rPr>
                <w:rFonts w:hint="eastAsia" w:ascii="Consolas" w:hAnsi="Consolas" w:eastAsia="Consolas"/>
                <w:color w:val="6A3E3E"/>
                <w:sz w:val="18"/>
                <w:szCs w:val="18"/>
              </w:rPr>
              <w:t>solrUtil</w:t>
            </w:r>
            <w:r>
              <w:rPr>
                <w:rFonts w:hint="eastAsia" w:ascii="Consolas" w:hAnsi="Consolas" w:eastAsia="Consolas"/>
                <w:color w:val="000000"/>
                <w:sz w:val="18"/>
                <w:szCs w:val="18"/>
              </w:rPr>
              <w:t xml:space="preserve">=  (SolrUtil) </w:t>
            </w:r>
            <w:r>
              <w:rPr>
                <w:rFonts w:hint="eastAsia" w:ascii="Consolas" w:hAnsi="Consolas" w:eastAsia="Consolas"/>
                <w:color w:val="6A3E3E"/>
                <w:sz w:val="18"/>
                <w:szCs w:val="18"/>
              </w:rPr>
              <w:t>context</w:t>
            </w:r>
            <w:r>
              <w:rPr>
                <w:rFonts w:hint="eastAsia" w:ascii="Consolas" w:hAnsi="Consolas" w:eastAsia="Consolas"/>
                <w:color w:val="000000"/>
                <w:sz w:val="18"/>
                <w:szCs w:val="18"/>
              </w:rPr>
              <w:t>.getBean(</w:t>
            </w:r>
            <w:r>
              <w:rPr>
                <w:rFonts w:hint="eastAsia" w:ascii="Consolas" w:hAnsi="Consolas" w:eastAsia="Consolas"/>
                <w:color w:val="2A00FF"/>
                <w:sz w:val="18"/>
                <w:szCs w:val="18"/>
              </w:rPr>
              <w:t>"solrUtil"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solrUtil</w:t>
            </w:r>
            <w:r>
              <w:rPr>
                <w:rFonts w:hint="eastAsia" w:ascii="Consolas" w:hAnsi="Consolas" w:eastAsia="Consolas"/>
                <w:color w:val="000000"/>
                <w:sz w:val="18"/>
                <w:szCs w:val="18"/>
              </w:rPr>
              <w:t>.importItemData();</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3.3数据导入Solr索引库</w:t>
      </w:r>
    </w:p>
    <w:p>
      <w:pPr>
        <w:pStyle w:val="4"/>
        <w:numPr>
          <w:ilvl w:val="2"/>
          <w:numId w:val="0"/>
        </w:numPr>
        <w:ind w:leftChars="0"/>
        <w:rPr>
          <w:rFonts w:hint="eastAsia"/>
          <w:lang w:val="en-US" w:eastAsia="zh-CN"/>
        </w:rPr>
      </w:pPr>
      <w:r>
        <w:rPr>
          <w:rFonts w:hint="eastAsia"/>
          <w:lang w:val="en-US" w:eastAsia="zh-CN"/>
        </w:rPr>
        <w:t>3.3.1实体类</w:t>
      </w:r>
    </w:p>
    <w:p>
      <w:pPr>
        <w:numPr>
          <w:ilvl w:val="0"/>
          <w:numId w:val="4"/>
        </w:numPr>
        <w:rPr>
          <w:rFonts w:hint="eastAsia"/>
          <w:lang w:val="en-US" w:eastAsia="zh-CN"/>
        </w:rPr>
      </w:pPr>
      <w:r>
        <w:rPr>
          <w:rFonts w:hint="eastAsia"/>
          <w:lang w:val="en-US" w:eastAsia="zh-CN"/>
        </w:rPr>
        <w:t>将demo工程中添加了@Field注解的实体类拷贝到pinyougou-pojo中</w:t>
      </w:r>
    </w:p>
    <w:p>
      <w:pPr>
        <w:numPr>
          <w:ilvl w:val="0"/>
          <w:numId w:val="4"/>
        </w:numPr>
        <w:rPr>
          <w:rFonts w:hint="eastAsia"/>
          <w:lang w:val="en-US" w:eastAsia="zh-CN"/>
        </w:rPr>
      </w:pPr>
      <w:r>
        <w:rPr>
          <w:rFonts w:hint="eastAsia"/>
          <w:lang w:val="en-US" w:eastAsia="zh-CN"/>
        </w:rPr>
        <w:t>在pinyougou-pojo中引入依赖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org.springframework.data</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spring-data-</w:t>
            </w:r>
            <w:r>
              <w:rPr>
                <w:rFonts w:hint="eastAsia" w:ascii="Consolas" w:hAnsi="Consolas" w:eastAsia="Consolas"/>
                <w:color w:val="000000"/>
                <w:sz w:val="18"/>
                <w:szCs w:val="18"/>
                <w:u w:val="single"/>
              </w:rPr>
              <w:t>solr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1.5.5.RELEASE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3.3.2添加Solr配置文件</w:t>
      </w:r>
    </w:p>
    <w:p>
      <w:pPr>
        <w:rPr>
          <w:rFonts w:hint="eastAsia"/>
          <w:lang w:val="en-US" w:eastAsia="zh-CN"/>
        </w:rPr>
      </w:pPr>
      <w:r>
        <w:rPr>
          <w:rFonts w:hint="eastAsia"/>
          <w:lang w:val="en-US" w:eastAsia="zh-CN"/>
        </w:rPr>
        <w:t>添加applicationContext-solr.xml到spring目录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"http://</w:t>
            </w:r>
            <w:r>
              <w:rPr>
                <w:rFonts w:hint="eastAsia" w:ascii="Consolas" w:hAnsi="Consolas"/>
                <w:i/>
                <w:color w:val="2A00FF"/>
                <w:sz w:val="18"/>
                <w:szCs w:val="18"/>
                <w:lang w:val="en-US" w:eastAsia="zh-CN"/>
              </w:rPr>
              <w:t>127.0.0.1</w:t>
            </w:r>
            <w:r>
              <w:rPr>
                <w:rFonts w:hint="eastAsia" w:ascii="Consolas" w:hAnsi="Consolas" w:eastAsia="Consolas"/>
                <w:i/>
                <w:color w:val="2A00FF"/>
                <w:sz w:val="18"/>
                <w:szCs w:val="18"/>
              </w:rPr>
              <w:t>:8080/solr"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tc>
      </w:tr>
    </w:tbl>
    <w:p>
      <w:pPr>
        <w:pStyle w:val="4"/>
        <w:numPr>
          <w:ilvl w:val="2"/>
          <w:numId w:val="0"/>
        </w:numPr>
        <w:ind w:leftChars="0"/>
        <w:rPr>
          <w:rFonts w:hint="eastAsia"/>
          <w:lang w:val="en-US" w:eastAsia="zh-CN"/>
        </w:rPr>
      </w:pPr>
      <w:r>
        <w:rPr>
          <w:rFonts w:hint="eastAsia"/>
          <w:lang w:val="en-US" w:eastAsia="zh-CN"/>
        </w:rPr>
        <w:t>3.2.3调用模板类导入solr</w:t>
      </w:r>
    </w:p>
    <w:p>
      <w:pPr>
        <w:rPr>
          <w:rFonts w:hint="eastAsia"/>
          <w:lang w:val="en-US" w:eastAsia="zh-CN"/>
        </w:rPr>
      </w:pPr>
      <w:r>
        <w:rPr>
          <w:rFonts w:hint="eastAsia"/>
          <w:lang w:val="en-US" w:eastAsia="zh-CN"/>
        </w:rPr>
        <w:t>修改pinyougou-solr-util的SolrUtil.java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SolrTemplate solrTemplate;</w:t>
            </w:r>
          </w:p>
          <w:p>
            <w:pPr>
              <w:spacing w:beforeLines="0" w:afterLines="0"/>
              <w:jc w:val="left"/>
              <w:rPr>
                <w:rFonts w:hint="eastAsia" w:ascii="Consolas" w:hAnsi="Consolas" w:eastAsia="Consolas"/>
                <w:color w:val="7F7F7F" w:themeColor="background1" w:themeShade="80"/>
                <w:sz w:val="18"/>
                <w:szCs w:val="18"/>
              </w:rPr>
            </w:pP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solrTemplate.saveBeans(itemList);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3.4规格导入动态域</w:t>
      </w:r>
    </w:p>
    <w:p>
      <w:pPr>
        <w:pStyle w:val="4"/>
        <w:numPr>
          <w:ilvl w:val="2"/>
          <w:numId w:val="0"/>
        </w:numPr>
        <w:ind w:leftChars="0"/>
        <w:rPr>
          <w:rFonts w:hint="eastAsia"/>
          <w:lang w:val="en-US" w:eastAsia="zh-CN"/>
        </w:rPr>
      </w:pPr>
      <w:r>
        <w:rPr>
          <w:rFonts w:hint="eastAsia"/>
          <w:lang w:val="en-US" w:eastAsia="zh-CN"/>
        </w:rPr>
        <w:t>3.4.1@Dynamic注解</w:t>
      </w:r>
    </w:p>
    <w:p>
      <w:pPr>
        <w:rPr>
          <w:rFonts w:hint="eastAsia"/>
          <w:lang w:val="en-US" w:eastAsia="zh-CN"/>
        </w:rPr>
      </w:pPr>
      <w:r>
        <w:rPr>
          <w:rFonts w:hint="eastAsia"/>
          <w:lang w:val="en-US" w:eastAsia="zh-CN"/>
        </w:rPr>
        <w:t xml:space="preserve">修改TbItem.java ，添加属性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@Dynamic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"item_spec_*"</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Map&lt;String,String&gt;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String&gt; getSpecMap()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setSpecMap(Map&lt;String, String&gt; </w:t>
            </w:r>
            <w:r>
              <w:rPr>
                <w:rFonts w:hint="eastAsia" w:ascii="Consolas" w:hAnsi="Consolas" w:eastAsia="Consolas"/>
                <w:color w:val="6A3E3E"/>
                <w:sz w:val="18"/>
                <w:szCs w:val="18"/>
              </w:rPr>
              <w:t>specMap</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specMap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specMap</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3.4.2修改导入工具</w:t>
      </w:r>
    </w:p>
    <w:p>
      <w:pPr>
        <w:rPr>
          <w:rFonts w:hint="eastAsia"/>
          <w:lang w:val="en-US" w:eastAsia="zh-CN"/>
        </w:rPr>
      </w:pPr>
      <w:r>
        <w:rPr>
          <w:rFonts w:hint="eastAsia"/>
          <w:lang w:val="en-US" w:eastAsia="zh-CN"/>
        </w:rPr>
        <w:t>修改pinyougou-solr-util的SolrUtil.java   ,引入fastJSON依赖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u w:val="single"/>
              </w:rPr>
              <w:t>Map</w:t>
            </w:r>
            <w:r>
              <w:rPr>
                <w:rFonts w:hint="eastAsia" w:ascii="Consolas" w:hAnsi="Consolas" w:eastAsia="Consolas"/>
                <w:color w:val="FF0000"/>
                <w:sz w:val="18"/>
                <w:szCs w:val="18"/>
              </w:rPr>
              <w:t xml:space="preserve"> specMap= JSON.</w:t>
            </w:r>
            <w:r>
              <w:rPr>
                <w:rFonts w:hint="eastAsia" w:ascii="Consolas" w:hAnsi="Consolas" w:eastAsia="Consolas"/>
                <w:i/>
                <w:color w:val="FF0000"/>
                <w:sz w:val="18"/>
                <w:szCs w:val="18"/>
              </w:rPr>
              <w:t>parseObject</w:t>
            </w:r>
            <w:r>
              <w:rPr>
                <w:rFonts w:hint="eastAsia" w:ascii="Consolas" w:hAnsi="Consolas" w:eastAsia="Consolas"/>
                <w:color w:val="FF0000"/>
                <w:sz w:val="18"/>
                <w:szCs w:val="18"/>
              </w:rPr>
              <w:t>(item.getSpec());//将</w:t>
            </w:r>
            <w:r>
              <w:rPr>
                <w:rFonts w:hint="eastAsia" w:ascii="Consolas" w:hAnsi="Consolas" w:eastAsia="Consolas"/>
                <w:color w:val="FF0000"/>
                <w:sz w:val="18"/>
                <w:szCs w:val="18"/>
                <w:u w:val="single"/>
              </w:rPr>
              <w:t>spec</w:t>
            </w:r>
            <w:r>
              <w:rPr>
                <w:rFonts w:hint="eastAsia" w:ascii="Consolas" w:hAnsi="Consolas" w:eastAsia="Consolas"/>
                <w:color w:val="FF0000"/>
                <w:sz w:val="18"/>
                <w:szCs w:val="18"/>
              </w:rPr>
              <w:t>字段中的</w:t>
            </w:r>
            <w:r>
              <w:rPr>
                <w:rFonts w:hint="eastAsia" w:ascii="Consolas" w:hAnsi="Consolas" w:eastAsia="Consolas"/>
                <w:color w:val="FF0000"/>
                <w:sz w:val="18"/>
                <w:szCs w:val="18"/>
                <w:u w:val="single"/>
              </w:rPr>
              <w:t>json</w:t>
            </w:r>
            <w:r>
              <w:rPr>
                <w:rFonts w:hint="eastAsia" w:ascii="Consolas" w:hAnsi="Consolas" w:eastAsia="Consolas"/>
                <w:color w:val="FF0000"/>
                <w:sz w:val="18"/>
                <w:szCs w:val="18"/>
              </w:rPr>
              <w:t>字符串转换为map</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item.setSpecMap(specMap);//给带注解的字段赋值</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solrTemplate.saveBeans(itemList);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4.品优购-关键字搜索</w:t>
      </w:r>
    </w:p>
    <w:p>
      <w:pPr>
        <w:pStyle w:val="3"/>
        <w:numPr>
          <w:ilvl w:val="1"/>
          <w:numId w:val="0"/>
        </w:numPr>
        <w:ind w:leftChars="0"/>
        <w:rPr>
          <w:rFonts w:hint="eastAsia"/>
          <w:lang w:val="en-US" w:eastAsia="zh-CN"/>
        </w:rPr>
      </w:pPr>
      <w:r>
        <w:rPr>
          <w:rFonts w:hint="eastAsia"/>
          <w:lang w:val="en-US" w:eastAsia="zh-CN"/>
        </w:rPr>
        <w:t>4.1需求分析</w:t>
      </w:r>
    </w:p>
    <w:p>
      <w:pPr>
        <w:rPr>
          <w:rFonts w:hint="eastAsia"/>
          <w:lang w:val="en-US" w:eastAsia="zh-CN"/>
        </w:rPr>
      </w:pPr>
      <w:r>
        <w:rPr>
          <w:rFonts w:hint="eastAsia"/>
          <w:lang w:val="en-US" w:eastAsia="zh-CN"/>
        </w:rPr>
        <w:t xml:space="preserve">打开搜索页面，在搜索框输入要搜索的关键字，点击搜索按钮即可进行搜索，展示搜索结果 </w:t>
      </w:r>
    </w:p>
    <w:p>
      <w:pPr>
        <w:rPr>
          <w:rFonts w:hint="eastAsia"/>
          <w:lang w:val="en-US" w:eastAsia="zh-CN"/>
        </w:rPr>
      </w:pPr>
      <w:r>
        <w:drawing>
          <wp:inline distT="0" distB="0" distL="114300" distR="114300">
            <wp:extent cx="5266690" cy="76517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690" cy="76517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4.2后端代码</w:t>
      </w:r>
    </w:p>
    <w:p>
      <w:pPr>
        <w:pStyle w:val="4"/>
        <w:numPr>
          <w:ilvl w:val="2"/>
          <w:numId w:val="0"/>
        </w:numPr>
        <w:ind w:leftChars="0"/>
        <w:rPr>
          <w:rFonts w:hint="eastAsia"/>
          <w:lang w:val="en-US" w:eastAsia="zh-CN"/>
        </w:rPr>
      </w:pPr>
      <w:r>
        <w:rPr>
          <w:rFonts w:hint="eastAsia"/>
          <w:lang w:val="en-US" w:eastAsia="zh-CN"/>
        </w:rPr>
        <w:t>4.2.1服务接口层</w:t>
      </w:r>
    </w:p>
    <w:p>
      <w:pPr>
        <w:rPr>
          <w:rFonts w:hint="eastAsia"/>
          <w:lang w:val="en-US" w:eastAsia="zh-CN"/>
        </w:rPr>
      </w:pPr>
      <w:r>
        <w:rPr>
          <w:rFonts w:hint="eastAsia"/>
          <w:lang w:val="en-US" w:eastAsia="zh-CN"/>
        </w:rPr>
        <w:t>（1）创建pinyougou-search-interface模块（搜索服务接口），依赖pinyougou-pojo</w:t>
      </w:r>
    </w:p>
    <w:p>
      <w:pPr>
        <w:rPr>
          <w:rFonts w:hint="eastAsia"/>
          <w:lang w:val="en-US" w:eastAsia="zh-CN"/>
        </w:rPr>
      </w:pPr>
      <w:r>
        <w:rPr>
          <w:rFonts w:hint="eastAsia"/>
          <w:lang w:val="en-US" w:eastAsia="zh-CN"/>
        </w:rPr>
        <w:t>（2）创建com.pinyougou.search.service包，创建业务接口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ItemSearchService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搜索</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4.2.2服务实现层</w:t>
      </w:r>
    </w:p>
    <w:p>
      <w:pPr>
        <w:rPr>
          <w:rFonts w:hint="eastAsia" w:eastAsia="宋体"/>
          <w:lang w:val="en-US" w:eastAsia="zh-CN"/>
        </w:rPr>
      </w:pPr>
      <w:r>
        <w:rPr>
          <w:rFonts w:hint="eastAsia"/>
          <w:lang w:val="en-US" w:eastAsia="zh-CN"/>
        </w:rPr>
        <w:t>（1）创建war工程pinyougou-search-service ，引入</w:t>
      </w:r>
      <w:r>
        <w:rPr>
          <w:rFonts w:hint="eastAsia" w:ascii="Consolas" w:hAnsi="Consolas" w:eastAsia="Consolas"/>
          <w:color w:val="000000"/>
          <w:sz w:val="18"/>
          <w:szCs w:val="18"/>
          <w:u w:val="single"/>
        </w:rPr>
        <w:t>pinyougou</w:t>
      </w:r>
      <w:r>
        <w:rPr>
          <w:rFonts w:hint="eastAsia" w:ascii="Consolas" w:hAnsi="Consolas" w:eastAsia="Consolas"/>
          <w:color w:val="000000"/>
          <w:sz w:val="18"/>
          <w:szCs w:val="18"/>
        </w:rPr>
        <w:t>-search-interface</w:t>
      </w:r>
      <w:r>
        <w:rPr>
          <w:rFonts w:hint="eastAsia" w:ascii="Consolas" w:hAnsi="Consolas"/>
          <w:color w:val="000000"/>
          <w:sz w:val="18"/>
          <w:szCs w:val="18"/>
          <w:lang w:val="en-US" w:eastAsia="zh-CN"/>
        </w:rPr>
        <w:t xml:space="preserve"> </w:t>
      </w:r>
      <w:r>
        <w:rPr>
          <w:rFonts w:hint="eastAsia"/>
          <w:lang w:val="en-US" w:eastAsia="zh-CN"/>
        </w:rPr>
        <w:t>spring dubbox 等相关依赖（参加其它服务工程）Tomcat运行端口9004</w:t>
      </w:r>
    </w:p>
    <w:p>
      <w:pPr>
        <w:rPr>
          <w:rFonts w:hint="eastAsia"/>
          <w:lang w:val="en-US" w:eastAsia="zh-CN"/>
        </w:rPr>
      </w:pPr>
      <w:r>
        <w:rPr>
          <w:rFonts w:hint="eastAsia"/>
          <w:lang w:val="en-US" w:eastAsia="zh-CN"/>
        </w:rPr>
        <w:t>（2）添加web.xml （参加其它服务工程）</w:t>
      </w:r>
    </w:p>
    <w:p>
      <w:pPr>
        <w:rPr>
          <w:rFonts w:hint="eastAsia"/>
          <w:lang w:val="en-US" w:eastAsia="zh-CN"/>
        </w:rPr>
      </w:pPr>
      <w:r>
        <w:rPr>
          <w:rFonts w:hint="eastAsia"/>
          <w:lang w:val="en-US" w:eastAsia="zh-CN"/>
        </w:rPr>
        <w:t>（3）在src/main/resources/spring 下applicationContext-service.xml （参见其它服务工程）dubbo端口20884</w:t>
      </w:r>
    </w:p>
    <w:p>
      <w:pPr>
        <w:rPr>
          <w:rFonts w:hint="eastAsia"/>
          <w:lang w:val="en-US" w:eastAsia="zh-CN"/>
        </w:rPr>
      </w:pPr>
      <w:r>
        <w:rPr>
          <w:rFonts w:hint="eastAsia"/>
          <w:lang w:val="en-US" w:eastAsia="zh-CN"/>
        </w:rPr>
        <w:t>（4）在src/main/resources/spring 下创建spring 配置文件applicationContext-solr.xml（同demo工程）</w:t>
      </w:r>
    </w:p>
    <w:p>
      <w:pPr>
        <w:rPr>
          <w:rFonts w:hint="eastAsia" w:eastAsia="宋体"/>
          <w:lang w:val="en-US" w:eastAsia="zh-CN"/>
        </w:rPr>
      </w:pPr>
      <w:r>
        <w:rPr>
          <w:rFonts w:hint="eastAsia"/>
          <w:lang w:val="en-US" w:eastAsia="zh-CN"/>
        </w:rPr>
        <w:t>（5）编写服务实现类ItemSearchServiceImpl.java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highlight w:val="white"/>
              </w:rPr>
            </w:pPr>
            <w:r>
              <w:rPr>
                <w:rFonts w:hint="eastAsia" w:ascii="Consolas" w:hAnsi="Consolas" w:eastAsia="Consolas"/>
                <w:color w:val="646464"/>
                <w:sz w:val="18"/>
                <w:szCs w:val="18"/>
                <w:highlight w:val="white"/>
              </w:rPr>
              <w:t>@Service</w:t>
            </w:r>
            <w:r>
              <w:rPr>
                <w:rFonts w:hint="eastAsia" w:ascii="Consolas" w:hAnsi="Consolas" w:eastAsia="Consolas"/>
                <w:color w:val="000000"/>
                <w:sz w:val="18"/>
                <w:szCs w:val="18"/>
                <w:highlight w:val="white"/>
              </w:rPr>
              <w:t>(timeout=3000)</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ItemSearchServiceImpl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ItemSearchService{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Map&lt;String,Object&gt;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//添加查询条件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"item_keywords"</w:t>
            </w:r>
            <w:r>
              <w:rPr>
                <w:rFonts w:hint="eastAsia" w:ascii="Consolas" w:hAnsi="Consolas" w:eastAsia="Consolas"/>
                <w:color w:val="000000"/>
                <w:sz w:val="18"/>
                <w:szCs w:val="18"/>
              </w:rPr>
              <w:t>).is(</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"keywords"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.addCriteria(</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"rows"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4.2.3控制层</w:t>
      </w:r>
    </w:p>
    <w:p>
      <w:pPr>
        <w:rPr>
          <w:rFonts w:hint="eastAsia"/>
          <w:lang w:val="en-US" w:eastAsia="zh-CN"/>
        </w:rPr>
      </w:pPr>
      <w:r>
        <w:rPr>
          <w:rFonts w:hint="eastAsia"/>
          <w:lang w:val="en-US" w:eastAsia="zh-CN"/>
        </w:rPr>
        <w:t>（1）创建pinyougou-search-web 工程 ，引入依赖（参见其它web模块），tomcat运行端口9104</w:t>
      </w:r>
    </w:p>
    <w:p>
      <w:pPr>
        <w:rPr>
          <w:rFonts w:hint="eastAsia"/>
          <w:lang w:val="en-US" w:eastAsia="zh-CN"/>
        </w:rPr>
      </w:pPr>
      <w:r>
        <w:rPr>
          <w:rFonts w:hint="eastAsia"/>
          <w:lang w:val="en-US" w:eastAsia="zh-CN"/>
        </w:rPr>
        <w:t>（2）添加web.xml   （参加其它web工程）</w:t>
      </w:r>
    </w:p>
    <w:p>
      <w:r>
        <w:rPr>
          <w:rFonts w:hint="eastAsia"/>
          <w:lang w:val="en-US" w:eastAsia="zh-CN"/>
        </w:rPr>
        <w:t xml:space="preserve">（3）添加配置文件  </w:t>
      </w:r>
      <w:r>
        <w:rPr>
          <w:rFonts w:hint="eastAsia"/>
          <w:lang w:eastAsia="zh-CN"/>
        </w:rPr>
        <w:t>（内容参加其它</w:t>
      </w:r>
      <w:r>
        <w:rPr>
          <w:rFonts w:hint="eastAsia"/>
          <w:lang w:val="en-US" w:eastAsia="zh-CN"/>
        </w:rPr>
        <w:t>web工程</w:t>
      </w:r>
      <w:r>
        <w:rPr>
          <w:rFonts w:hint="eastAsia"/>
          <w:lang w:eastAsia="zh-CN"/>
        </w:rPr>
        <w:t>）</w:t>
      </w:r>
    </w:p>
    <w:p>
      <w:pPr>
        <w:rPr>
          <w:rFonts w:hint="eastAsia" w:eastAsia="宋体"/>
          <w:lang w:val="en-US" w:eastAsia="zh-CN"/>
        </w:rPr>
      </w:pPr>
      <w:r>
        <w:rPr>
          <w:rFonts w:hint="eastAsia"/>
          <w:lang w:val="en-US" w:eastAsia="zh-CN"/>
        </w:rPr>
        <w:t xml:space="preserve">（4）创建包com.pinyougou.search.controller 编写控制器类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@RestController</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"/itemsearch"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ItemSearchController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ItemSearchService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646464"/>
                <w:sz w:val="18"/>
                <w:szCs w:val="18"/>
              </w:rPr>
              <w:t>@RequestBody</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.search(</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4.3前端代码</w:t>
      </w:r>
    </w:p>
    <w:p>
      <w:pPr>
        <w:pStyle w:val="4"/>
        <w:numPr>
          <w:ilvl w:val="2"/>
          <w:numId w:val="0"/>
        </w:numPr>
        <w:ind w:leftChars="0"/>
        <w:rPr>
          <w:rFonts w:hint="eastAsia"/>
          <w:lang w:val="en-US" w:eastAsia="zh-CN"/>
        </w:rPr>
      </w:pPr>
      <w:r>
        <w:rPr>
          <w:rFonts w:hint="eastAsia"/>
          <w:lang w:val="en-US" w:eastAsia="zh-CN"/>
        </w:rPr>
        <w:t>4.3.1拷贝资源</w:t>
      </w:r>
    </w:p>
    <w:p>
      <w:pPr>
        <w:rPr>
          <w:rFonts w:hint="eastAsia"/>
          <w:lang w:val="en-US" w:eastAsia="zh-CN"/>
        </w:rPr>
      </w:pPr>
      <w:r>
        <w:rPr>
          <w:rFonts w:hint="eastAsia"/>
          <w:lang w:val="en-US" w:eastAsia="zh-CN"/>
        </w:rPr>
        <w:t>将下列资源拷贝至pinyougou-search-web</w:t>
      </w:r>
    </w:p>
    <w:p>
      <w:r>
        <w:drawing>
          <wp:inline distT="0" distB="0" distL="114300" distR="114300">
            <wp:extent cx="1800225" cy="17145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1800225" cy="1714500"/>
                    </a:xfrm>
                    <a:prstGeom prst="rect">
                      <a:avLst/>
                    </a:prstGeom>
                    <a:noFill/>
                    <a:ln w="9525">
                      <a:noFill/>
                    </a:ln>
                  </pic:spPr>
                </pic:pic>
              </a:graphicData>
            </a:graphic>
          </wp:inline>
        </w:drawing>
      </w:r>
    </w:p>
    <w:p>
      <w:pPr>
        <w:rPr>
          <w:rFonts w:hint="eastAsia"/>
          <w:lang w:val="en-US" w:eastAsia="zh-CN"/>
        </w:rPr>
      </w:pPr>
      <w:r>
        <w:rPr>
          <w:rFonts w:hint="eastAsia"/>
          <w:lang w:eastAsia="zh-CN"/>
        </w:rPr>
        <w:t>将</w:t>
      </w:r>
      <w:r>
        <w:rPr>
          <w:rFonts w:hint="eastAsia"/>
          <w:lang w:val="en-US" w:eastAsia="zh-CN"/>
        </w:rPr>
        <w:t>angularJS拷贝到插件文件夹</w:t>
      </w:r>
    </w:p>
    <w:p>
      <w:pPr>
        <w:rPr>
          <w:rFonts w:hint="eastAsia"/>
          <w:lang w:val="en-US" w:eastAsia="zh-CN"/>
        </w:rPr>
      </w:pPr>
      <w:r>
        <w:rPr>
          <w:rFonts w:hint="eastAsia"/>
          <w:lang w:val="en-US" w:eastAsia="zh-CN"/>
        </w:rPr>
        <w:t>拷贝base.js到js文件夹</w:t>
      </w:r>
    </w:p>
    <w:p>
      <w:pPr>
        <w:pStyle w:val="4"/>
        <w:numPr>
          <w:ilvl w:val="2"/>
          <w:numId w:val="0"/>
        </w:numPr>
        <w:ind w:leftChars="0"/>
        <w:rPr>
          <w:rFonts w:hint="eastAsia"/>
          <w:lang w:val="en-US" w:eastAsia="zh-CN"/>
        </w:rPr>
      </w:pPr>
      <w:r>
        <w:rPr>
          <w:rFonts w:hint="eastAsia"/>
          <w:lang w:val="en-US" w:eastAsia="zh-CN"/>
        </w:rPr>
        <w:t>4.3.2服务层</w:t>
      </w:r>
    </w:p>
    <w:p>
      <w:pPr>
        <w:rPr>
          <w:rFonts w:hint="eastAsia"/>
          <w:lang w:val="en-US" w:eastAsia="zh-CN"/>
        </w:rPr>
      </w:pPr>
      <w:r>
        <w:rPr>
          <w:rFonts w:hint="eastAsia"/>
          <w:lang w:val="en-US" w:eastAsia="zh-CN"/>
        </w:rPr>
        <w:t>pinyougou-search-web工程创建searchService.js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//搜索服务层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app.service(</w:t>
            </w:r>
            <w:r>
              <w:rPr>
                <w:rFonts w:hint="eastAsia" w:ascii="Consolas" w:hAnsi="Consolas" w:eastAsia="Consolas"/>
                <w:color w:val="2A00FF"/>
                <w:sz w:val="18"/>
                <w:szCs w:val="18"/>
              </w:rPr>
              <w:t>"searchService"</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($http){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$http.post(</w:t>
            </w:r>
            <w:r>
              <w:rPr>
                <w:rFonts w:hint="eastAsia" w:ascii="Consolas" w:hAnsi="Consolas" w:eastAsia="Consolas"/>
                <w:color w:val="2A00FF"/>
                <w:sz w:val="18"/>
                <w:szCs w:val="18"/>
              </w:rPr>
              <w:t>'itemsearch/search.do'</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4.3.3控制层</w:t>
      </w:r>
    </w:p>
    <w:p>
      <w:pPr>
        <w:rPr>
          <w:rFonts w:hint="eastAsia"/>
          <w:lang w:val="en-US" w:eastAsia="zh-CN"/>
        </w:rPr>
      </w:pPr>
      <w:r>
        <w:rPr>
          <w:rFonts w:hint="eastAsia"/>
          <w:lang w:val="en-US" w:eastAsia="zh-CN"/>
        </w:rPr>
        <w:t xml:space="preserve">pinyougou-search-web工程searchController.js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app.controller(</w:t>
            </w:r>
            <w:r>
              <w:rPr>
                <w:rFonts w:hint="eastAsia" w:ascii="Consolas" w:hAnsi="Consolas" w:eastAsia="Consolas"/>
                <w:color w:val="2A00FF"/>
                <w:sz w:val="18"/>
                <w:szCs w:val="18"/>
              </w:rPr>
              <w:t>'searchController'</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($scope,searchService){</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//搜索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searchService.search( $scope.searchMap ).success(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function</w:t>
            </w:r>
            <w:r>
              <w:rPr>
                <w:rFonts w:hint="eastAsia" w:ascii="Consolas" w:hAnsi="Consolas" w:eastAsia="Consolas"/>
                <w:color w:val="000000"/>
                <w:sz w:val="18"/>
                <w:szCs w:val="18"/>
              </w:rPr>
              <w:t>(response){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w:t>
            </w:r>
            <w:r>
              <w:rPr>
                <w:rFonts w:hint="eastAsia" w:ascii="Consolas" w:hAnsi="Consolas"/>
                <w:color w:val="000000"/>
                <w:sz w:val="18"/>
                <w:szCs w:val="18"/>
                <w:lang w:val="en-US" w:eastAsia="zh-CN"/>
              </w:rPr>
              <w:t>resultMap</w:t>
            </w:r>
            <w:r>
              <w:rPr>
                <w:rFonts w:hint="eastAsia" w:ascii="Consolas" w:hAnsi="Consolas" w:eastAsia="Consolas"/>
                <w:color w:val="000000"/>
                <w:sz w:val="18"/>
                <w:szCs w:val="18"/>
              </w:rPr>
              <w:t>=response;</w:t>
            </w:r>
            <w:r>
              <w:rPr>
                <w:rFonts w:hint="eastAsia" w:ascii="Consolas" w:hAnsi="Consolas" w:eastAsia="Consolas"/>
                <w:color w:val="3F7F5F"/>
                <w:sz w:val="18"/>
                <w:szCs w:val="18"/>
              </w:rPr>
              <w:t>//搜索返回的结果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4.3.4页面</w:t>
      </w:r>
    </w:p>
    <w:p>
      <w:pPr>
        <w:rPr>
          <w:rFonts w:hint="eastAsia"/>
          <w:lang w:val="en-US" w:eastAsia="zh-CN"/>
        </w:rPr>
      </w:pPr>
      <w:r>
        <w:rPr>
          <w:rFonts w:hint="eastAsia"/>
          <w:lang w:val="en-US" w:eastAsia="zh-CN"/>
        </w:rPr>
        <w:t>pinyougou-search-web工程search.html</w:t>
      </w:r>
    </w:p>
    <w:p>
      <w:pPr>
        <w:rPr>
          <w:rFonts w:hint="eastAsia"/>
          <w:lang w:val="en-US" w:eastAsia="zh-CN"/>
        </w:rPr>
      </w:pPr>
      <w:r>
        <w:rPr>
          <w:rFonts w:hint="eastAsia"/>
          <w:lang w:val="en-US" w:eastAsia="zh-CN"/>
        </w:rPr>
        <w:t>引入js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"plugins/angularjs/angular.min.js"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"js/base.js"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"js/service/searchService.js"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"js/controller/searchController.js"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numPr>
          <w:ilvl w:val="0"/>
          <w:numId w:val="0"/>
        </w:numPr>
        <w:rPr>
          <w:rFonts w:hint="eastAsia" w:eastAsia="宋体"/>
          <w:lang w:val="en-US" w:eastAsia="zh-CN"/>
        </w:rPr>
      </w:pPr>
      <w:r>
        <w:rPr>
          <w:rFonts w:hint="eastAsia"/>
          <w:lang w:val="en-US" w:eastAsia="zh-CN"/>
        </w:rPr>
        <w:t>指定控制器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body</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ng-app</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"pinyougou"</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ng-controller</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"searchController"</w:t>
            </w:r>
            <w:r>
              <w:rPr>
                <w:rFonts w:hint="eastAsia" w:ascii="Consolas" w:hAnsi="Consolas" w:eastAsia="Consolas"/>
                <w:color w:val="008080"/>
                <w:sz w:val="18"/>
                <w:szCs w:val="18"/>
                <w:highlight w:val="white"/>
              </w:rPr>
              <w:t>&gt;</w:t>
            </w:r>
          </w:p>
        </w:tc>
      </w:tr>
    </w:tbl>
    <w:p>
      <w:pPr>
        <w:numPr>
          <w:ilvl w:val="0"/>
          <w:numId w:val="0"/>
        </w:numPr>
        <w:rPr>
          <w:rFonts w:hint="eastAsia"/>
          <w:lang w:val="en-US" w:eastAsia="zh-CN"/>
        </w:rPr>
      </w:pPr>
      <w:r>
        <w:rPr>
          <w:rFonts w:hint="eastAsia"/>
          <w:lang w:val="en-US" w:eastAsia="zh-CN"/>
        </w:rPr>
        <w:t>绑定搜索框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u w:val="single"/>
              </w:rPr>
              <w:t>&lt;</w:t>
            </w:r>
            <w:r>
              <w:rPr>
                <w:rFonts w:hint="eastAsia" w:ascii="Consolas" w:hAnsi="Consolas" w:eastAsia="Consolas"/>
                <w:color w:val="7F7F7F" w:themeColor="background1" w:themeShade="80"/>
                <w:sz w:val="18"/>
                <w:szCs w:val="18"/>
                <w:highlight w:val="lightGray"/>
                <w:u w:val="single"/>
              </w:rPr>
              <w:t>div</w:t>
            </w:r>
            <w:r>
              <w:rPr>
                <w:rFonts w:hint="eastAsia" w:ascii="Consolas" w:hAnsi="Consolas" w:eastAsia="Consolas"/>
                <w:color w:val="7F7F7F" w:themeColor="background1" w:themeShade="80"/>
                <w:sz w:val="18"/>
                <w:szCs w:val="18"/>
                <w:u w:val="single"/>
              </w:rPr>
              <w:t xml:space="preserve"> class=</w:t>
            </w:r>
            <w:r>
              <w:rPr>
                <w:rFonts w:hint="eastAsia" w:ascii="Consolas" w:hAnsi="Consolas" w:eastAsia="Consolas"/>
                <w:i/>
                <w:color w:val="7F7F7F" w:themeColor="background1" w:themeShade="80"/>
                <w:sz w:val="18"/>
                <w:szCs w:val="18"/>
                <w:u w:val="single"/>
              </w:rPr>
              <w:t>"input-append"</w:t>
            </w:r>
            <w:r>
              <w:rPr>
                <w:rFonts w:hint="eastAsia" w:ascii="Consolas" w:hAnsi="Consolas" w:eastAsia="Consolas"/>
                <w:color w:val="7F7F7F" w:themeColor="background1" w:themeShade="80"/>
                <w:sz w:val="18"/>
                <w:szCs w:val="18"/>
                <w:u w:val="single"/>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&lt;input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id=</w:t>
            </w:r>
            <w:r>
              <w:rPr>
                <w:rFonts w:hint="eastAsia" w:ascii="Consolas" w:hAnsi="Consolas" w:eastAsia="Consolas"/>
                <w:i/>
                <w:color w:val="7F7F7F" w:themeColor="background1" w:themeShade="80"/>
                <w:sz w:val="18"/>
                <w:szCs w:val="18"/>
              </w:rPr>
              <w:t>"autocomplete"</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ng-model</w:t>
            </w:r>
            <w:r>
              <w:rPr>
                <w:rFonts w:hint="eastAsia" w:ascii="Consolas" w:hAnsi="Consolas" w:eastAsia="Consolas"/>
                <w:color w:val="FF0000"/>
                <w:sz w:val="18"/>
                <w:szCs w:val="18"/>
              </w:rPr>
              <w:t>=</w:t>
            </w:r>
            <w:r>
              <w:rPr>
                <w:rFonts w:hint="eastAsia" w:ascii="Consolas" w:hAnsi="Consolas" w:eastAsia="Consolas"/>
                <w:i/>
                <w:color w:val="FF0000"/>
                <w:sz w:val="18"/>
                <w:szCs w:val="18"/>
              </w:rPr>
              <w:t>"searchMap.keywords"</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"input-error input-xxlarge"</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&lt;button class=</w:t>
            </w:r>
            <w:r>
              <w:rPr>
                <w:rFonts w:hint="eastAsia" w:ascii="Consolas" w:hAnsi="Consolas" w:eastAsia="Consolas"/>
                <w:i/>
                <w:color w:val="7F7F7F" w:themeColor="background1" w:themeShade="80"/>
                <w:sz w:val="18"/>
                <w:szCs w:val="18"/>
              </w:rPr>
              <w:t>"sui-btn btn-xlarge btn-danger"</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"search()"</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"button"</w:t>
            </w:r>
            <w:r>
              <w:rPr>
                <w:rFonts w:hint="eastAsia" w:ascii="Consolas" w:hAnsi="Consolas" w:eastAsia="Consolas"/>
                <w:color w:val="7F7F7F" w:themeColor="background1" w:themeShade="80"/>
                <w:sz w:val="18"/>
                <w:szCs w:val="18"/>
              </w:rPr>
              <w:t>&gt;搜索&lt;/button&gt;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numPr>
          <w:ilvl w:val="0"/>
          <w:numId w:val="0"/>
        </w:numPr>
        <w:rPr>
          <w:rFonts w:hint="eastAsia"/>
          <w:lang w:val="en-US" w:eastAsia="zh-CN"/>
        </w:rPr>
      </w:pPr>
      <w:r>
        <w:rPr>
          <w:rFonts w:hint="eastAsia"/>
          <w:lang w:val="en-US" w:eastAsia="zh-CN"/>
        </w:rPr>
        <w:t>循环显示数据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3F7F7F"/>
                <w:sz w:val="18"/>
                <w:szCs w:val="18"/>
                <w:highlight w:val="lightGray"/>
                <w:u w:val="single"/>
              </w:rPr>
              <w:t>li</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class</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"yui3-u-1-5"</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 xml:space="preserve">"item in </w:t>
            </w:r>
            <w:r>
              <w:rPr>
                <w:rFonts w:hint="eastAsia" w:ascii="Consolas" w:hAnsi="Consolas"/>
                <w:i/>
                <w:color w:val="2A00FF"/>
                <w:sz w:val="18"/>
                <w:szCs w:val="18"/>
                <w:u w:val="single"/>
                <w:lang w:val="en-US" w:eastAsia="zh-CN"/>
              </w:rPr>
              <w:t>resultMap.rows</w:t>
            </w:r>
            <w:r>
              <w:rPr>
                <w:rFonts w:hint="eastAsia" w:ascii="Consolas" w:hAnsi="Consolas" w:eastAsia="Consolas"/>
                <w:i/>
                <w:color w:val="2A00FF"/>
                <w:sz w:val="18"/>
                <w:szCs w:val="18"/>
                <w:u w:val="single"/>
              </w:rPr>
              <w:t>"</w:t>
            </w:r>
            <w:r>
              <w:rPr>
                <w:rFonts w:hint="eastAsia" w:ascii="Consolas" w:hAnsi="Consolas" w:eastAsia="Consolas"/>
                <w:color w:val="008080"/>
                <w:sz w:val="18"/>
                <w:szCs w:val="18"/>
                <w:u w:val="singl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"list-wrap"</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"p-img"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i/>
                <w:color w:val="2A00FF"/>
                <w:sz w:val="18"/>
                <w:szCs w:val="18"/>
                <w:lang w:val="en-US" w:eastAsia="zh-CN"/>
              </w:rPr>
              <w:t>item</w:t>
            </w:r>
            <w:r>
              <w:rPr>
                <w:rFonts w:hint="eastAsia" w:ascii="Consolas" w:hAnsi="Consolas" w:eastAsia="Consolas"/>
                <w:i/>
                <w:color w:val="2A00FF"/>
                <w:sz w:val="18"/>
                <w:szCs w:val="18"/>
              </w:rPr>
              <w: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color w:val="008080"/>
                <w:sz w:val="18"/>
                <w:szCs w:val="18"/>
              </w:rPr>
              <w:t>&gt;&lt;</w:t>
            </w:r>
            <w:r>
              <w:rPr>
                <w:rFonts w:hint="eastAsia" w:ascii="Consolas" w:hAnsi="Consolas" w:eastAsia="Consolas"/>
                <w:color w:val="3F7F7F"/>
                <w:sz w:val="18"/>
                <w:szCs w:val="18"/>
              </w:rPr>
              <w:t>img</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"{{item.image}}"</w:t>
            </w:r>
            <w:r>
              <w:rPr>
                <w:rFonts w:hint="eastAsia" w:ascii="Consolas" w:hAnsi="Consolas" w:eastAsia="Consolas"/>
                <w:sz w:val="18"/>
                <w:szCs w:val="18"/>
              </w:rPr>
              <w:t xml:space="preserve"> </w:t>
            </w:r>
            <w:r>
              <w:rPr>
                <w:rFonts w:hint="eastAsia" w:ascii="Consolas" w:hAnsi="Consolas" w:eastAsia="Consolas"/>
                <w:color w:val="008080"/>
                <w:sz w:val="18"/>
                <w:szCs w:val="18"/>
              </w:rPr>
              <w:t>/&gt;&lt;/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"price"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r>
              <w:rPr>
                <w:rFonts w:hint="eastAsia" w:ascii="Consolas" w:hAnsi="Consolas" w:eastAsia="Consolas"/>
                <w:color w:val="000000"/>
                <w:sz w:val="18"/>
                <w:szCs w:val="18"/>
              </w:rPr>
              <w:t>{{item.price}}</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"attr"</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{{item.title}}</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"cu"</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促</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满一件可参加超值换购</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"commit"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"command"</w:t>
            </w:r>
            <w:r>
              <w:rPr>
                <w:rFonts w:hint="eastAsia" w:ascii="Consolas" w:hAnsi="Consolas" w:eastAsia="Consolas"/>
                <w:color w:val="008080"/>
                <w:sz w:val="18"/>
                <w:szCs w:val="18"/>
              </w:rPr>
              <w:t>&gt;</w:t>
            </w:r>
            <w:r>
              <w:rPr>
                <w:rFonts w:hint="eastAsia" w:ascii="Consolas" w:hAnsi="Consolas" w:eastAsia="Consolas"/>
                <w:color w:val="000000"/>
                <w:sz w:val="18"/>
                <w:szCs w:val="18"/>
              </w:rPr>
              <w:t>已有2000人评价</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"operate"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"success-cart.html"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 btn-danger"</w:t>
            </w:r>
            <w:r>
              <w:rPr>
                <w:rFonts w:hint="eastAsia" w:ascii="Consolas" w:hAnsi="Consolas" w:eastAsia="Consolas"/>
                <w:color w:val="008080"/>
                <w:sz w:val="18"/>
                <w:szCs w:val="18"/>
              </w:rPr>
              <w:t>&gt;</w:t>
            </w:r>
            <w:r>
              <w:rPr>
                <w:rFonts w:hint="eastAsia" w:ascii="Consolas" w:hAnsi="Consolas" w:eastAsia="Consolas"/>
                <w:color w:val="000000"/>
                <w:sz w:val="18"/>
                <w:szCs w:val="18"/>
              </w:rPr>
              <w:t>加入购物车</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对比</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关注</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rPr>
              <w:t>&gt;</w:t>
            </w:r>
          </w:p>
        </w:tc>
      </w:tr>
    </w:tbl>
    <w:p>
      <w:pPr>
        <w:rPr>
          <w:rFonts w:hint="eastAsia"/>
          <w:lang w:val="en-US" w:eastAsia="zh-CN"/>
        </w:rPr>
      </w:pPr>
    </w:p>
    <w:sectPr>
      <w:headerReference r:id="rId3"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jc w:val="both"/>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9A23707"/>
    <w:multiLevelType w:val="singleLevel"/>
    <w:tmpl w:val="59A23707"/>
    <w:lvl w:ilvl="0" w:tentative="0">
      <w:start w:val="1"/>
      <w:numFmt w:val="decimal"/>
      <w:suff w:val="nothing"/>
      <w:lvlText w:val="（%1）"/>
      <w:lvlJc w:val="left"/>
    </w:lvl>
  </w:abstractNum>
  <w:abstractNum w:abstractNumId="2">
    <w:nsid w:val="59E481B9"/>
    <w:multiLevelType w:val="multilevel"/>
    <w:tmpl w:val="59E48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E4AA4F"/>
    <w:multiLevelType w:val="singleLevel"/>
    <w:tmpl w:val="59E4AA4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16C7"/>
    <w:rsid w:val="00113784"/>
    <w:rsid w:val="001326D5"/>
    <w:rsid w:val="0018522E"/>
    <w:rsid w:val="001A12B7"/>
    <w:rsid w:val="00203578"/>
    <w:rsid w:val="00213189"/>
    <w:rsid w:val="002A5D9B"/>
    <w:rsid w:val="002B2949"/>
    <w:rsid w:val="002C2A94"/>
    <w:rsid w:val="00306C9D"/>
    <w:rsid w:val="00310732"/>
    <w:rsid w:val="003369A9"/>
    <w:rsid w:val="003474FF"/>
    <w:rsid w:val="00347E92"/>
    <w:rsid w:val="003B0329"/>
    <w:rsid w:val="003E551A"/>
    <w:rsid w:val="00422752"/>
    <w:rsid w:val="00423911"/>
    <w:rsid w:val="00432431"/>
    <w:rsid w:val="00460949"/>
    <w:rsid w:val="005237AA"/>
    <w:rsid w:val="005520F4"/>
    <w:rsid w:val="00563F41"/>
    <w:rsid w:val="0057053A"/>
    <w:rsid w:val="005B4D72"/>
    <w:rsid w:val="005E6D3D"/>
    <w:rsid w:val="006960F8"/>
    <w:rsid w:val="006B7E4E"/>
    <w:rsid w:val="006C7E09"/>
    <w:rsid w:val="00707BC7"/>
    <w:rsid w:val="00746034"/>
    <w:rsid w:val="007D66FF"/>
    <w:rsid w:val="007E1E60"/>
    <w:rsid w:val="00807195"/>
    <w:rsid w:val="0081607D"/>
    <w:rsid w:val="00843869"/>
    <w:rsid w:val="00855538"/>
    <w:rsid w:val="008635B3"/>
    <w:rsid w:val="00882AFC"/>
    <w:rsid w:val="008D6DB7"/>
    <w:rsid w:val="0096019F"/>
    <w:rsid w:val="009B7BE7"/>
    <w:rsid w:val="009D2C95"/>
    <w:rsid w:val="009E2BC4"/>
    <w:rsid w:val="009E3D11"/>
    <w:rsid w:val="00A40A60"/>
    <w:rsid w:val="00AB03B8"/>
    <w:rsid w:val="00AB27FE"/>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B3FE4"/>
    <w:rsid w:val="00DD745A"/>
    <w:rsid w:val="00DE1798"/>
    <w:rsid w:val="00E0161E"/>
    <w:rsid w:val="00E0454B"/>
    <w:rsid w:val="00E12805"/>
    <w:rsid w:val="00E651FF"/>
    <w:rsid w:val="00E926C9"/>
    <w:rsid w:val="00EA6E88"/>
    <w:rsid w:val="00F1319B"/>
    <w:rsid w:val="00F17FFE"/>
    <w:rsid w:val="00F64BFB"/>
    <w:rsid w:val="00FB0256"/>
    <w:rsid w:val="00FB1ADD"/>
    <w:rsid w:val="00FE0B71"/>
    <w:rsid w:val="010C2936"/>
    <w:rsid w:val="01125F2D"/>
    <w:rsid w:val="0115219E"/>
    <w:rsid w:val="012235F5"/>
    <w:rsid w:val="01241418"/>
    <w:rsid w:val="01267049"/>
    <w:rsid w:val="01275603"/>
    <w:rsid w:val="012838B3"/>
    <w:rsid w:val="012A7DB2"/>
    <w:rsid w:val="012F62C6"/>
    <w:rsid w:val="01432AA5"/>
    <w:rsid w:val="014E1F24"/>
    <w:rsid w:val="01570088"/>
    <w:rsid w:val="015B2996"/>
    <w:rsid w:val="0168362F"/>
    <w:rsid w:val="01691960"/>
    <w:rsid w:val="016D1DF6"/>
    <w:rsid w:val="01743BC3"/>
    <w:rsid w:val="018B34B4"/>
    <w:rsid w:val="019A3EF9"/>
    <w:rsid w:val="01A42311"/>
    <w:rsid w:val="01A44421"/>
    <w:rsid w:val="01A53E1A"/>
    <w:rsid w:val="01B75599"/>
    <w:rsid w:val="01C57B7B"/>
    <w:rsid w:val="01CA1F40"/>
    <w:rsid w:val="01CA32A4"/>
    <w:rsid w:val="01CC0C23"/>
    <w:rsid w:val="01CD2913"/>
    <w:rsid w:val="01D80188"/>
    <w:rsid w:val="01E10C3C"/>
    <w:rsid w:val="01EC5C13"/>
    <w:rsid w:val="01EE79B9"/>
    <w:rsid w:val="01FD03B9"/>
    <w:rsid w:val="020041D5"/>
    <w:rsid w:val="021441A4"/>
    <w:rsid w:val="02182DA8"/>
    <w:rsid w:val="022326EE"/>
    <w:rsid w:val="022D7E41"/>
    <w:rsid w:val="023100D7"/>
    <w:rsid w:val="024614E0"/>
    <w:rsid w:val="02504584"/>
    <w:rsid w:val="02556C44"/>
    <w:rsid w:val="02561D0E"/>
    <w:rsid w:val="0264382D"/>
    <w:rsid w:val="026B4880"/>
    <w:rsid w:val="02950127"/>
    <w:rsid w:val="029A7E11"/>
    <w:rsid w:val="029E65A9"/>
    <w:rsid w:val="02A90AE3"/>
    <w:rsid w:val="02AD03A2"/>
    <w:rsid w:val="02B311B6"/>
    <w:rsid w:val="02C47106"/>
    <w:rsid w:val="02D81733"/>
    <w:rsid w:val="02E9524F"/>
    <w:rsid w:val="02EB34EB"/>
    <w:rsid w:val="02EB415F"/>
    <w:rsid w:val="03023690"/>
    <w:rsid w:val="030272B6"/>
    <w:rsid w:val="030B3033"/>
    <w:rsid w:val="030C0F03"/>
    <w:rsid w:val="03186258"/>
    <w:rsid w:val="031970EF"/>
    <w:rsid w:val="033501B1"/>
    <w:rsid w:val="0337693A"/>
    <w:rsid w:val="03393EA4"/>
    <w:rsid w:val="03462B77"/>
    <w:rsid w:val="03485289"/>
    <w:rsid w:val="034B40BA"/>
    <w:rsid w:val="034C526D"/>
    <w:rsid w:val="035200F4"/>
    <w:rsid w:val="036D2FEC"/>
    <w:rsid w:val="036F2F40"/>
    <w:rsid w:val="036F5EE8"/>
    <w:rsid w:val="038939AC"/>
    <w:rsid w:val="038A1495"/>
    <w:rsid w:val="038B067C"/>
    <w:rsid w:val="038C2C9A"/>
    <w:rsid w:val="03932E23"/>
    <w:rsid w:val="0394584A"/>
    <w:rsid w:val="03960E21"/>
    <w:rsid w:val="039804E4"/>
    <w:rsid w:val="039F0D30"/>
    <w:rsid w:val="03A312F1"/>
    <w:rsid w:val="03C04050"/>
    <w:rsid w:val="03C74570"/>
    <w:rsid w:val="03D12947"/>
    <w:rsid w:val="03F60529"/>
    <w:rsid w:val="04042CA4"/>
    <w:rsid w:val="04094020"/>
    <w:rsid w:val="041F3510"/>
    <w:rsid w:val="042D1C60"/>
    <w:rsid w:val="04303BDB"/>
    <w:rsid w:val="04346D66"/>
    <w:rsid w:val="043D41DA"/>
    <w:rsid w:val="044817A1"/>
    <w:rsid w:val="044E2C65"/>
    <w:rsid w:val="045971FA"/>
    <w:rsid w:val="046C6C15"/>
    <w:rsid w:val="046F6344"/>
    <w:rsid w:val="048E6EF3"/>
    <w:rsid w:val="049342D6"/>
    <w:rsid w:val="049D7F6E"/>
    <w:rsid w:val="04C03745"/>
    <w:rsid w:val="04C04C43"/>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A4048"/>
    <w:rsid w:val="05715E52"/>
    <w:rsid w:val="057233CF"/>
    <w:rsid w:val="057361DA"/>
    <w:rsid w:val="059A1E44"/>
    <w:rsid w:val="05B451BF"/>
    <w:rsid w:val="05C4330F"/>
    <w:rsid w:val="05C64A3D"/>
    <w:rsid w:val="05EB3AC1"/>
    <w:rsid w:val="05FB77C5"/>
    <w:rsid w:val="06056D43"/>
    <w:rsid w:val="061B532A"/>
    <w:rsid w:val="062E4EC5"/>
    <w:rsid w:val="06377D9F"/>
    <w:rsid w:val="0639277B"/>
    <w:rsid w:val="0642516B"/>
    <w:rsid w:val="06462007"/>
    <w:rsid w:val="064D2D9A"/>
    <w:rsid w:val="06577132"/>
    <w:rsid w:val="06696DE8"/>
    <w:rsid w:val="066C1BC8"/>
    <w:rsid w:val="068243EE"/>
    <w:rsid w:val="068B3A9D"/>
    <w:rsid w:val="06962FEB"/>
    <w:rsid w:val="069C0734"/>
    <w:rsid w:val="069E5147"/>
    <w:rsid w:val="06AD6900"/>
    <w:rsid w:val="06BC0606"/>
    <w:rsid w:val="06C11480"/>
    <w:rsid w:val="06DA247B"/>
    <w:rsid w:val="06DB44BC"/>
    <w:rsid w:val="06E6190B"/>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BC7EC2"/>
    <w:rsid w:val="07C309D3"/>
    <w:rsid w:val="07C53288"/>
    <w:rsid w:val="07C90445"/>
    <w:rsid w:val="07CC684C"/>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F75E4"/>
    <w:rsid w:val="08802306"/>
    <w:rsid w:val="08986130"/>
    <w:rsid w:val="08A22A0D"/>
    <w:rsid w:val="08BE0BD0"/>
    <w:rsid w:val="08C31B9A"/>
    <w:rsid w:val="08C47563"/>
    <w:rsid w:val="08D3732A"/>
    <w:rsid w:val="08DB0D47"/>
    <w:rsid w:val="08DF7E6E"/>
    <w:rsid w:val="08E109A4"/>
    <w:rsid w:val="08E96DFD"/>
    <w:rsid w:val="08F87172"/>
    <w:rsid w:val="09032583"/>
    <w:rsid w:val="090E72E7"/>
    <w:rsid w:val="09150BC0"/>
    <w:rsid w:val="092332D6"/>
    <w:rsid w:val="09344F1C"/>
    <w:rsid w:val="09442C22"/>
    <w:rsid w:val="094E3A95"/>
    <w:rsid w:val="095A6208"/>
    <w:rsid w:val="095C000D"/>
    <w:rsid w:val="0968048B"/>
    <w:rsid w:val="096B0AD9"/>
    <w:rsid w:val="096E57E9"/>
    <w:rsid w:val="097A2C87"/>
    <w:rsid w:val="097C7290"/>
    <w:rsid w:val="097D463F"/>
    <w:rsid w:val="098D46F7"/>
    <w:rsid w:val="09903DDF"/>
    <w:rsid w:val="09B134EE"/>
    <w:rsid w:val="09B9304F"/>
    <w:rsid w:val="09BB1EB0"/>
    <w:rsid w:val="09CE7D72"/>
    <w:rsid w:val="09CF3234"/>
    <w:rsid w:val="09F2036D"/>
    <w:rsid w:val="09F21A13"/>
    <w:rsid w:val="09F557BB"/>
    <w:rsid w:val="09FE10B5"/>
    <w:rsid w:val="0A032DCD"/>
    <w:rsid w:val="0A051105"/>
    <w:rsid w:val="0A08481B"/>
    <w:rsid w:val="0A122D2C"/>
    <w:rsid w:val="0A312677"/>
    <w:rsid w:val="0A365E34"/>
    <w:rsid w:val="0A4358E1"/>
    <w:rsid w:val="0A4421A1"/>
    <w:rsid w:val="0A4548CB"/>
    <w:rsid w:val="0A510729"/>
    <w:rsid w:val="0A544AEC"/>
    <w:rsid w:val="0A616811"/>
    <w:rsid w:val="0A622C65"/>
    <w:rsid w:val="0A6B6E48"/>
    <w:rsid w:val="0A71204A"/>
    <w:rsid w:val="0A797088"/>
    <w:rsid w:val="0A7B5030"/>
    <w:rsid w:val="0A8A16BF"/>
    <w:rsid w:val="0A907BB5"/>
    <w:rsid w:val="0A9673DB"/>
    <w:rsid w:val="0A9A7656"/>
    <w:rsid w:val="0A9E76D5"/>
    <w:rsid w:val="0AA8296C"/>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9B3B28"/>
    <w:rsid w:val="0B9C2FFE"/>
    <w:rsid w:val="0BA55A0C"/>
    <w:rsid w:val="0BAD3916"/>
    <w:rsid w:val="0BAD653F"/>
    <w:rsid w:val="0BB12BF0"/>
    <w:rsid w:val="0BB446DC"/>
    <w:rsid w:val="0BBA0EDE"/>
    <w:rsid w:val="0BBA17C3"/>
    <w:rsid w:val="0BC60849"/>
    <w:rsid w:val="0BC76191"/>
    <w:rsid w:val="0BD26CFF"/>
    <w:rsid w:val="0BE039EE"/>
    <w:rsid w:val="0BF43C5B"/>
    <w:rsid w:val="0BF6263E"/>
    <w:rsid w:val="0C027CC5"/>
    <w:rsid w:val="0C04344D"/>
    <w:rsid w:val="0C06470E"/>
    <w:rsid w:val="0C0D46FF"/>
    <w:rsid w:val="0C1C2A11"/>
    <w:rsid w:val="0C232E91"/>
    <w:rsid w:val="0C2D6960"/>
    <w:rsid w:val="0C3212C8"/>
    <w:rsid w:val="0C4167A3"/>
    <w:rsid w:val="0C4837ED"/>
    <w:rsid w:val="0C533F97"/>
    <w:rsid w:val="0C67453E"/>
    <w:rsid w:val="0C7D2F96"/>
    <w:rsid w:val="0CA54458"/>
    <w:rsid w:val="0CA57D0C"/>
    <w:rsid w:val="0CC320F8"/>
    <w:rsid w:val="0CE154F7"/>
    <w:rsid w:val="0CF96740"/>
    <w:rsid w:val="0CFC3EE6"/>
    <w:rsid w:val="0CFD655D"/>
    <w:rsid w:val="0D087D34"/>
    <w:rsid w:val="0D0C08AC"/>
    <w:rsid w:val="0D0E35A9"/>
    <w:rsid w:val="0D137236"/>
    <w:rsid w:val="0D1510B6"/>
    <w:rsid w:val="0D1B7D6E"/>
    <w:rsid w:val="0D392D96"/>
    <w:rsid w:val="0D3E4622"/>
    <w:rsid w:val="0D444180"/>
    <w:rsid w:val="0D582A35"/>
    <w:rsid w:val="0D7D63D4"/>
    <w:rsid w:val="0D8465BE"/>
    <w:rsid w:val="0D8E5D33"/>
    <w:rsid w:val="0D941F6C"/>
    <w:rsid w:val="0D95120C"/>
    <w:rsid w:val="0DBD193B"/>
    <w:rsid w:val="0DD75F94"/>
    <w:rsid w:val="0DE11112"/>
    <w:rsid w:val="0DEF2FCF"/>
    <w:rsid w:val="0DF01547"/>
    <w:rsid w:val="0DF15207"/>
    <w:rsid w:val="0DFD0687"/>
    <w:rsid w:val="0E0A1CDE"/>
    <w:rsid w:val="0E0A5539"/>
    <w:rsid w:val="0E19077C"/>
    <w:rsid w:val="0E2410FB"/>
    <w:rsid w:val="0E2612AE"/>
    <w:rsid w:val="0E33592A"/>
    <w:rsid w:val="0E52675F"/>
    <w:rsid w:val="0E634A54"/>
    <w:rsid w:val="0E636614"/>
    <w:rsid w:val="0E6A658E"/>
    <w:rsid w:val="0E7E539B"/>
    <w:rsid w:val="0E8C0EA8"/>
    <w:rsid w:val="0E8D4784"/>
    <w:rsid w:val="0E9E08E4"/>
    <w:rsid w:val="0EB2003B"/>
    <w:rsid w:val="0EB50E15"/>
    <w:rsid w:val="0EB919A0"/>
    <w:rsid w:val="0EC84432"/>
    <w:rsid w:val="0ECB6F0D"/>
    <w:rsid w:val="0EDF3839"/>
    <w:rsid w:val="0EE51DB6"/>
    <w:rsid w:val="0F0053BA"/>
    <w:rsid w:val="0F0D7EC4"/>
    <w:rsid w:val="0F1A7AC2"/>
    <w:rsid w:val="0F2E457E"/>
    <w:rsid w:val="0F390651"/>
    <w:rsid w:val="0F3B3326"/>
    <w:rsid w:val="0F3F3AF1"/>
    <w:rsid w:val="0F433D90"/>
    <w:rsid w:val="0F745069"/>
    <w:rsid w:val="0F824842"/>
    <w:rsid w:val="0F8A56FB"/>
    <w:rsid w:val="0F8D2ECB"/>
    <w:rsid w:val="0F8F288D"/>
    <w:rsid w:val="0FA602DF"/>
    <w:rsid w:val="0FAF2F4B"/>
    <w:rsid w:val="0FB860AB"/>
    <w:rsid w:val="0FCA206B"/>
    <w:rsid w:val="0FCE3F48"/>
    <w:rsid w:val="0FDE7E5F"/>
    <w:rsid w:val="0FE0474D"/>
    <w:rsid w:val="0FFB5396"/>
    <w:rsid w:val="10011F81"/>
    <w:rsid w:val="10576429"/>
    <w:rsid w:val="10593667"/>
    <w:rsid w:val="105C76FB"/>
    <w:rsid w:val="105F74F3"/>
    <w:rsid w:val="106776D9"/>
    <w:rsid w:val="106A3914"/>
    <w:rsid w:val="1070755A"/>
    <w:rsid w:val="10817014"/>
    <w:rsid w:val="108B5581"/>
    <w:rsid w:val="10923011"/>
    <w:rsid w:val="10B52291"/>
    <w:rsid w:val="10C54956"/>
    <w:rsid w:val="10CA22A8"/>
    <w:rsid w:val="10CC2E3F"/>
    <w:rsid w:val="10D54540"/>
    <w:rsid w:val="10D90C04"/>
    <w:rsid w:val="10E90796"/>
    <w:rsid w:val="10FA0722"/>
    <w:rsid w:val="10FA4175"/>
    <w:rsid w:val="10FB6306"/>
    <w:rsid w:val="10FB6459"/>
    <w:rsid w:val="11055FB2"/>
    <w:rsid w:val="111215DD"/>
    <w:rsid w:val="11137E58"/>
    <w:rsid w:val="11185E6F"/>
    <w:rsid w:val="11257007"/>
    <w:rsid w:val="113C166F"/>
    <w:rsid w:val="113D7897"/>
    <w:rsid w:val="1143768A"/>
    <w:rsid w:val="115E497A"/>
    <w:rsid w:val="11644B9F"/>
    <w:rsid w:val="1166289A"/>
    <w:rsid w:val="116A014B"/>
    <w:rsid w:val="117D20B4"/>
    <w:rsid w:val="117F1C6C"/>
    <w:rsid w:val="1183615D"/>
    <w:rsid w:val="1187338C"/>
    <w:rsid w:val="11B6526B"/>
    <w:rsid w:val="11C32BDD"/>
    <w:rsid w:val="11D51026"/>
    <w:rsid w:val="11F80531"/>
    <w:rsid w:val="12004A40"/>
    <w:rsid w:val="1218344A"/>
    <w:rsid w:val="1220264E"/>
    <w:rsid w:val="122C2492"/>
    <w:rsid w:val="123732B8"/>
    <w:rsid w:val="123A3425"/>
    <w:rsid w:val="123B634C"/>
    <w:rsid w:val="12581029"/>
    <w:rsid w:val="125933C4"/>
    <w:rsid w:val="125E4185"/>
    <w:rsid w:val="12654437"/>
    <w:rsid w:val="126862C6"/>
    <w:rsid w:val="126C7929"/>
    <w:rsid w:val="126E0BEC"/>
    <w:rsid w:val="1276345A"/>
    <w:rsid w:val="127F6C51"/>
    <w:rsid w:val="127F76FB"/>
    <w:rsid w:val="128D6D89"/>
    <w:rsid w:val="129F0287"/>
    <w:rsid w:val="12EE1124"/>
    <w:rsid w:val="13115AA2"/>
    <w:rsid w:val="1319528C"/>
    <w:rsid w:val="133B13BC"/>
    <w:rsid w:val="134B6F70"/>
    <w:rsid w:val="13513CE6"/>
    <w:rsid w:val="135403F7"/>
    <w:rsid w:val="135D0B0D"/>
    <w:rsid w:val="135E171D"/>
    <w:rsid w:val="135F6976"/>
    <w:rsid w:val="13630E79"/>
    <w:rsid w:val="136A6B51"/>
    <w:rsid w:val="136D09F3"/>
    <w:rsid w:val="137D636F"/>
    <w:rsid w:val="139D242E"/>
    <w:rsid w:val="139D5CB5"/>
    <w:rsid w:val="139E01B8"/>
    <w:rsid w:val="13C107E0"/>
    <w:rsid w:val="13C350FB"/>
    <w:rsid w:val="13C82E1D"/>
    <w:rsid w:val="13D071AC"/>
    <w:rsid w:val="13D13875"/>
    <w:rsid w:val="13D62FE6"/>
    <w:rsid w:val="13DB6F14"/>
    <w:rsid w:val="13E72407"/>
    <w:rsid w:val="14032954"/>
    <w:rsid w:val="14196CDE"/>
    <w:rsid w:val="14302CD8"/>
    <w:rsid w:val="145411E0"/>
    <w:rsid w:val="146574C3"/>
    <w:rsid w:val="14663F3E"/>
    <w:rsid w:val="147258E3"/>
    <w:rsid w:val="147C5959"/>
    <w:rsid w:val="14870B9B"/>
    <w:rsid w:val="148E5C53"/>
    <w:rsid w:val="14A11BCE"/>
    <w:rsid w:val="14AB5BF6"/>
    <w:rsid w:val="14B60CBC"/>
    <w:rsid w:val="14BB107B"/>
    <w:rsid w:val="14BD102A"/>
    <w:rsid w:val="14C20655"/>
    <w:rsid w:val="14C85B7B"/>
    <w:rsid w:val="14CC7A2B"/>
    <w:rsid w:val="14D201B0"/>
    <w:rsid w:val="14D973BF"/>
    <w:rsid w:val="14E00F19"/>
    <w:rsid w:val="14E25955"/>
    <w:rsid w:val="14EC07CA"/>
    <w:rsid w:val="14EE517F"/>
    <w:rsid w:val="14FC38C2"/>
    <w:rsid w:val="15035CCD"/>
    <w:rsid w:val="15046E6C"/>
    <w:rsid w:val="150C24A3"/>
    <w:rsid w:val="151E1FFE"/>
    <w:rsid w:val="151F22D0"/>
    <w:rsid w:val="15213313"/>
    <w:rsid w:val="152248DF"/>
    <w:rsid w:val="15257FAB"/>
    <w:rsid w:val="153A2994"/>
    <w:rsid w:val="153D2DB1"/>
    <w:rsid w:val="154F4403"/>
    <w:rsid w:val="1558015C"/>
    <w:rsid w:val="1585234C"/>
    <w:rsid w:val="158562B1"/>
    <w:rsid w:val="15902A16"/>
    <w:rsid w:val="159330AF"/>
    <w:rsid w:val="15940AF5"/>
    <w:rsid w:val="15980E77"/>
    <w:rsid w:val="159E7B0F"/>
    <w:rsid w:val="15BA7F8B"/>
    <w:rsid w:val="15CB5B4E"/>
    <w:rsid w:val="15D44F69"/>
    <w:rsid w:val="15D5060B"/>
    <w:rsid w:val="15E96C21"/>
    <w:rsid w:val="15EF5979"/>
    <w:rsid w:val="16021641"/>
    <w:rsid w:val="16080C60"/>
    <w:rsid w:val="16185E90"/>
    <w:rsid w:val="161D272B"/>
    <w:rsid w:val="16323484"/>
    <w:rsid w:val="16325D1E"/>
    <w:rsid w:val="163D191F"/>
    <w:rsid w:val="164C76C3"/>
    <w:rsid w:val="164E3841"/>
    <w:rsid w:val="165163B4"/>
    <w:rsid w:val="165E0191"/>
    <w:rsid w:val="16690BEF"/>
    <w:rsid w:val="16753D80"/>
    <w:rsid w:val="169A4704"/>
    <w:rsid w:val="16B0325E"/>
    <w:rsid w:val="16B16104"/>
    <w:rsid w:val="16B209C0"/>
    <w:rsid w:val="16B620DE"/>
    <w:rsid w:val="16B77657"/>
    <w:rsid w:val="16BF4894"/>
    <w:rsid w:val="16CB3344"/>
    <w:rsid w:val="16D139CF"/>
    <w:rsid w:val="16ED129D"/>
    <w:rsid w:val="16F036B0"/>
    <w:rsid w:val="16F63265"/>
    <w:rsid w:val="16FA2FB5"/>
    <w:rsid w:val="171665BE"/>
    <w:rsid w:val="17182DAA"/>
    <w:rsid w:val="171B7EB8"/>
    <w:rsid w:val="172175C2"/>
    <w:rsid w:val="17251154"/>
    <w:rsid w:val="1744782E"/>
    <w:rsid w:val="174B29CB"/>
    <w:rsid w:val="17713BAD"/>
    <w:rsid w:val="177C195B"/>
    <w:rsid w:val="178E4AE9"/>
    <w:rsid w:val="17A37BD7"/>
    <w:rsid w:val="17AD77DE"/>
    <w:rsid w:val="17B47C0C"/>
    <w:rsid w:val="17DB61EB"/>
    <w:rsid w:val="17E31EAB"/>
    <w:rsid w:val="17E747B8"/>
    <w:rsid w:val="17E97376"/>
    <w:rsid w:val="180C0876"/>
    <w:rsid w:val="180E2033"/>
    <w:rsid w:val="18110C56"/>
    <w:rsid w:val="18134BA0"/>
    <w:rsid w:val="182D07E5"/>
    <w:rsid w:val="18485D83"/>
    <w:rsid w:val="185B2E95"/>
    <w:rsid w:val="185F4A9E"/>
    <w:rsid w:val="18664307"/>
    <w:rsid w:val="187C34ED"/>
    <w:rsid w:val="18884976"/>
    <w:rsid w:val="18901A61"/>
    <w:rsid w:val="189A02CC"/>
    <w:rsid w:val="189F7457"/>
    <w:rsid w:val="18A075CB"/>
    <w:rsid w:val="18A46932"/>
    <w:rsid w:val="18C37C3A"/>
    <w:rsid w:val="18C511C0"/>
    <w:rsid w:val="18C978E2"/>
    <w:rsid w:val="18CB3868"/>
    <w:rsid w:val="18DB2972"/>
    <w:rsid w:val="18F54F12"/>
    <w:rsid w:val="19026E98"/>
    <w:rsid w:val="190D1E45"/>
    <w:rsid w:val="191723DA"/>
    <w:rsid w:val="191E276E"/>
    <w:rsid w:val="19223B76"/>
    <w:rsid w:val="192371C0"/>
    <w:rsid w:val="1931052D"/>
    <w:rsid w:val="194D3E9E"/>
    <w:rsid w:val="194E1CDC"/>
    <w:rsid w:val="195F08B4"/>
    <w:rsid w:val="19670A22"/>
    <w:rsid w:val="196C2929"/>
    <w:rsid w:val="19741C18"/>
    <w:rsid w:val="19806AE7"/>
    <w:rsid w:val="19841861"/>
    <w:rsid w:val="198A0753"/>
    <w:rsid w:val="19992E6F"/>
    <w:rsid w:val="19A350F4"/>
    <w:rsid w:val="19A61D6C"/>
    <w:rsid w:val="19A815C3"/>
    <w:rsid w:val="19AD1FDB"/>
    <w:rsid w:val="19B41E5D"/>
    <w:rsid w:val="19BA2760"/>
    <w:rsid w:val="19C31B9D"/>
    <w:rsid w:val="19CF1671"/>
    <w:rsid w:val="19D2797D"/>
    <w:rsid w:val="19D8548E"/>
    <w:rsid w:val="19F227D2"/>
    <w:rsid w:val="1A09126D"/>
    <w:rsid w:val="1A1B0185"/>
    <w:rsid w:val="1A2B4800"/>
    <w:rsid w:val="1A310751"/>
    <w:rsid w:val="1A4016EF"/>
    <w:rsid w:val="1A4863FD"/>
    <w:rsid w:val="1A4F5B98"/>
    <w:rsid w:val="1A654739"/>
    <w:rsid w:val="1A6B2F8E"/>
    <w:rsid w:val="1A6B3824"/>
    <w:rsid w:val="1A6E6CC8"/>
    <w:rsid w:val="1A866AC5"/>
    <w:rsid w:val="1A9466E9"/>
    <w:rsid w:val="1A953D87"/>
    <w:rsid w:val="1AA0188A"/>
    <w:rsid w:val="1AB42C93"/>
    <w:rsid w:val="1AE55C10"/>
    <w:rsid w:val="1B002445"/>
    <w:rsid w:val="1B152423"/>
    <w:rsid w:val="1B1B7A75"/>
    <w:rsid w:val="1B1D5514"/>
    <w:rsid w:val="1B2931B1"/>
    <w:rsid w:val="1B324B09"/>
    <w:rsid w:val="1B3A155C"/>
    <w:rsid w:val="1B3D53CD"/>
    <w:rsid w:val="1B3E4C8F"/>
    <w:rsid w:val="1B3F36EA"/>
    <w:rsid w:val="1B4456FD"/>
    <w:rsid w:val="1B4551A8"/>
    <w:rsid w:val="1B480D97"/>
    <w:rsid w:val="1B4E3040"/>
    <w:rsid w:val="1B4F3A8D"/>
    <w:rsid w:val="1B541BA0"/>
    <w:rsid w:val="1B5978D1"/>
    <w:rsid w:val="1B606DC7"/>
    <w:rsid w:val="1B6E5DBD"/>
    <w:rsid w:val="1B7B129E"/>
    <w:rsid w:val="1B822161"/>
    <w:rsid w:val="1B93468A"/>
    <w:rsid w:val="1BB02BE3"/>
    <w:rsid w:val="1BB527BF"/>
    <w:rsid w:val="1BB60497"/>
    <w:rsid w:val="1BBA312A"/>
    <w:rsid w:val="1BBB1575"/>
    <w:rsid w:val="1BC26E4A"/>
    <w:rsid w:val="1BD23C6D"/>
    <w:rsid w:val="1BDA5872"/>
    <w:rsid w:val="1BDC1DB1"/>
    <w:rsid w:val="1BE14EC9"/>
    <w:rsid w:val="1BE62B57"/>
    <w:rsid w:val="1BF0436E"/>
    <w:rsid w:val="1BFE1751"/>
    <w:rsid w:val="1C09048A"/>
    <w:rsid w:val="1C1231A9"/>
    <w:rsid w:val="1C21235B"/>
    <w:rsid w:val="1C3A5625"/>
    <w:rsid w:val="1C3E416F"/>
    <w:rsid w:val="1C420DEA"/>
    <w:rsid w:val="1C4810B4"/>
    <w:rsid w:val="1C5839C5"/>
    <w:rsid w:val="1C604565"/>
    <w:rsid w:val="1C6F1D12"/>
    <w:rsid w:val="1CA465B1"/>
    <w:rsid w:val="1CB609B7"/>
    <w:rsid w:val="1CB80BEA"/>
    <w:rsid w:val="1CBC7B18"/>
    <w:rsid w:val="1CC006D5"/>
    <w:rsid w:val="1CC02C05"/>
    <w:rsid w:val="1CCB2C5C"/>
    <w:rsid w:val="1CE02150"/>
    <w:rsid w:val="1CF01563"/>
    <w:rsid w:val="1CF11FD1"/>
    <w:rsid w:val="1CF30A51"/>
    <w:rsid w:val="1D014D8C"/>
    <w:rsid w:val="1D152EF5"/>
    <w:rsid w:val="1D1F2CC5"/>
    <w:rsid w:val="1D384F74"/>
    <w:rsid w:val="1D3A64EE"/>
    <w:rsid w:val="1D40321F"/>
    <w:rsid w:val="1D4B0984"/>
    <w:rsid w:val="1D567F34"/>
    <w:rsid w:val="1D5A3BAC"/>
    <w:rsid w:val="1D7A38AD"/>
    <w:rsid w:val="1D9511C9"/>
    <w:rsid w:val="1D95597F"/>
    <w:rsid w:val="1D99022B"/>
    <w:rsid w:val="1D9B11ED"/>
    <w:rsid w:val="1DB37BFE"/>
    <w:rsid w:val="1DB9466B"/>
    <w:rsid w:val="1DC13402"/>
    <w:rsid w:val="1DCF792B"/>
    <w:rsid w:val="1DD76C4B"/>
    <w:rsid w:val="1DF27BC0"/>
    <w:rsid w:val="1E0A0DDB"/>
    <w:rsid w:val="1E1050EF"/>
    <w:rsid w:val="1E1B5315"/>
    <w:rsid w:val="1E3F2BCC"/>
    <w:rsid w:val="1E565801"/>
    <w:rsid w:val="1E615E51"/>
    <w:rsid w:val="1E636306"/>
    <w:rsid w:val="1E7512DD"/>
    <w:rsid w:val="1E7A3419"/>
    <w:rsid w:val="1E8253DE"/>
    <w:rsid w:val="1E8506AA"/>
    <w:rsid w:val="1E8E3232"/>
    <w:rsid w:val="1E8F1768"/>
    <w:rsid w:val="1E925670"/>
    <w:rsid w:val="1E934106"/>
    <w:rsid w:val="1E99019A"/>
    <w:rsid w:val="1EA252D3"/>
    <w:rsid w:val="1ECA4192"/>
    <w:rsid w:val="1ECB139F"/>
    <w:rsid w:val="1ECF3313"/>
    <w:rsid w:val="1EFA4416"/>
    <w:rsid w:val="1EFD7C75"/>
    <w:rsid w:val="1F220B09"/>
    <w:rsid w:val="1F306657"/>
    <w:rsid w:val="1F314611"/>
    <w:rsid w:val="1F3A0EE9"/>
    <w:rsid w:val="1F5155CA"/>
    <w:rsid w:val="1F6E5CDA"/>
    <w:rsid w:val="1F754FBC"/>
    <w:rsid w:val="1F844301"/>
    <w:rsid w:val="1F8F0A43"/>
    <w:rsid w:val="1FAB0719"/>
    <w:rsid w:val="1FB83FE9"/>
    <w:rsid w:val="1FCF34A6"/>
    <w:rsid w:val="1FD92658"/>
    <w:rsid w:val="1FF42F28"/>
    <w:rsid w:val="1FFA3D15"/>
    <w:rsid w:val="1FFC6B4D"/>
    <w:rsid w:val="200D3984"/>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A22B44"/>
    <w:rsid w:val="20B0423D"/>
    <w:rsid w:val="20BC1D1D"/>
    <w:rsid w:val="20CA5EA0"/>
    <w:rsid w:val="20DF7882"/>
    <w:rsid w:val="20EA1891"/>
    <w:rsid w:val="20ED287F"/>
    <w:rsid w:val="2102233F"/>
    <w:rsid w:val="210578C0"/>
    <w:rsid w:val="210D70B2"/>
    <w:rsid w:val="211C303E"/>
    <w:rsid w:val="21207EFB"/>
    <w:rsid w:val="213074CD"/>
    <w:rsid w:val="21345329"/>
    <w:rsid w:val="213B11C7"/>
    <w:rsid w:val="213C1B1A"/>
    <w:rsid w:val="215471BD"/>
    <w:rsid w:val="215F0E79"/>
    <w:rsid w:val="218F53CF"/>
    <w:rsid w:val="21901430"/>
    <w:rsid w:val="21907364"/>
    <w:rsid w:val="219604CD"/>
    <w:rsid w:val="219A0091"/>
    <w:rsid w:val="21A63705"/>
    <w:rsid w:val="21AC60BE"/>
    <w:rsid w:val="21B1186D"/>
    <w:rsid w:val="21B358DC"/>
    <w:rsid w:val="21BB17EF"/>
    <w:rsid w:val="21BE06DA"/>
    <w:rsid w:val="21DA7353"/>
    <w:rsid w:val="21DD032A"/>
    <w:rsid w:val="21F309D7"/>
    <w:rsid w:val="21FD1E03"/>
    <w:rsid w:val="220713B5"/>
    <w:rsid w:val="22116B57"/>
    <w:rsid w:val="221504E6"/>
    <w:rsid w:val="221D441D"/>
    <w:rsid w:val="222043D3"/>
    <w:rsid w:val="22302B10"/>
    <w:rsid w:val="223B3215"/>
    <w:rsid w:val="224B3C7C"/>
    <w:rsid w:val="2252057E"/>
    <w:rsid w:val="22567414"/>
    <w:rsid w:val="226A7E3C"/>
    <w:rsid w:val="227523DE"/>
    <w:rsid w:val="22784E5B"/>
    <w:rsid w:val="227C192B"/>
    <w:rsid w:val="22862D42"/>
    <w:rsid w:val="22884F9D"/>
    <w:rsid w:val="229104E1"/>
    <w:rsid w:val="229932BA"/>
    <w:rsid w:val="229C155F"/>
    <w:rsid w:val="22A54A65"/>
    <w:rsid w:val="22A711F5"/>
    <w:rsid w:val="22B36124"/>
    <w:rsid w:val="22C03D87"/>
    <w:rsid w:val="22C51FAD"/>
    <w:rsid w:val="22D859F4"/>
    <w:rsid w:val="22E80F92"/>
    <w:rsid w:val="22ED5A19"/>
    <w:rsid w:val="22F07CF0"/>
    <w:rsid w:val="22F4311E"/>
    <w:rsid w:val="22F55FD3"/>
    <w:rsid w:val="22F75DB7"/>
    <w:rsid w:val="23063448"/>
    <w:rsid w:val="230A5CA1"/>
    <w:rsid w:val="231358A6"/>
    <w:rsid w:val="231D422D"/>
    <w:rsid w:val="232214AD"/>
    <w:rsid w:val="23393695"/>
    <w:rsid w:val="233F7A03"/>
    <w:rsid w:val="23476F9D"/>
    <w:rsid w:val="234A7A04"/>
    <w:rsid w:val="23537DCA"/>
    <w:rsid w:val="23593D4A"/>
    <w:rsid w:val="23651041"/>
    <w:rsid w:val="237056B5"/>
    <w:rsid w:val="237D3655"/>
    <w:rsid w:val="23894CA7"/>
    <w:rsid w:val="239127BB"/>
    <w:rsid w:val="239A54DF"/>
    <w:rsid w:val="239D3A22"/>
    <w:rsid w:val="239E329D"/>
    <w:rsid w:val="23B627CE"/>
    <w:rsid w:val="23BB2B5F"/>
    <w:rsid w:val="23C23E41"/>
    <w:rsid w:val="23DB58B1"/>
    <w:rsid w:val="23DC2343"/>
    <w:rsid w:val="23DF3582"/>
    <w:rsid w:val="23FF4F83"/>
    <w:rsid w:val="24197F0D"/>
    <w:rsid w:val="24211F26"/>
    <w:rsid w:val="244E68FD"/>
    <w:rsid w:val="247457A6"/>
    <w:rsid w:val="24753EAC"/>
    <w:rsid w:val="248428BD"/>
    <w:rsid w:val="24882292"/>
    <w:rsid w:val="248A457B"/>
    <w:rsid w:val="248C2BFC"/>
    <w:rsid w:val="24970DAC"/>
    <w:rsid w:val="249865AD"/>
    <w:rsid w:val="24A40655"/>
    <w:rsid w:val="24B06160"/>
    <w:rsid w:val="24B07C42"/>
    <w:rsid w:val="24B52569"/>
    <w:rsid w:val="24C247E9"/>
    <w:rsid w:val="24D1677F"/>
    <w:rsid w:val="24DE11CD"/>
    <w:rsid w:val="24EC550B"/>
    <w:rsid w:val="24F549F6"/>
    <w:rsid w:val="250202EE"/>
    <w:rsid w:val="250C7751"/>
    <w:rsid w:val="251E1B0C"/>
    <w:rsid w:val="252B07AD"/>
    <w:rsid w:val="2535374E"/>
    <w:rsid w:val="2536697B"/>
    <w:rsid w:val="253925C7"/>
    <w:rsid w:val="25395856"/>
    <w:rsid w:val="254708B9"/>
    <w:rsid w:val="25526C0C"/>
    <w:rsid w:val="25672848"/>
    <w:rsid w:val="2577161E"/>
    <w:rsid w:val="258E2BD9"/>
    <w:rsid w:val="25920556"/>
    <w:rsid w:val="25954250"/>
    <w:rsid w:val="259F1CD6"/>
    <w:rsid w:val="25A00E92"/>
    <w:rsid w:val="25AF3943"/>
    <w:rsid w:val="25B423B8"/>
    <w:rsid w:val="25D11AE3"/>
    <w:rsid w:val="25D33985"/>
    <w:rsid w:val="25D409E9"/>
    <w:rsid w:val="25E9784C"/>
    <w:rsid w:val="25EF228B"/>
    <w:rsid w:val="25F52E16"/>
    <w:rsid w:val="260174A5"/>
    <w:rsid w:val="26130016"/>
    <w:rsid w:val="261C21DA"/>
    <w:rsid w:val="26205D3C"/>
    <w:rsid w:val="26272006"/>
    <w:rsid w:val="262743D8"/>
    <w:rsid w:val="2634163D"/>
    <w:rsid w:val="263D3AA0"/>
    <w:rsid w:val="2644258C"/>
    <w:rsid w:val="26454B6A"/>
    <w:rsid w:val="26461FAA"/>
    <w:rsid w:val="265167FA"/>
    <w:rsid w:val="266859D6"/>
    <w:rsid w:val="2671369E"/>
    <w:rsid w:val="26727B69"/>
    <w:rsid w:val="26787C79"/>
    <w:rsid w:val="267B616D"/>
    <w:rsid w:val="2685733F"/>
    <w:rsid w:val="26883C1B"/>
    <w:rsid w:val="268C21D2"/>
    <w:rsid w:val="26A33069"/>
    <w:rsid w:val="26A61F70"/>
    <w:rsid w:val="26AA5779"/>
    <w:rsid w:val="26BA396D"/>
    <w:rsid w:val="26C274F5"/>
    <w:rsid w:val="26DD7423"/>
    <w:rsid w:val="26E8267A"/>
    <w:rsid w:val="26E96556"/>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C20AEA"/>
    <w:rsid w:val="27DA27C8"/>
    <w:rsid w:val="27E6004D"/>
    <w:rsid w:val="28192472"/>
    <w:rsid w:val="281C3242"/>
    <w:rsid w:val="281C42BA"/>
    <w:rsid w:val="28200BA5"/>
    <w:rsid w:val="282B2F7A"/>
    <w:rsid w:val="28421EBB"/>
    <w:rsid w:val="28462E0C"/>
    <w:rsid w:val="2858592B"/>
    <w:rsid w:val="285F7E79"/>
    <w:rsid w:val="28643A51"/>
    <w:rsid w:val="2868479F"/>
    <w:rsid w:val="28711FFF"/>
    <w:rsid w:val="28777DA9"/>
    <w:rsid w:val="28857AA5"/>
    <w:rsid w:val="28884B4A"/>
    <w:rsid w:val="28A2134E"/>
    <w:rsid w:val="28AA4AE1"/>
    <w:rsid w:val="28B5223D"/>
    <w:rsid w:val="28B93E9B"/>
    <w:rsid w:val="28C01FA6"/>
    <w:rsid w:val="28C219ED"/>
    <w:rsid w:val="28D41642"/>
    <w:rsid w:val="28DD746D"/>
    <w:rsid w:val="28E11298"/>
    <w:rsid w:val="28F141E3"/>
    <w:rsid w:val="28F97CDC"/>
    <w:rsid w:val="29000E66"/>
    <w:rsid w:val="290079FD"/>
    <w:rsid w:val="29065C96"/>
    <w:rsid w:val="29073ECB"/>
    <w:rsid w:val="29103740"/>
    <w:rsid w:val="291244AD"/>
    <w:rsid w:val="291819FB"/>
    <w:rsid w:val="29340364"/>
    <w:rsid w:val="293E0C61"/>
    <w:rsid w:val="29425349"/>
    <w:rsid w:val="295177E4"/>
    <w:rsid w:val="29520812"/>
    <w:rsid w:val="295230C2"/>
    <w:rsid w:val="29556908"/>
    <w:rsid w:val="29740AA0"/>
    <w:rsid w:val="2979648F"/>
    <w:rsid w:val="29811830"/>
    <w:rsid w:val="2989509D"/>
    <w:rsid w:val="298F53A1"/>
    <w:rsid w:val="298F5D2F"/>
    <w:rsid w:val="29954869"/>
    <w:rsid w:val="299C5620"/>
    <w:rsid w:val="29A47D92"/>
    <w:rsid w:val="29AF3A27"/>
    <w:rsid w:val="29C00707"/>
    <w:rsid w:val="29C53564"/>
    <w:rsid w:val="29C914DE"/>
    <w:rsid w:val="29D831E0"/>
    <w:rsid w:val="29E717F7"/>
    <w:rsid w:val="29EB6E3E"/>
    <w:rsid w:val="29F529D1"/>
    <w:rsid w:val="2A022C00"/>
    <w:rsid w:val="2A057D55"/>
    <w:rsid w:val="2A182E99"/>
    <w:rsid w:val="2A200F02"/>
    <w:rsid w:val="2A4860B1"/>
    <w:rsid w:val="2A4A429F"/>
    <w:rsid w:val="2A536A42"/>
    <w:rsid w:val="2A6A1D9B"/>
    <w:rsid w:val="2A6C0F70"/>
    <w:rsid w:val="2A6E0EA8"/>
    <w:rsid w:val="2A7032A0"/>
    <w:rsid w:val="2A714780"/>
    <w:rsid w:val="2A747B39"/>
    <w:rsid w:val="2A845B82"/>
    <w:rsid w:val="2A9C4D12"/>
    <w:rsid w:val="2AA461C9"/>
    <w:rsid w:val="2AA904E7"/>
    <w:rsid w:val="2ABA31CE"/>
    <w:rsid w:val="2ACD79D1"/>
    <w:rsid w:val="2AD12BC7"/>
    <w:rsid w:val="2ADF7B36"/>
    <w:rsid w:val="2AEF2022"/>
    <w:rsid w:val="2AF341CC"/>
    <w:rsid w:val="2AFA7FB9"/>
    <w:rsid w:val="2B016F67"/>
    <w:rsid w:val="2B091896"/>
    <w:rsid w:val="2B0D4B3C"/>
    <w:rsid w:val="2B1E58EA"/>
    <w:rsid w:val="2B26234C"/>
    <w:rsid w:val="2B263AED"/>
    <w:rsid w:val="2B2F6124"/>
    <w:rsid w:val="2B5441F5"/>
    <w:rsid w:val="2B563EE5"/>
    <w:rsid w:val="2B5B480F"/>
    <w:rsid w:val="2B5C5A16"/>
    <w:rsid w:val="2B617315"/>
    <w:rsid w:val="2B796964"/>
    <w:rsid w:val="2B7B70F6"/>
    <w:rsid w:val="2B817762"/>
    <w:rsid w:val="2BA32FA5"/>
    <w:rsid w:val="2BB16ABB"/>
    <w:rsid w:val="2BBF63B5"/>
    <w:rsid w:val="2BC731A2"/>
    <w:rsid w:val="2BC925C7"/>
    <w:rsid w:val="2BD346D7"/>
    <w:rsid w:val="2BFD1BF6"/>
    <w:rsid w:val="2C190290"/>
    <w:rsid w:val="2C2075A2"/>
    <w:rsid w:val="2C2D0F83"/>
    <w:rsid w:val="2C342A24"/>
    <w:rsid w:val="2C342DFC"/>
    <w:rsid w:val="2C3E5DF7"/>
    <w:rsid w:val="2C442DC3"/>
    <w:rsid w:val="2C471B3F"/>
    <w:rsid w:val="2C541B27"/>
    <w:rsid w:val="2C6912D7"/>
    <w:rsid w:val="2C753F6B"/>
    <w:rsid w:val="2C796053"/>
    <w:rsid w:val="2C923306"/>
    <w:rsid w:val="2C9607F5"/>
    <w:rsid w:val="2C995BD1"/>
    <w:rsid w:val="2C9A712E"/>
    <w:rsid w:val="2CB61AE3"/>
    <w:rsid w:val="2CBA3B07"/>
    <w:rsid w:val="2CDB3A4B"/>
    <w:rsid w:val="2CFA03E5"/>
    <w:rsid w:val="2CFF78C1"/>
    <w:rsid w:val="2D117128"/>
    <w:rsid w:val="2D1B1E2E"/>
    <w:rsid w:val="2D256FFF"/>
    <w:rsid w:val="2D276E48"/>
    <w:rsid w:val="2D2A223D"/>
    <w:rsid w:val="2D2B0B59"/>
    <w:rsid w:val="2D45175C"/>
    <w:rsid w:val="2D4F36DE"/>
    <w:rsid w:val="2D71462F"/>
    <w:rsid w:val="2D7666D7"/>
    <w:rsid w:val="2D865EBE"/>
    <w:rsid w:val="2D875FC8"/>
    <w:rsid w:val="2D960D18"/>
    <w:rsid w:val="2D9A0598"/>
    <w:rsid w:val="2DAA342D"/>
    <w:rsid w:val="2DAC443E"/>
    <w:rsid w:val="2DBD3F63"/>
    <w:rsid w:val="2DC47C48"/>
    <w:rsid w:val="2DCC4C23"/>
    <w:rsid w:val="2DEE1B12"/>
    <w:rsid w:val="2E01722C"/>
    <w:rsid w:val="2E045D2E"/>
    <w:rsid w:val="2E0E661D"/>
    <w:rsid w:val="2E110110"/>
    <w:rsid w:val="2E162FE5"/>
    <w:rsid w:val="2E17209F"/>
    <w:rsid w:val="2E2E53E0"/>
    <w:rsid w:val="2E3742EE"/>
    <w:rsid w:val="2E3C13BB"/>
    <w:rsid w:val="2E4933AD"/>
    <w:rsid w:val="2E5679CA"/>
    <w:rsid w:val="2E591DCE"/>
    <w:rsid w:val="2E5C0653"/>
    <w:rsid w:val="2E676093"/>
    <w:rsid w:val="2E746DA9"/>
    <w:rsid w:val="2E7A0DE6"/>
    <w:rsid w:val="2E8D2FDC"/>
    <w:rsid w:val="2E9607E3"/>
    <w:rsid w:val="2EA47569"/>
    <w:rsid w:val="2EC81A02"/>
    <w:rsid w:val="2ECD4DE4"/>
    <w:rsid w:val="2ECF2C7E"/>
    <w:rsid w:val="2ED87438"/>
    <w:rsid w:val="2EFE64B1"/>
    <w:rsid w:val="2F030EDC"/>
    <w:rsid w:val="2F173125"/>
    <w:rsid w:val="2F281077"/>
    <w:rsid w:val="2F283B36"/>
    <w:rsid w:val="2F3A7CC9"/>
    <w:rsid w:val="2F49069A"/>
    <w:rsid w:val="2F6B544F"/>
    <w:rsid w:val="2F851F0F"/>
    <w:rsid w:val="2F921E79"/>
    <w:rsid w:val="2F96327B"/>
    <w:rsid w:val="2F9C0EF6"/>
    <w:rsid w:val="2FA33A42"/>
    <w:rsid w:val="2FA738A8"/>
    <w:rsid w:val="2FAD55CC"/>
    <w:rsid w:val="2FC2217A"/>
    <w:rsid w:val="2FCA7FF9"/>
    <w:rsid w:val="2FD75BA2"/>
    <w:rsid w:val="2FD9399B"/>
    <w:rsid w:val="2FDE5642"/>
    <w:rsid w:val="2FE1102C"/>
    <w:rsid w:val="2FE17A2C"/>
    <w:rsid w:val="2FE66C75"/>
    <w:rsid w:val="2FE70846"/>
    <w:rsid w:val="2FEE36D0"/>
    <w:rsid w:val="2FFC3BA4"/>
    <w:rsid w:val="3002417B"/>
    <w:rsid w:val="300655B7"/>
    <w:rsid w:val="30087E80"/>
    <w:rsid w:val="300A2B90"/>
    <w:rsid w:val="3012636A"/>
    <w:rsid w:val="30162AA8"/>
    <w:rsid w:val="302257D8"/>
    <w:rsid w:val="302F0FCA"/>
    <w:rsid w:val="302F7E51"/>
    <w:rsid w:val="3041780C"/>
    <w:rsid w:val="30436919"/>
    <w:rsid w:val="30465464"/>
    <w:rsid w:val="30527F43"/>
    <w:rsid w:val="30626FC0"/>
    <w:rsid w:val="30657FEF"/>
    <w:rsid w:val="306E50AF"/>
    <w:rsid w:val="3075169C"/>
    <w:rsid w:val="307678F8"/>
    <w:rsid w:val="307D6351"/>
    <w:rsid w:val="307F4D58"/>
    <w:rsid w:val="3085193E"/>
    <w:rsid w:val="309F0153"/>
    <w:rsid w:val="30A04C0F"/>
    <w:rsid w:val="30A5230C"/>
    <w:rsid w:val="30B76E8B"/>
    <w:rsid w:val="30C8598D"/>
    <w:rsid w:val="30CD24F8"/>
    <w:rsid w:val="30CE5FD3"/>
    <w:rsid w:val="30D90FBA"/>
    <w:rsid w:val="30DC0B9E"/>
    <w:rsid w:val="30F05EFD"/>
    <w:rsid w:val="30F70433"/>
    <w:rsid w:val="3103465C"/>
    <w:rsid w:val="310B2DB2"/>
    <w:rsid w:val="3113618E"/>
    <w:rsid w:val="31292511"/>
    <w:rsid w:val="312B6849"/>
    <w:rsid w:val="31400837"/>
    <w:rsid w:val="31457D69"/>
    <w:rsid w:val="314844B7"/>
    <w:rsid w:val="314C4C30"/>
    <w:rsid w:val="314E5F5F"/>
    <w:rsid w:val="315314C7"/>
    <w:rsid w:val="319B22F8"/>
    <w:rsid w:val="319D720A"/>
    <w:rsid w:val="31A14D33"/>
    <w:rsid w:val="31A4693F"/>
    <w:rsid w:val="31BA2D82"/>
    <w:rsid w:val="31C16DEC"/>
    <w:rsid w:val="31C16E90"/>
    <w:rsid w:val="31C50717"/>
    <w:rsid w:val="31C95634"/>
    <w:rsid w:val="31D74AA5"/>
    <w:rsid w:val="31E246BF"/>
    <w:rsid w:val="31EE7092"/>
    <w:rsid w:val="31F34583"/>
    <w:rsid w:val="32051233"/>
    <w:rsid w:val="32126FAF"/>
    <w:rsid w:val="32176E85"/>
    <w:rsid w:val="32197748"/>
    <w:rsid w:val="3229452B"/>
    <w:rsid w:val="32294C1D"/>
    <w:rsid w:val="324B6051"/>
    <w:rsid w:val="32513046"/>
    <w:rsid w:val="32555DB5"/>
    <w:rsid w:val="325C3255"/>
    <w:rsid w:val="327173DA"/>
    <w:rsid w:val="329304E4"/>
    <w:rsid w:val="32996AB0"/>
    <w:rsid w:val="32AE4E4F"/>
    <w:rsid w:val="32B308BC"/>
    <w:rsid w:val="32B54449"/>
    <w:rsid w:val="32B77812"/>
    <w:rsid w:val="32B94CA6"/>
    <w:rsid w:val="32BD57DE"/>
    <w:rsid w:val="32BF45FE"/>
    <w:rsid w:val="32C535AA"/>
    <w:rsid w:val="32CB03BD"/>
    <w:rsid w:val="32D23074"/>
    <w:rsid w:val="32DE1267"/>
    <w:rsid w:val="32F65D72"/>
    <w:rsid w:val="32F903EE"/>
    <w:rsid w:val="32F91C1C"/>
    <w:rsid w:val="330576AC"/>
    <w:rsid w:val="3309598E"/>
    <w:rsid w:val="330F3ADB"/>
    <w:rsid w:val="330F6E3C"/>
    <w:rsid w:val="33110063"/>
    <w:rsid w:val="33187832"/>
    <w:rsid w:val="332730C1"/>
    <w:rsid w:val="332F6F63"/>
    <w:rsid w:val="333D5F13"/>
    <w:rsid w:val="335C412C"/>
    <w:rsid w:val="3364467E"/>
    <w:rsid w:val="3365758F"/>
    <w:rsid w:val="336853DC"/>
    <w:rsid w:val="33A273FA"/>
    <w:rsid w:val="33A33ECB"/>
    <w:rsid w:val="33AC0409"/>
    <w:rsid w:val="33D13A58"/>
    <w:rsid w:val="33E20BAF"/>
    <w:rsid w:val="33EF383A"/>
    <w:rsid w:val="340258F0"/>
    <w:rsid w:val="34073EDB"/>
    <w:rsid w:val="340D7D99"/>
    <w:rsid w:val="341C07AC"/>
    <w:rsid w:val="342438C6"/>
    <w:rsid w:val="343521A4"/>
    <w:rsid w:val="343A7A64"/>
    <w:rsid w:val="343B0738"/>
    <w:rsid w:val="344E5FF7"/>
    <w:rsid w:val="344E63B2"/>
    <w:rsid w:val="345B4C9D"/>
    <w:rsid w:val="346F54EA"/>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B7E1B"/>
    <w:rsid w:val="359C4DD6"/>
    <w:rsid w:val="35A33B3D"/>
    <w:rsid w:val="35A952DD"/>
    <w:rsid w:val="35AA76FB"/>
    <w:rsid w:val="35AC5773"/>
    <w:rsid w:val="35B4139A"/>
    <w:rsid w:val="35C33988"/>
    <w:rsid w:val="35C52ADD"/>
    <w:rsid w:val="35CA0653"/>
    <w:rsid w:val="35E728F2"/>
    <w:rsid w:val="35FB7787"/>
    <w:rsid w:val="35FC01A9"/>
    <w:rsid w:val="36001BEE"/>
    <w:rsid w:val="36061E4B"/>
    <w:rsid w:val="36167A65"/>
    <w:rsid w:val="364A6506"/>
    <w:rsid w:val="365D5FF4"/>
    <w:rsid w:val="36930D53"/>
    <w:rsid w:val="36A6025D"/>
    <w:rsid w:val="36B35D0B"/>
    <w:rsid w:val="36DB0811"/>
    <w:rsid w:val="36E97E7F"/>
    <w:rsid w:val="37004C1A"/>
    <w:rsid w:val="370A576F"/>
    <w:rsid w:val="370D0F69"/>
    <w:rsid w:val="371F6B42"/>
    <w:rsid w:val="37262D99"/>
    <w:rsid w:val="373931A5"/>
    <w:rsid w:val="373C5785"/>
    <w:rsid w:val="37445834"/>
    <w:rsid w:val="374C56CA"/>
    <w:rsid w:val="374F77DC"/>
    <w:rsid w:val="37511887"/>
    <w:rsid w:val="375B2675"/>
    <w:rsid w:val="375C1A52"/>
    <w:rsid w:val="37635A15"/>
    <w:rsid w:val="3765520F"/>
    <w:rsid w:val="37692E3F"/>
    <w:rsid w:val="376E7F03"/>
    <w:rsid w:val="377A4890"/>
    <w:rsid w:val="37876ED3"/>
    <w:rsid w:val="378B199C"/>
    <w:rsid w:val="378D5FD4"/>
    <w:rsid w:val="3794156C"/>
    <w:rsid w:val="37945963"/>
    <w:rsid w:val="37B23BE6"/>
    <w:rsid w:val="37B51030"/>
    <w:rsid w:val="37B84B0C"/>
    <w:rsid w:val="37BA69A3"/>
    <w:rsid w:val="37C75770"/>
    <w:rsid w:val="37F00B3F"/>
    <w:rsid w:val="37FE12DF"/>
    <w:rsid w:val="38115A2C"/>
    <w:rsid w:val="381D2101"/>
    <w:rsid w:val="381E60E2"/>
    <w:rsid w:val="3821799F"/>
    <w:rsid w:val="38386CAF"/>
    <w:rsid w:val="385501C1"/>
    <w:rsid w:val="388B68E3"/>
    <w:rsid w:val="388E70EA"/>
    <w:rsid w:val="38B30FD4"/>
    <w:rsid w:val="38B5403F"/>
    <w:rsid w:val="38B86576"/>
    <w:rsid w:val="38D63757"/>
    <w:rsid w:val="38E506E7"/>
    <w:rsid w:val="38F26B33"/>
    <w:rsid w:val="38FC2E1C"/>
    <w:rsid w:val="39117128"/>
    <w:rsid w:val="391B6E97"/>
    <w:rsid w:val="391F07F8"/>
    <w:rsid w:val="39380B6C"/>
    <w:rsid w:val="39424429"/>
    <w:rsid w:val="394453A2"/>
    <w:rsid w:val="3946777C"/>
    <w:rsid w:val="39522C1E"/>
    <w:rsid w:val="39567889"/>
    <w:rsid w:val="395A626B"/>
    <w:rsid w:val="395D7FF9"/>
    <w:rsid w:val="395F541E"/>
    <w:rsid w:val="39746636"/>
    <w:rsid w:val="39755157"/>
    <w:rsid w:val="39833F78"/>
    <w:rsid w:val="39985693"/>
    <w:rsid w:val="399B620D"/>
    <w:rsid w:val="39D52332"/>
    <w:rsid w:val="39F117FE"/>
    <w:rsid w:val="39F16687"/>
    <w:rsid w:val="39FB0DE1"/>
    <w:rsid w:val="39FE671C"/>
    <w:rsid w:val="3A055007"/>
    <w:rsid w:val="3A0725FB"/>
    <w:rsid w:val="3A0A41F9"/>
    <w:rsid w:val="3A1811CA"/>
    <w:rsid w:val="3A2546AE"/>
    <w:rsid w:val="3A2D0572"/>
    <w:rsid w:val="3A30708B"/>
    <w:rsid w:val="3A4524AB"/>
    <w:rsid w:val="3A4A20D4"/>
    <w:rsid w:val="3A5330AF"/>
    <w:rsid w:val="3A6625F3"/>
    <w:rsid w:val="3A7C59C8"/>
    <w:rsid w:val="3A951F6E"/>
    <w:rsid w:val="3AA16DB0"/>
    <w:rsid w:val="3AA83000"/>
    <w:rsid w:val="3AB34511"/>
    <w:rsid w:val="3AC5673A"/>
    <w:rsid w:val="3ACA0F81"/>
    <w:rsid w:val="3ADB2B4F"/>
    <w:rsid w:val="3AE622EC"/>
    <w:rsid w:val="3AE71B89"/>
    <w:rsid w:val="3AFD5749"/>
    <w:rsid w:val="3B016A80"/>
    <w:rsid w:val="3B057A4E"/>
    <w:rsid w:val="3B065533"/>
    <w:rsid w:val="3B091EC4"/>
    <w:rsid w:val="3B096423"/>
    <w:rsid w:val="3B2241F5"/>
    <w:rsid w:val="3B241FDE"/>
    <w:rsid w:val="3B327F99"/>
    <w:rsid w:val="3B42755D"/>
    <w:rsid w:val="3B5F3424"/>
    <w:rsid w:val="3B666BF4"/>
    <w:rsid w:val="3B6B48A9"/>
    <w:rsid w:val="3B6C24FA"/>
    <w:rsid w:val="3B822052"/>
    <w:rsid w:val="3B8634AF"/>
    <w:rsid w:val="3BA40581"/>
    <w:rsid w:val="3BAD7B15"/>
    <w:rsid w:val="3BB33995"/>
    <w:rsid w:val="3BB61223"/>
    <w:rsid w:val="3BBD0EEE"/>
    <w:rsid w:val="3BC72966"/>
    <w:rsid w:val="3BC879CD"/>
    <w:rsid w:val="3BDE52B9"/>
    <w:rsid w:val="3BE073B6"/>
    <w:rsid w:val="3BE83461"/>
    <w:rsid w:val="3BEA5DDE"/>
    <w:rsid w:val="3BEE71F3"/>
    <w:rsid w:val="3C0B6367"/>
    <w:rsid w:val="3C116B67"/>
    <w:rsid w:val="3C266C01"/>
    <w:rsid w:val="3C302A5B"/>
    <w:rsid w:val="3C3326BF"/>
    <w:rsid w:val="3C4714A3"/>
    <w:rsid w:val="3C5560A3"/>
    <w:rsid w:val="3C582462"/>
    <w:rsid w:val="3C5E7186"/>
    <w:rsid w:val="3C5F7FA7"/>
    <w:rsid w:val="3C645C7B"/>
    <w:rsid w:val="3C6C358B"/>
    <w:rsid w:val="3C77640D"/>
    <w:rsid w:val="3C802BF2"/>
    <w:rsid w:val="3CA91CB9"/>
    <w:rsid w:val="3CB84B35"/>
    <w:rsid w:val="3CCC3063"/>
    <w:rsid w:val="3CD83F90"/>
    <w:rsid w:val="3CE87303"/>
    <w:rsid w:val="3CE957B3"/>
    <w:rsid w:val="3CEB280C"/>
    <w:rsid w:val="3CEE235D"/>
    <w:rsid w:val="3CF46651"/>
    <w:rsid w:val="3D0E4D44"/>
    <w:rsid w:val="3D1121FD"/>
    <w:rsid w:val="3D2165A2"/>
    <w:rsid w:val="3D2E7775"/>
    <w:rsid w:val="3D47611F"/>
    <w:rsid w:val="3D521D9F"/>
    <w:rsid w:val="3D522A89"/>
    <w:rsid w:val="3D533A43"/>
    <w:rsid w:val="3D5815F8"/>
    <w:rsid w:val="3D584181"/>
    <w:rsid w:val="3D5C2E82"/>
    <w:rsid w:val="3D6E2C65"/>
    <w:rsid w:val="3D757D21"/>
    <w:rsid w:val="3D830326"/>
    <w:rsid w:val="3D860A62"/>
    <w:rsid w:val="3DA03ADB"/>
    <w:rsid w:val="3DA80F4B"/>
    <w:rsid w:val="3DAA285C"/>
    <w:rsid w:val="3DAF24D8"/>
    <w:rsid w:val="3DB3447E"/>
    <w:rsid w:val="3DB62307"/>
    <w:rsid w:val="3DC50052"/>
    <w:rsid w:val="3DE80B66"/>
    <w:rsid w:val="3DED4EB9"/>
    <w:rsid w:val="3DFB542C"/>
    <w:rsid w:val="3E0C171E"/>
    <w:rsid w:val="3E1223FD"/>
    <w:rsid w:val="3E170B85"/>
    <w:rsid w:val="3E193909"/>
    <w:rsid w:val="3E1A1B18"/>
    <w:rsid w:val="3E2D1345"/>
    <w:rsid w:val="3E311518"/>
    <w:rsid w:val="3E343489"/>
    <w:rsid w:val="3E422F8C"/>
    <w:rsid w:val="3E55778A"/>
    <w:rsid w:val="3E5901A0"/>
    <w:rsid w:val="3E6229E2"/>
    <w:rsid w:val="3E702EC8"/>
    <w:rsid w:val="3E743A96"/>
    <w:rsid w:val="3E76016E"/>
    <w:rsid w:val="3E903055"/>
    <w:rsid w:val="3E91721A"/>
    <w:rsid w:val="3E93467C"/>
    <w:rsid w:val="3E9B1332"/>
    <w:rsid w:val="3EB2264A"/>
    <w:rsid w:val="3EB95EE3"/>
    <w:rsid w:val="3EC12763"/>
    <w:rsid w:val="3EC646EF"/>
    <w:rsid w:val="3ECF7332"/>
    <w:rsid w:val="3ECF78E9"/>
    <w:rsid w:val="3ED3663C"/>
    <w:rsid w:val="3ED53BDF"/>
    <w:rsid w:val="3EF11328"/>
    <w:rsid w:val="3F16682E"/>
    <w:rsid w:val="3F185D0F"/>
    <w:rsid w:val="3F1B7823"/>
    <w:rsid w:val="3F201F9B"/>
    <w:rsid w:val="3F2B3761"/>
    <w:rsid w:val="3F4948DC"/>
    <w:rsid w:val="3F51311F"/>
    <w:rsid w:val="3F517183"/>
    <w:rsid w:val="3F5D0885"/>
    <w:rsid w:val="3F636323"/>
    <w:rsid w:val="3F747326"/>
    <w:rsid w:val="3F7C1FDC"/>
    <w:rsid w:val="3F94771A"/>
    <w:rsid w:val="3FA57CA6"/>
    <w:rsid w:val="3FAA26F4"/>
    <w:rsid w:val="3FAC3C58"/>
    <w:rsid w:val="3FB5037C"/>
    <w:rsid w:val="3FB53489"/>
    <w:rsid w:val="3FB575A8"/>
    <w:rsid w:val="3FC77227"/>
    <w:rsid w:val="3FD32B47"/>
    <w:rsid w:val="3FE01AF9"/>
    <w:rsid w:val="3FE4434B"/>
    <w:rsid w:val="3FE670A1"/>
    <w:rsid w:val="4001737F"/>
    <w:rsid w:val="400374A6"/>
    <w:rsid w:val="402322FA"/>
    <w:rsid w:val="40356E88"/>
    <w:rsid w:val="405335C5"/>
    <w:rsid w:val="4055118D"/>
    <w:rsid w:val="405D5614"/>
    <w:rsid w:val="40602908"/>
    <w:rsid w:val="40621D4A"/>
    <w:rsid w:val="406727C7"/>
    <w:rsid w:val="40775DD0"/>
    <w:rsid w:val="407922F7"/>
    <w:rsid w:val="40871E6A"/>
    <w:rsid w:val="408B69AB"/>
    <w:rsid w:val="409252AD"/>
    <w:rsid w:val="40947E9B"/>
    <w:rsid w:val="40982D0D"/>
    <w:rsid w:val="409918F8"/>
    <w:rsid w:val="409A6720"/>
    <w:rsid w:val="40A51334"/>
    <w:rsid w:val="40C14FE2"/>
    <w:rsid w:val="40C161BE"/>
    <w:rsid w:val="40C840C5"/>
    <w:rsid w:val="40C87213"/>
    <w:rsid w:val="40CC161A"/>
    <w:rsid w:val="40D77C74"/>
    <w:rsid w:val="410A3DFC"/>
    <w:rsid w:val="411A77C4"/>
    <w:rsid w:val="4135646A"/>
    <w:rsid w:val="4141735E"/>
    <w:rsid w:val="41432479"/>
    <w:rsid w:val="41432B7B"/>
    <w:rsid w:val="4154079A"/>
    <w:rsid w:val="4160628F"/>
    <w:rsid w:val="41652452"/>
    <w:rsid w:val="41697B8A"/>
    <w:rsid w:val="417D12F5"/>
    <w:rsid w:val="418C1B9C"/>
    <w:rsid w:val="419F52DB"/>
    <w:rsid w:val="41A62109"/>
    <w:rsid w:val="41C04327"/>
    <w:rsid w:val="41C569AD"/>
    <w:rsid w:val="41C90B36"/>
    <w:rsid w:val="41E861C6"/>
    <w:rsid w:val="41F224AD"/>
    <w:rsid w:val="41F41653"/>
    <w:rsid w:val="41F638DB"/>
    <w:rsid w:val="41F7755A"/>
    <w:rsid w:val="42086CCB"/>
    <w:rsid w:val="42093571"/>
    <w:rsid w:val="42127DF8"/>
    <w:rsid w:val="42170E07"/>
    <w:rsid w:val="421F6680"/>
    <w:rsid w:val="42223726"/>
    <w:rsid w:val="423D4354"/>
    <w:rsid w:val="42405392"/>
    <w:rsid w:val="42456A6B"/>
    <w:rsid w:val="4252450B"/>
    <w:rsid w:val="425776C3"/>
    <w:rsid w:val="425D294B"/>
    <w:rsid w:val="425F5DDD"/>
    <w:rsid w:val="42841B15"/>
    <w:rsid w:val="42861FDE"/>
    <w:rsid w:val="42900320"/>
    <w:rsid w:val="429A048A"/>
    <w:rsid w:val="42BE4B2F"/>
    <w:rsid w:val="42BF5EF5"/>
    <w:rsid w:val="42C07F97"/>
    <w:rsid w:val="42D85791"/>
    <w:rsid w:val="42E56410"/>
    <w:rsid w:val="42F750B7"/>
    <w:rsid w:val="43036CBD"/>
    <w:rsid w:val="4309438A"/>
    <w:rsid w:val="430A3BB6"/>
    <w:rsid w:val="432F2AB5"/>
    <w:rsid w:val="4350181C"/>
    <w:rsid w:val="43593065"/>
    <w:rsid w:val="43594F76"/>
    <w:rsid w:val="435B5B00"/>
    <w:rsid w:val="43665A0F"/>
    <w:rsid w:val="43742F6A"/>
    <w:rsid w:val="438A757E"/>
    <w:rsid w:val="43A82801"/>
    <w:rsid w:val="43A82A15"/>
    <w:rsid w:val="43B214C8"/>
    <w:rsid w:val="43B653C4"/>
    <w:rsid w:val="43BA2619"/>
    <w:rsid w:val="43BD2873"/>
    <w:rsid w:val="43C60E55"/>
    <w:rsid w:val="43C673C7"/>
    <w:rsid w:val="43DD5384"/>
    <w:rsid w:val="440D6C37"/>
    <w:rsid w:val="441116CB"/>
    <w:rsid w:val="44220926"/>
    <w:rsid w:val="44264567"/>
    <w:rsid w:val="443A1CA1"/>
    <w:rsid w:val="443D4443"/>
    <w:rsid w:val="44655F19"/>
    <w:rsid w:val="446C0054"/>
    <w:rsid w:val="44707490"/>
    <w:rsid w:val="44783973"/>
    <w:rsid w:val="447C4766"/>
    <w:rsid w:val="448710EC"/>
    <w:rsid w:val="44A83D95"/>
    <w:rsid w:val="44B36A4E"/>
    <w:rsid w:val="44BB2A2F"/>
    <w:rsid w:val="44BD7EDD"/>
    <w:rsid w:val="44BE6FA3"/>
    <w:rsid w:val="44C21086"/>
    <w:rsid w:val="44C64109"/>
    <w:rsid w:val="44EC5E91"/>
    <w:rsid w:val="44F67621"/>
    <w:rsid w:val="44F86EB4"/>
    <w:rsid w:val="45000041"/>
    <w:rsid w:val="4509606D"/>
    <w:rsid w:val="450C17B8"/>
    <w:rsid w:val="45137033"/>
    <w:rsid w:val="45170A35"/>
    <w:rsid w:val="45172D26"/>
    <w:rsid w:val="45215682"/>
    <w:rsid w:val="45263E6F"/>
    <w:rsid w:val="452D553F"/>
    <w:rsid w:val="452E1C7B"/>
    <w:rsid w:val="45452FD7"/>
    <w:rsid w:val="454E0D0B"/>
    <w:rsid w:val="455278F5"/>
    <w:rsid w:val="455B383B"/>
    <w:rsid w:val="456D4C0A"/>
    <w:rsid w:val="45776ED2"/>
    <w:rsid w:val="457D185F"/>
    <w:rsid w:val="458A1A8D"/>
    <w:rsid w:val="458D1F42"/>
    <w:rsid w:val="459B2F61"/>
    <w:rsid w:val="459D1A6A"/>
    <w:rsid w:val="45A92439"/>
    <w:rsid w:val="45B13662"/>
    <w:rsid w:val="45B24F7E"/>
    <w:rsid w:val="45BB3C4A"/>
    <w:rsid w:val="45D22984"/>
    <w:rsid w:val="45DD0844"/>
    <w:rsid w:val="45E02B3F"/>
    <w:rsid w:val="45E8665C"/>
    <w:rsid w:val="45EF6FA0"/>
    <w:rsid w:val="45F14296"/>
    <w:rsid w:val="46066730"/>
    <w:rsid w:val="460B77AA"/>
    <w:rsid w:val="460E78E4"/>
    <w:rsid w:val="46295ADB"/>
    <w:rsid w:val="462A6F26"/>
    <w:rsid w:val="463C5657"/>
    <w:rsid w:val="46451BBF"/>
    <w:rsid w:val="464D3520"/>
    <w:rsid w:val="464E3356"/>
    <w:rsid w:val="46677B5A"/>
    <w:rsid w:val="46884BC7"/>
    <w:rsid w:val="468C047B"/>
    <w:rsid w:val="46925933"/>
    <w:rsid w:val="46933A87"/>
    <w:rsid w:val="46AA6112"/>
    <w:rsid w:val="46BE5988"/>
    <w:rsid w:val="46CB76D3"/>
    <w:rsid w:val="46DE7F6F"/>
    <w:rsid w:val="46EC5506"/>
    <w:rsid w:val="47067634"/>
    <w:rsid w:val="471C5220"/>
    <w:rsid w:val="4736006F"/>
    <w:rsid w:val="473750E1"/>
    <w:rsid w:val="47384686"/>
    <w:rsid w:val="47384BC2"/>
    <w:rsid w:val="473C3B8B"/>
    <w:rsid w:val="474902EE"/>
    <w:rsid w:val="476B3452"/>
    <w:rsid w:val="47721AC0"/>
    <w:rsid w:val="477B53E2"/>
    <w:rsid w:val="478016B3"/>
    <w:rsid w:val="478E7DAD"/>
    <w:rsid w:val="47920DB7"/>
    <w:rsid w:val="479D134F"/>
    <w:rsid w:val="479D7891"/>
    <w:rsid w:val="47AA1A91"/>
    <w:rsid w:val="47BD70E3"/>
    <w:rsid w:val="47BE77BB"/>
    <w:rsid w:val="47C5385C"/>
    <w:rsid w:val="47D13CAD"/>
    <w:rsid w:val="47D3028A"/>
    <w:rsid w:val="47D35D02"/>
    <w:rsid w:val="47DE00E1"/>
    <w:rsid w:val="47EA3390"/>
    <w:rsid w:val="4808767F"/>
    <w:rsid w:val="48117E23"/>
    <w:rsid w:val="48236315"/>
    <w:rsid w:val="482902C5"/>
    <w:rsid w:val="482C4519"/>
    <w:rsid w:val="48342EA4"/>
    <w:rsid w:val="48401877"/>
    <w:rsid w:val="484313E7"/>
    <w:rsid w:val="485F38AD"/>
    <w:rsid w:val="48705CC5"/>
    <w:rsid w:val="48855800"/>
    <w:rsid w:val="488E01E5"/>
    <w:rsid w:val="48935A0A"/>
    <w:rsid w:val="48C2228F"/>
    <w:rsid w:val="48C27299"/>
    <w:rsid w:val="48D0042E"/>
    <w:rsid w:val="48DB4B5C"/>
    <w:rsid w:val="48FF12B7"/>
    <w:rsid w:val="490A065A"/>
    <w:rsid w:val="49312044"/>
    <w:rsid w:val="49381995"/>
    <w:rsid w:val="4938321C"/>
    <w:rsid w:val="493A0170"/>
    <w:rsid w:val="493E6DC9"/>
    <w:rsid w:val="49404BD4"/>
    <w:rsid w:val="494405DA"/>
    <w:rsid w:val="494B3CD8"/>
    <w:rsid w:val="494C01F4"/>
    <w:rsid w:val="494F3497"/>
    <w:rsid w:val="4956502A"/>
    <w:rsid w:val="495E490C"/>
    <w:rsid w:val="499E2897"/>
    <w:rsid w:val="49AB6250"/>
    <w:rsid w:val="49AD6557"/>
    <w:rsid w:val="49B6304A"/>
    <w:rsid w:val="49B81B1E"/>
    <w:rsid w:val="49B941B4"/>
    <w:rsid w:val="49C16E0B"/>
    <w:rsid w:val="49D905C9"/>
    <w:rsid w:val="49E052A6"/>
    <w:rsid w:val="49E87EF4"/>
    <w:rsid w:val="49F47569"/>
    <w:rsid w:val="49F677A4"/>
    <w:rsid w:val="49F8152E"/>
    <w:rsid w:val="4A032762"/>
    <w:rsid w:val="4A063DBD"/>
    <w:rsid w:val="4A0D7425"/>
    <w:rsid w:val="4A27103A"/>
    <w:rsid w:val="4A3159DE"/>
    <w:rsid w:val="4A357898"/>
    <w:rsid w:val="4A430979"/>
    <w:rsid w:val="4A4354D3"/>
    <w:rsid w:val="4A4B7F39"/>
    <w:rsid w:val="4A5643B8"/>
    <w:rsid w:val="4A5C2657"/>
    <w:rsid w:val="4A625270"/>
    <w:rsid w:val="4A800B23"/>
    <w:rsid w:val="4A816415"/>
    <w:rsid w:val="4A8F00A0"/>
    <w:rsid w:val="4A9454D7"/>
    <w:rsid w:val="4AB80B3B"/>
    <w:rsid w:val="4AC07C19"/>
    <w:rsid w:val="4ACF2C8F"/>
    <w:rsid w:val="4ADB6709"/>
    <w:rsid w:val="4AE62322"/>
    <w:rsid w:val="4AEB2A0E"/>
    <w:rsid w:val="4AEF5EA3"/>
    <w:rsid w:val="4AFB6920"/>
    <w:rsid w:val="4AFB72C2"/>
    <w:rsid w:val="4B0244CB"/>
    <w:rsid w:val="4B032E74"/>
    <w:rsid w:val="4B0563C6"/>
    <w:rsid w:val="4B0F3D3D"/>
    <w:rsid w:val="4B113A8F"/>
    <w:rsid w:val="4B142DDD"/>
    <w:rsid w:val="4B1860CA"/>
    <w:rsid w:val="4B1E1506"/>
    <w:rsid w:val="4B242F94"/>
    <w:rsid w:val="4B2C745B"/>
    <w:rsid w:val="4B2D3468"/>
    <w:rsid w:val="4B41425D"/>
    <w:rsid w:val="4B4142A3"/>
    <w:rsid w:val="4B49709A"/>
    <w:rsid w:val="4B5C0801"/>
    <w:rsid w:val="4B5D0914"/>
    <w:rsid w:val="4B5E6271"/>
    <w:rsid w:val="4B656450"/>
    <w:rsid w:val="4B683797"/>
    <w:rsid w:val="4B7842AB"/>
    <w:rsid w:val="4BA7785E"/>
    <w:rsid w:val="4BB746C5"/>
    <w:rsid w:val="4BBB1EF3"/>
    <w:rsid w:val="4BC231F2"/>
    <w:rsid w:val="4BDC1E49"/>
    <w:rsid w:val="4BEE63D5"/>
    <w:rsid w:val="4BEE6C9A"/>
    <w:rsid w:val="4BF562A5"/>
    <w:rsid w:val="4BFF64C2"/>
    <w:rsid w:val="4C1D0538"/>
    <w:rsid w:val="4C1E4B0A"/>
    <w:rsid w:val="4C256A3F"/>
    <w:rsid w:val="4C2A543A"/>
    <w:rsid w:val="4C351F1A"/>
    <w:rsid w:val="4C3C68F7"/>
    <w:rsid w:val="4C5C18F9"/>
    <w:rsid w:val="4C5F1B6B"/>
    <w:rsid w:val="4C7639BE"/>
    <w:rsid w:val="4C8E63EA"/>
    <w:rsid w:val="4C947EFA"/>
    <w:rsid w:val="4CA42117"/>
    <w:rsid w:val="4CA555F3"/>
    <w:rsid w:val="4CA93AC1"/>
    <w:rsid w:val="4CC45526"/>
    <w:rsid w:val="4CC67C1B"/>
    <w:rsid w:val="4CCC5743"/>
    <w:rsid w:val="4CCE3A6D"/>
    <w:rsid w:val="4CD06279"/>
    <w:rsid w:val="4CD37C11"/>
    <w:rsid w:val="4CF53667"/>
    <w:rsid w:val="4D1F0DE5"/>
    <w:rsid w:val="4D246394"/>
    <w:rsid w:val="4D264549"/>
    <w:rsid w:val="4D2E582D"/>
    <w:rsid w:val="4D42324A"/>
    <w:rsid w:val="4D4459A6"/>
    <w:rsid w:val="4D446BB2"/>
    <w:rsid w:val="4D4C0C32"/>
    <w:rsid w:val="4D4E50F1"/>
    <w:rsid w:val="4D505F89"/>
    <w:rsid w:val="4D524C11"/>
    <w:rsid w:val="4D5371C5"/>
    <w:rsid w:val="4D5911AC"/>
    <w:rsid w:val="4D647483"/>
    <w:rsid w:val="4D8320A8"/>
    <w:rsid w:val="4D8641B0"/>
    <w:rsid w:val="4DA755AE"/>
    <w:rsid w:val="4DAE7193"/>
    <w:rsid w:val="4DC16162"/>
    <w:rsid w:val="4DC45FD6"/>
    <w:rsid w:val="4DC6633D"/>
    <w:rsid w:val="4DCA2867"/>
    <w:rsid w:val="4DD74D96"/>
    <w:rsid w:val="4DE4393A"/>
    <w:rsid w:val="4E0E5069"/>
    <w:rsid w:val="4E2B597D"/>
    <w:rsid w:val="4E3D4652"/>
    <w:rsid w:val="4E4A54C4"/>
    <w:rsid w:val="4E4B1BD2"/>
    <w:rsid w:val="4E4F6BAD"/>
    <w:rsid w:val="4E55206A"/>
    <w:rsid w:val="4E5C0088"/>
    <w:rsid w:val="4E7109D5"/>
    <w:rsid w:val="4E732D2D"/>
    <w:rsid w:val="4E8B5176"/>
    <w:rsid w:val="4E9309D8"/>
    <w:rsid w:val="4EA92FEE"/>
    <w:rsid w:val="4EDD57A4"/>
    <w:rsid w:val="4EE07711"/>
    <w:rsid w:val="4EE64E5A"/>
    <w:rsid w:val="4EF75F85"/>
    <w:rsid w:val="4EF974AD"/>
    <w:rsid w:val="4EFF2A67"/>
    <w:rsid w:val="4EFF345D"/>
    <w:rsid w:val="4F1111EA"/>
    <w:rsid w:val="4F1311B6"/>
    <w:rsid w:val="4F1C6103"/>
    <w:rsid w:val="4F1F7B85"/>
    <w:rsid w:val="4F2317B7"/>
    <w:rsid w:val="4F285588"/>
    <w:rsid w:val="4F397B2C"/>
    <w:rsid w:val="4F4213C3"/>
    <w:rsid w:val="4F455BE8"/>
    <w:rsid w:val="4F4F051C"/>
    <w:rsid w:val="4F5A6F53"/>
    <w:rsid w:val="4F5B323A"/>
    <w:rsid w:val="4F711713"/>
    <w:rsid w:val="4F931380"/>
    <w:rsid w:val="4FB3722D"/>
    <w:rsid w:val="4FC73F78"/>
    <w:rsid w:val="4FDD5238"/>
    <w:rsid w:val="4FEC464E"/>
    <w:rsid w:val="4FF42576"/>
    <w:rsid w:val="50107926"/>
    <w:rsid w:val="50510E96"/>
    <w:rsid w:val="50587646"/>
    <w:rsid w:val="505B5691"/>
    <w:rsid w:val="507A0BC3"/>
    <w:rsid w:val="509E28CA"/>
    <w:rsid w:val="50B75EF6"/>
    <w:rsid w:val="50C05F9C"/>
    <w:rsid w:val="50C23AEB"/>
    <w:rsid w:val="50CC6889"/>
    <w:rsid w:val="50CD364A"/>
    <w:rsid w:val="50E84E9A"/>
    <w:rsid w:val="50FA20AA"/>
    <w:rsid w:val="50FF2C03"/>
    <w:rsid w:val="51077DF1"/>
    <w:rsid w:val="510F4AC5"/>
    <w:rsid w:val="511F2477"/>
    <w:rsid w:val="512B2DE6"/>
    <w:rsid w:val="51352A4A"/>
    <w:rsid w:val="513A65C8"/>
    <w:rsid w:val="513E5F1C"/>
    <w:rsid w:val="51453019"/>
    <w:rsid w:val="51487D3B"/>
    <w:rsid w:val="514B494D"/>
    <w:rsid w:val="516F53EB"/>
    <w:rsid w:val="51784930"/>
    <w:rsid w:val="518C021E"/>
    <w:rsid w:val="518E7566"/>
    <w:rsid w:val="51947997"/>
    <w:rsid w:val="51A06209"/>
    <w:rsid w:val="51A81D79"/>
    <w:rsid w:val="51AA1CA0"/>
    <w:rsid w:val="51CC4C63"/>
    <w:rsid w:val="51CE2DAD"/>
    <w:rsid w:val="51E12483"/>
    <w:rsid w:val="51E71626"/>
    <w:rsid w:val="51FB1DFF"/>
    <w:rsid w:val="520E4388"/>
    <w:rsid w:val="52146013"/>
    <w:rsid w:val="52170D2B"/>
    <w:rsid w:val="522B5480"/>
    <w:rsid w:val="522F3B14"/>
    <w:rsid w:val="523B7BE4"/>
    <w:rsid w:val="523E240E"/>
    <w:rsid w:val="524D26E0"/>
    <w:rsid w:val="5250031E"/>
    <w:rsid w:val="525928A4"/>
    <w:rsid w:val="527E5A86"/>
    <w:rsid w:val="52866633"/>
    <w:rsid w:val="528F7C39"/>
    <w:rsid w:val="5294443C"/>
    <w:rsid w:val="52961D4D"/>
    <w:rsid w:val="529A5160"/>
    <w:rsid w:val="52B71943"/>
    <w:rsid w:val="52D603B0"/>
    <w:rsid w:val="52F7515D"/>
    <w:rsid w:val="52FF564A"/>
    <w:rsid w:val="530C1394"/>
    <w:rsid w:val="53253B7F"/>
    <w:rsid w:val="532608EC"/>
    <w:rsid w:val="5329338E"/>
    <w:rsid w:val="53386A5A"/>
    <w:rsid w:val="534636EE"/>
    <w:rsid w:val="53465290"/>
    <w:rsid w:val="534A7222"/>
    <w:rsid w:val="534C54F8"/>
    <w:rsid w:val="536257B4"/>
    <w:rsid w:val="53793A60"/>
    <w:rsid w:val="5383210D"/>
    <w:rsid w:val="539766CD"/>
    <w:rsid w:val="539973E2"/>
    <w:rsid w:val="539C19CE"/>
    <w:rsid w:val="53B31FB0"/>
    <w:rsid w:val="53BB6618"/>
    <w:rsid w:val="53BB6F13"/>
    <w:rsid w:val="53BE5032"/>
    <w:rsid w:val="53CC5362"/>
    <w:rsid w:val="53D7137E"/>
    <w:rsid w:val="53EA6411"/>
    <w:rsid w:val="53EB4505"/>
    <w:rsid w:val="53F65B44"/>
    <w:rsid w:val="53FE3AFE"/>
    <w:rsid w:val="540C7775"/>
    <w:rsid w:val="54153291"/>
    <w:rsid w:val="54365DE4"/>
    <w:rsid w:val="544A0455"/>
    <w:rsid w:val="547179B0"/>
    <w:rsid w:val="5472228C"/>
    <w:rsid w:val="5484391B"/>
    <w:rsid w:val="54935FE9"/>
    <w:rsid w:val="54A95439"/>
    <w:rsid w:val="54B4618E"/>
    <w:rsid w:val="54B95C36"/>
    <w:rsid w:val="54C36101"/>
    <w:rsid w:val="54CE7BB2"/>
    <w:rsid w:val="54CF5BE9"/>
    <w:rsid w:val="54D17312"/>
    <w:rsid w:val="54D761CE"/>
    <w:rsid w:val="54E2296E"/>
    <w:rsid w:val="54F06319"/>
    <w:rsid w:val="551F69AD"/>
    <w:rsid w:val="553422CE"/>
    <w:rsid w:val="5538599D"/>
    <w:rsid w:val="555A64D6"/>
    <w:rsid w:val="55604E3F"/>
    <w:rsid w:val="55616088"/>
    <w:rsid w:val="55676D0A"/>
    <w:rsid w:val="55760DDB"/>
    <w:rsid w:val="55770295"/>
    <w:rsid w:val="55777EE8"/>
    <w:rsid w:val="557D127C"/>
    <w:rsid w:val="55815C87"/>
    <w:rsid w:val="55864BAC"/>
    <w:rsid w:val="559C02A8"/>
    <w:rsid w:val="55A41E5C"/>
    <w:rsid w:val="55CA4CD5"/>
    <w:rsid w:val="55E771D4"/>
    <w:rsid w:val="55EE6D26"/>
    <w:rsid w:val="55F026E1"/>
    <w:rsid w:val="55F65682"/>
    <w:rsid w:val="560E434A"/>
    <w:rsid w:val="560F619B"/>
    <w:rsid w:val="56125617"/>
    <w:rsid w:val="5619073C"/>
    <w:rsid w:val="56207EDE"/>
    <w:rsid w:val="56211BB8"/>
    <w:rsid w:val="5635532E"/>
    <w:rsid w:val="563C5A53"/>
    <w:rsid w:val="563E6747"/>
    <w:rsid w:val="56550B8E"/>
    <w:rsid w:val="56585C9E"/>
    <w:rsid w:val="5662486D"/>
    <w:rsid w:val="566A4CCB"/>
    <w:rsid w:val="566C7075"/>
    <w:rsid w:val="567F3930"/>
    <w:rsid w:val="568D03BE"/>
    <w:rsid w:val="569C28D9"/>
    <w:rsid w:val="56A31455"/>
    <w:rsid w:val="56AE7240"/>
    <w:rsid w:val="56C17425"/>
    <w:rsid w:val="56D27BFE"/>
    <w:rsid w:val="56D51FAF"/>
    <w:rsid w:val="56E10DDD"/>
    <w:rsid w:val="56E967D7"/>
    <w:rsid w:val="57026664"/>
    <w:rsid w:val="57210AB8"/>
    <w:rsid w:val="572D5895"/>
    <w:rsid w:val="57331ACF"/>
    <w:rsid w:val="57395489"/>
    <w:rsid w:val="573B62F5"/>
    <w:rsid w:val="573C227B"/>
    <w:rsid w:val="574E2A85"/>
    <w:rsid w:val="574F1F0A"/>
    <w:rsid w:val="57530A45"/>
    <w:rsid w:val="57625B9F"/>
    <w:rsid w:val="578245AB"/>
    <w:rsid w:val="57836689"/>
    <w:rsid w:val="578376D9"/>
    <w:rsid w:val="57897EFC"/>
    <w:rsid w:val="578D7955"/>
    <w:rsid w:val="579357E5"/>
    <w:rsid w:val="579B607F"/>
    <w:rsid w:val="57A56669"/>
    <w:rsid w:val="57AC4A69"/>
    <w:rsid w:val="57AC7077"/>
    <w:rsid w:val="57B47793"/>
    <w:rsid w:val="57B93BBB"/>
    <w:rsid w:val="57E13B23"/>
    <w:rsid w:val="57E803F5"/>
    <w:rsid w:val="57FF60BE"/>
    <w:rsid w:val="57FF7E44"/>
    <w:rsid w:val="5805517E"/>
    <w:rsid w:val="58080E23"/>
    <w:rsid w:val="581D58D2"/>
    <w:rsid w:val="581D7870"/>
    <w:rsid w:val="58410447"/>
    <w:rsid w:val="5842674B"/>
    <w:rsid w:val="5848213E"/>
    <w:rsid w:val="584B2D6D"/>
    <w:rsid w:val="585320A8"/>
    <w:rsid w:val="58585CA5"/>
    <w:rsid w:val="585B092C"/>
    <w:rsid w:val="585B10B9"/>
    <w:rsid w:val="586E1419"/>
    <w:rsid w:val="58791F38"/>
    <w:rsid w:val="58833890"/>
    <w:rsid w:val="58842497"/>
    <w:rsid w:val="5889658F"/>
    <w:rsid w:val="588B228E"/>
    <w:rsid w:val="588D4B2A"/>
    <w:rsid w:val="58A25753"/>
    <w:rsid w:val="58AF1523"/>
    <w:rsid w:val="58B156F2"/>
    <w:rsid w:val="58BC5933"/>
    <w:rsid w:val="58C02B69"/>
    <w:rsid w:val="58C71EE5"/>
    <w:rsid w:val="58DB0AD7"/>
    <w:rsid w:val="58DD0952"/>
    <w:rsid w:val="58E00EFD"/>
    <w:rsid w:val="58F72D8F"/>
    <w:rsid w:val="59326FE4"/>
    <w:rsid w:val="593B28DD"/>
    <w:rsid w:val="593C0FD4"/>
    <w:rsid w:val="593D3F0A"/>
    <w:rsid w:val="594165F1"/>
    <w:rsid w:val="59486DD0"/>
    <w:rsid w:val="594B7109"/>
    <w:rsid w:val="594C4503"/>
    <w:rsid w:val="595751F0"/>
    <w:rsid w:val="59662CE0"/>
    <w:rsid w:val="597D188C"/>
    <w:rsid w:val="59840C5B"/>
    <w:rsid w:val="59982B07"/>
    <w:rsid w:val="59A374EF"/>
    <w:rsid w:val="59AC653A"/>
    <w:rsid w:val="59AD735E"/>
    <w:rsid w:val="59B826E2"/>
    <w:rsid w:val="59CC75E0"/>
    <w:rsid w:val="59CD4007"/>
    <w:rsid w:val="59D3586F"/>
    <w:rsid w:val="59D82AE5"/>
    <w:rsid w:val="59FD5DEA"/>
    <w:rsid w:val="5A0C6E99"/>
    <w:rsid w:val="5A100086"/>
    <w:rsid w:val="5A1378EE"/>
    <w:rsid w:val="5A2B3123"/>
    <w:rsid w:val="5A30605D"/>
    <w:rsid w:val="5A393AF0"/>
    <w:rsid w:val="5A536478"/>
    <w:rsid w:val="5A65797E"/>
    <w:rsid w:val="5A72698C"/>
    <w:rsid w:val="5A745480"/>
    <w:rsid w:val="5A7644F3"/>
    <w:rsid w:val="5A7754E6"/>
    <w:rsid w:val="5A7A3C90"/>
    <w:rsid w:val="5A7E6698"/>
    <w:rsid w:val="5A83091B"/>
    <w:rsid w:val="5A8452A0"/>
    <w:rsid w:val="5A8764B0"/>
    <w:rsid w:val="5A991373"/>
    <w:rsid w:val="5A9A2F7E"/>
    <w:rsid w:val="5AA950CC"/>
    <w:rsid w:val="5AAD6B5B"/>
    <w:rsid w:val="5AB97304"/>
    <w:rsid w:val="5ACF4D73"/>
    <w:rsid w:val="5AD659E2"/>
    <w:rsid w:val="5AD94131"/>
    <w:rsid w:val="5ADB165C"/>
    <w:rsid w:val="5B0A0562"/>
    <w:rsid w:val="5B111B4C"/>
    <w:rsid w:val="5B133E50"/>
    <w:rsid w:val="5B172F75"/>
    <w:rsid w:val="5B1F44D9"/>
    <w:rsid w:val="5B20774A"/>
    <w:rsid w:val="5B3234E8"/>
    <w:rsid w:val="5B3D2687"/>
    <w:rsid w:val="5B4D4D14"/>
    <w:rsid w:val="5B5E0ADF"/>
    <w:rsid w:val="5B6173AF"/>
    <w:rsid w:val="5B6F3C0F"/>
    <w:rsid w:val="5B7135A6"/>
    <w:rsid w:val="5B8571F1"/>
    <w:rsid w:val="5B8649F6"/>
    <w:rsid w:val="5B8D0530"/>
    <w:rsid w:val="5B98135F"/>
    <w:rsid w:val="5BA0768C"/>
    <w:rsid w:val="5BA243FF"/>
    <w:rsid w:val="5BA2786F"/>
    <w:rsid w:val="5BAE38DE"/>
    <w:rsid w:val="5BBC75B4"/>
    <w:rsid w:val="5BDC0E9E"/>
    <w:rsid w:val="5BDF0EE9"/>
    <w:rsid w:val="5BDF61B4"/>
    <w:rsid w:val="5BE87DE5"/>
    <w:rsid w:val="5BEE5CAC"/>
    <w:rsid w:val="5BFB69F9"/>
    <w:rsid w:val="5C0818EE"/>
    <w:rsid w:val="5C2514A9"/>
    <w:rsid w:val="5C252340"/>
    <w:rsid w:val="5C477F20"/>
    <w:rsid w:val="5C7C6304"/>
    <w:rsid w:val="5C8900B3"/>
    <w:rsid w:val="5C965684"/>
    <w:rsid w:val="5CA17519"/>
    <w:rsid w:val="5CC019E0"/>
    <w:rsid w:val="5CC2096B"/>
    <w:rsid w:val="5CD01B96"/>
    <w:rsid w:val="5CD021D6"/>
    <w:rsid w:val="5CD579A7"/>
    <w:rsid w:val="5CF56C00"/>
    <w:rsid w:val="5D042D16"/>
    <w:rsid w:val="5D043F50"/>
    <w:rsid w:val="5D050C35"/>
    <w:rsid w:val="5D0635AF"/>
    <w:rsid w:val="5D0A1DE2"/>
    <w:rsid w:val="5D124BEB"/>
    <w:rsid w:val="5D192D21"/>
    <w:rsid w:val="5D196EE0"/>
    <w:rsid w:val="5D2027C1"/>
    <w:rsid w:val="5D225CD1"/>
    <w:rsid w:val="5D251608"/>
    <w:rsid w:val="5D3354F7"/>
    <w:rsid w:val="5D3C30C3"/>
    <w:rsid w:val="5D3E7EAB"/>
    <w:rsid w:val="5D42417E"/>
    <w:rsid w:val="5D4B6725"/>
    <w:rsid w:val="5D5054BD"/>
    <w:rsid w:val="5D577E85"/>
    <w:rsid w:val="5D8651D3"/>
    <w:rsid w:val="5D8C6422"/>
    <w:rsid w:val="5D9679B9"/>
    <w:rsid w:val="5D9859BE"/>
    <w:rsid w:val="5D9C52C3"/>
    <w:rsid w:val="5DA9419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7C5C09"/>
    <w:rsid w:val="5E833BF8"/>
    <w:rsid w:val="5E943CE8"/>
    <w:rsid w:val="5E950E07"/>
    <w:rsid w:val="5EA448B9"/>
    <w:rsid w:val="5EB10289"/>
    <w:rsid w:val="5EB10EEC"/>
    <w:rsid w:val="5ECF368C"/>
    <w:rsid w:val="5EDA19CB"/>
    <w:rsid w:val="5EDB375A"/>
    <w:rsid w:val="5EE4136D"/>
    <w:rsid w:val="5EE87DA1"/>
    <w:rsid w:val="5EFA110A"/>
    <w:rsid w:val="5EFD3EFE"/>
    <w:rsid w:val="5F045772"/>
    <w:rsid w:val="5F0911F3"/>
    <w:rsid w:val="5F180CD6"/>
    <w:rsid w:val="5F1E5D60"/>
    <w:rsid w:val="5F20774A"/>
    <w:rsid w:val="5F264888"/>
    <w:rsid w:val="5F291B5F"/>
    <w:rsid w:val="5F2B78E7"/>
    <w:rsid w:val="5F30427B"/>
    <w:rsid w:val="5F3A2D47"/>
    <w:rsid w:val="5F5920BF"/>
    <w:rsid w:val="5F664222"/>
    <w:rsid w:val="5F6746C7"/>
    <w:rsid w:val="5F6F5C68"/>
    <w:rsid w:val="5F736075"/>
    <w:rsid w:val="5F8056F5"/>
    <w:rsid w:val="5F834553"/>
    <w:rsid w:val="5F894E25"/>
    <w:rsid w:val="5F8A1EA1"/>
    <w:rsid w:val="5F8E4A0C"/>
    <w:rsid w:val="5FA45CD0"/>
    <w:rsid w:val="5FA51231"/>
    <w:rsid w:val="5FB2421F"/>
    <w:rsid w:val="5FE834D1"/>
    <w:rsid w:val="5FFA5AF0"/>
    <w:rsid w:val="60025B37"/>
    <w:rsid w:val="60403079"/>
    <w:rsid w:val="604C1F8C"/>
    <w:rsid w:val="605D5C3C"/>
    <w:rsid w:val="605E7727"/>
    <w:rsid w:val="60633AE9"/>
    <w:rsid w:val="607D30C5"/>
    <w:rsid w:val="60896C4A"/>
    <w:rsid w:val="609324B7"/>
    <w:rsid w:val="60940FC4"/>
    <w:rsid w:val="609A0BE6"/>
    <w:rsid w:val="60AE30BC"/>
    <w:rsid w:val="60C2149A"/>
    <w:rsid w:val="60CD62AD"/>
    <w:rsid w:val="60D72266"/>
    <w:rsid w:val="60D91EBC"/>
    <w:rsid w:val="60DA05DF"/>
    <w:rsid w:val="60E44295"/>
    <w:rsid w:val="60F123D3"/>
    <w:rsid w:val="60FA5FDF"/>
    <w:rsid w:val="60FB283B"/>
    <w:rsid w:val="60FC5969"/>
    <w:rsid w:val="60FE163C"/>
    <w:rsid w:val="610C0954"/>
    <w:rsid w:val="610D09BE"/>
    <w:rsid w:val="611B13E9"/>
    <w:rsid w:val="612B4BE0"/>
    <w:rsid w:val="612D713E"/>
    <w:rsid w:val="61300527"/>
    <w:rsid w:val="61391317"/>
    <w:rsid w:val="613C313D"/>
    <w:rsid w:val="613F5AF6"/>
    <w:rsid w:val="61505AB3"/>
    <w:rsid w:val="61564020"/>
    <w:rsid w:val="61977B82"/>
    <w:rsid w:val="61995597"/>
    <w:rsid w:val="619D448F"/>
    <w:rsid w:val="61A54F94"/>
    <w:rsid w:val="61B32D43"/>
    <w:rsid w:val="61CA2704"/>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95E5A"/>
    <w:rsid w:val="62803F3B"/>
    <w:rsid w:val="628C2103"/>
    <w:rsid w:val="628F2F96"/>
    <w:rsid w:val="628F534B"/>
    <w:rsid w:val="62B147D5"/>
    <w:rsid w:val="62BC0463"/>
    <w:rsid w:val="62E44812"/>
    <w:rsid w:val="62E94EA9"/>
    <w:rsid w:val="62F36FB7"/>
    <w:rsid w:val="62F46BD3"/>
    <w:rsid w:val="63067ACE"/>
    <w:rsid w:val="63105FEB"/>
    <w:rsid w:val="63284283"/>
    <w:rsid w:val="63370C0A"/>
    <w:rsid w:val="63382DC2"/>
    <w:rsid w:val="633C6D7B"/>
    <w:rsid w:val="63433785"/>
    <w:rsid w:val="63515E0B"/>
    <w:rsid w:val="636E2E11"/>
    <w:rsid w:val="636F0201"/>
    <w:rsid w:val="637868B9"/>
    <w:rsid w:val="639164D8"/>
    <w:rsid w:val="639C5394"/>
    <w:rsid w:val="63A67EDD"/>
    <w:rsid w:val="63A73B5B"/>
    <w:rsid w:val="63BB131C"/>
    <w:rsid w:val="63BB4B8D"/>
    <w:rsid w:val="63CF55B9"/>
    <w:rsid w:val="63F27076"/>
    <w:rsid w:val="64072FEA"/>
    <w:rsid w:val="642E66F3"/>
    <w:rsid w:val="643039C7"/>
    <w:rsid w:val="64404BC3"/>
    <w:rsid w:val="64445368"/>
    <w:rsid w:val="644B6231"/>
    <w:rsid w:val="64586B28"/>
    <w:rsid w:val="64667CBF"/>
    <w:rsid w:val="647B7007"/>
    <w:rsid w:val="647F5A1A"/>
    <w:rsid w:val="648C644C"/>
    <w:rsid w:val="64961FCD"/>
    <w:rsid w:val="64A036C6"/>
    <w:rsid w:val="64A0456F"/>
    <w:rsid w:val="64AA2BCD"/>
    <w:rsid w:val="64BA4B87"/>
    <w:rsid w:val="64CE1FFC"/>
    <w:rsid w:val="64D10DA9"/>
    <w:rsid w:val="64D41369"/>
    <w:rsid w:val="64EC0174"/>
    <w:rsid w:val="64F85334"/>
    <w:rsid w:val="65080613"/>
    <w:rsid w:val="65176F38"/>
    <w:rsid w:val="65213C7D"/>
    <w:rsid w:val="6522379E"/>
    <w:rsid w:val="652C210F"/>
    <w:rsid w:val="653D34A4"/>
    <w:rsid w:val="65571266"/>
    <w:rsid w:val="655A5738"/>
    <w:rsid w:val="65682A2B"/>
    <w:rsid w:val="656E1D4D"/>
    <w:rsid w:val="6588051E"/>
    <w:rsid w:val="65961EB1"/>
    <w:rsid w:val="659E32E8"/>
    <w:rsid w:val="65A35818"/>
    <w:rsid w:val="65A62E93"/>
    <w:rsid w:val="65A70F54"/>
    <w:rsid w:val="65B62504"/>
    <w:rsid w:val="65B934E4"/>
    <w:rsid w:val="65CB1933"/>
    <w:rsid w:val="65CC016C"/>
    <w:rsid w:val="65D41CDE"/>
    <w:rsid w:val="65D54F6E"/>
    <w:rsid w:val="65DC670F"/>
    <w:rsid w:val="65ED5231"/>
    <w:rsid w:val="65EF0A40"/>
    <w:rsid w:val="65F96429"/>
    <w:rsid w:val="65FA1020"/>
    <w:rsid w:val="65FC55D0"/>
    <w:rsid w:val="65FE6983"/>
    <w:rsid w:val="66041FDC"/>
    <w:rsid w:val="660A2030"/>
    <w:rsid w:val="660D387B"/>
    <w:rsid w:val="66120424"/>
    <w:rsid w:val="661F55E3"/>
    <w:rsid w:val="66247526"/>
    <w:rsid w:val="662552C9"/>
    <w:rsid w:val="66331EC7"/>
    <w:rsid w:val="664537B7"/>
    <w:rsid w:val="66574DEA"/>
    <w:rsid w:val="66600696"/>
    <w:rsid w:val="66781AB8"/>
    <w:rsid w:val="66795B33"/>
    <w:rsid w:val="667C4A68"/>
    <w:rsid w:val="6681703F"/>
    <w:rsid w:val="66830F3D"/>
    <w:rsid w:val="66955C00"/>
    <w:rsid w:val="66991A4D"/>
    <w:rsid w:val="66A365C5"/>
    <w:rsid w:val="66B152CC"/>
    <w:rsid w:val="66BB0725"/>
    <w:rsid w:val="66BE4F5B"/>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903DC6"/>
    <w:rsid w:val="67965199"/>
    <w:rsid w:val="67B6475E"/>
    <w:rsid w:val="67BF361D"/>
    <w:rsid w:val="67D63DD3"/>
    <w:rsid w:val="67E60B98"/>
    <w:rsid w:val="67ED702F"/>
    <w:rsid w:val="67F3434C"/>
    <w:rsid w:val="67FF018F"/>
    <w:rsid w:val="68084E69"/>
    <w:rsid w:val="68087A7F"/>
    <w:rsid w:val="680C3566"/>
    <w:rsid w:val="6816281F"/>
    <w:rsid w:val="681933D7"/>
    <w:rsid w:val="683542F5"/>
    <w:rsid w:val="68367B00"/>
    <w:rsid w:val="684271F5"/>
    <w:rsid w:val="68470C89"/>
    <w:rsid w:val="687C5825"/>
    <w:rsid w:val="68867DCB"/>
    <w:rsid w:val="688D2DAE"/>
    <w:rsid w:val="68945A5A"/>
    <w:rsid w:val="689F71D8"/>
    <w:rsid w:val="68A14464"/>
    <w:rsid w:val="68A2431B"/>
    <w:rsid w:val="68B11065"/>
    <w:rsid w:val="68BB057A"/>
    <w:rsid w:val="68EB39F3"/>
    <w:rsid w:val="68F1052F"/>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805E2"/>
    <w:rsid w:val="693C0411"/>
    <w:rsid w:val="693D5399"/>
    <w:rsid w:val="69823D63"/>
    <w:rsid w:val="69832D3E"/>
    <w:rsid w:val="6998274C"/>
    <w:rsid w:val="699C52D8"/>
    <w:rsid w:val="699D180A"/>
    <w:rsid w:val="699F1BCF"/>
    <w:rsid w:val="69A41238"/>
    <w:rsid w:val="69AA05E5"/>
    <w:rsid w:val="69B17435"/>
    <w:rsid w:val="69CD62BA"/>
    <w:rsid w:val="69CE6942"/>
    <w:rsid w:val="69DB74BF"/>
    <w:rsid w:val="69EA52E0"/>
    <w:rsid w:val="69FA145A"/>
    <w:rsid w:val="69FD6F6E"/>
    <w:rsid w:val="6A101B68"/>
    <w:rsid w:val="6A1C68A6"/>
    <w:rsid w:val="6A3D672E"/>
    <w:rsid w:val="6A414B57"/>
    <w:rsid w:val="6A46558A"/>
    <w:rsid w:val="6A5276C2"/>
    <w:rsid w:val="6A616DAF"/>
    <w:rsid w:val="6A635266"/>
    <w:rsid w:val="6A952D82"/>
    <w:rsid w:val="6A973502"/>
    <w:rsid w:val="6AA34A53"/>
    <w:rsid w:val="6AAD54B5"/>
    <w:rsid w:val="6AAE7E7F"/>
    <w:rsid w:val="6AC31424"/>
    <w:rsid w:val="6AC366D6"/>
    <w:rsid w:val="6AD42900"/>
    <w:rsid w:val="6AD76C51"/>
    <w:rsid w:val="6AE304A0"/>
    <w:rsid w:val="6AE40C09"/>
    <w:rsid w:val="6B1869AF"/>
    <w:rsid w:val="6B1C594F"/>
    <w:rsid w:val="6B345AEF"/>
    <w:rsid w:val="6B3D0F84"/>
    <w:rsid w:val="6B5E36A4"/>
    <w:rsid w:val="6B6340DE"/>
    <w:rsid w:val="6B6370F5"/>
    <w:rsid w:val="6B7408F7"/>
    <w:rsid w:val="6B7A0999"/>
    <w:rsid w:val="6B7D18A6"/>
    <w:rsid w:val="6B7F628A"/>
    <w:rsid w:val="6B9A5228"/>
    <w:rsid w:val="6B9A5307"/>
    <w:rsid w:val="6BBB17CD"/>
    <w:rsid w:val="6BBC70B9"/>
    <w:rsid w:val="6BD334DA"/>
    <w:rsid w:val="6BD87DAE"/>
    <w:rsid w:val="6BEB47A4"/>
    <w:rsid w:val="6BED67A1"/>
    <w:rsid w:val="6BFE5CE9"/>
    <w:rsid w:val="6C033306"/>
    <w:rsid w:val="6C0638BA"/>
    <w:rsid w:val="6C141DBB"/>
    <w:rsid w:val="6C207FB0"/>
    <w:rsid w:val="6C296ADC"/>
    <w:rsid w:val="6C3202BB"/>
    <w:rsid w:val="6C321EF4"/>
    <w:rsid w:val="6C383460"/>
    <w:rsid w:val="6C454BE7"/>
    <w:rsid w:val="6C4F61E3"/>
    <w:rsid w:val="6C5847CB"/>
    <w:rsid w:val="6C604223"/>
    <w:rsid w:val="6C62702B"/>
    <w:rsid w:val="6C756447"/>
    <w:rsid w:val="6C963A35"/>
    <w:rsid w:val="6CAA3E8D"/>
    <w:rsid w:val="6CAF63F9"/>
    <w:rsid w:val="6CBB325D"/>
    <w:rsid w:val="6CBD4173"/>
    <w:rsid w:val="6CBF6EA5"/>
    <w:rsid w:val="6CC22287"/>
    <w:rsid w:val="6CD4097A"/>
    <w:rsid w:val="6CE70946"/>
    <w:rsid w:val="6CEC0F6C"/>
    <w:rsid w:val="6CEF0F7F"/>
    <w:rsid w:val="6CF131C3"/>
    <w:rsid w:val="6CF30CA2"/>
    <w:rsid w:val="6CFB21BF"/>
    <w:rsid w:val="6D0514FC"/>
    <w:rsid w:val="6D135598"/>
    <w:rsid w:val="6D1676F2"/>
    <w:rsid w:val="6D216A4E"/>
    <w:rsid w:val="6D223497"/>
    <w:rsid w:val="6D28269F"/>
    <w:rsid w:val="6D283BCA"/>
    <w:rsid w:val="6D3E7FC5"/>
    <w:rsid w:val="6D4B657E"/>
    <w:rsid w:val="6D5D3025"/>
    <w:rsid w:val="6D5F4306"/>
    <w:rsid w:val="6D776C82"/>
    <w:rsid w:val="6D7E1A1B"/>
    <w:rsid w:val="6D880F57"/>
    <w:rsid w:val="6D984324"/>
    <w:rsid w:val="6DAC6DAA"/>
    <w:rsid w:val="6DC52790"/>
    <w:rsid w:val="6DC60F6E"/>
    <w:rsid w:val="6DC741FB"/>
    <w:rsid w:val="6DE22485"/>
    <w:rsid w:val="6E032989"/>
    <w:rsid w:val="6E2764C0"/>
    <w:rsid w:val="6E2E40EC"/>
    <w:rsid w:val="6E366453"/>
    <w:rsid w:val="6E40413A"/>
    <w:rsid w:val="6E4102C0"/>
    <w:rsid w:val="6E464552"/>
    <w:rsid w:val="6E4B1982"/>
    <w:rsid w:val="6E5521D5"/>
    <w:rsid w:val="6E845067"/>
    <w:rsid w:val="6E986283"/>
    <w:rsid w:val="6EA61A1B"/>
    <w:rsid w:val="6EB461A1"/>
    <w:rsid w:val="6EB57F93"/>
    <w:rsid w:val="6EB72617"/>
    <w:rsid w:val="6EC230F4"/>
    <w:rsid w:val="6EC54CAD"/>
    <w:rsid w:val="6ECC1A72"/>
    <w:rsid w:val="6ED5083E"/>
    <w:rsid w:val="6EF57B1C"/>
    <w:rsid w:val="6F042BDD"/>
    <w:rsid w:val="6F0E13A9"/>
    <w:rsid w:val="6F1C6FCF"/>
    <w:rsid w:val="6F23419A"/>
    <w:rsid w:val="6F3B1BBE"/>
    <w:rsid w:val="6F44543D"/>
    <w:rsid w:val="6F6F0223"/>
    <w:rsid w:val="6F7D057A"/>
    <w:rsid w:val="6F8932B7"/>
    <w:rsid w:val="6F8A35CD"/>
    <w:rsid w:val="6F9D5EFF"/>
    <w:rsid w:val="6FA05486"/>
    <w:rsid w:val="6FA4609D"/>
    <w:rsid w:val="6FA51A09"/>
    <w:rsid w:val="6FB42AF6"/>
    <w:rsid w:val="6FD74855"/>
    <w:rsid w:val="6FDF37ED"/>
    <w:rsid w:val="6FE74394"/>
    <w:rsid w:val="6FE96C2C"/>
    <w:rsid w:val="6FEC6A5A"/>
    <w:rsid w:val="6FED3174"/>
    <w:rsid w:val="6FF369E4"/>
    <w:rsid w:val="6FFC1A19"/>
    <w:rsid w:val="6FFD7ED7"/>
    <w:rsid w:val="700D769D"/>
    <w:rsid w:val="70134046"/>
    <w:rsid w:val="703F1C14"/>
    <w:rsid w:val="70512575"/>
    <w:rsid w:val="7051539A"/>
    <w:rsid w:val="705B5F88"/>
    <w:rsid w:val="7061127C"/>
    <w:rsid w:val="706811E4"/>
    <w:rsid w:val="706968FD"/>
    <w:rsid w:val="70722E14"/>
    <w:rsid w:val="707E7C02"/>
    <w:rsid w:val="708402BB"/>
    <w:rsid w:val="70924E66"/>
    <w:rsid w:val="70980ED7"/>
    <w:rsid w:val="70A32DF4"/>
    <w:rsid w:val="70C3025C"/>
    <w:rsid w:val="70C418AB"/>
    <w:rsid w:val="70C65500"/>
    <w:rsid w:val="70D31C69"/>
    <w:rsid w:val="70DE4AFA"/>
    <w:rsid w:val="70E008D5"/>
    <w:rsid w:val="70E97D3F"/>
    <w:rsid w:val="70EC54B0"/>
    <w:rsid w:val="710717D2"/>
    <w:rsid w:val="71182D1D"/>
    <w:rsid w:val="71215D79"/>
    <w:rsid w:val="71233F74"/>
    <w:rsid w:val="71315329"/>
    <w:rsid w:val="715370C6"/>
    <w:rsid w:val="71540061"/>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12727"/>
    <w:rsid w:val="721B720D"/>
    <w:rsid w:val="72214B72"/>
    <w:rsid w:val="7246541B"/>
    <w:rsid w:val="724A33F6"/>
    <w:rsid w:val="72545474"/>
    <w:rsid w:val="726633D1"/>
    <w:rsid w:val="72705A90"/>
    <w:rsid w:val="72745B3E"/>
    <w:rsid w:val="72803D89"/>
    <w:rsid w:val="729554B8"/>
    <w:rsid w:val="729D4B0F"/>
    <w:rsid w:val="729D6766"/>
    <w:rsid w:val="72A73CF3"/>
    <w:rsid w:val="72B31A7C"/>
    <w:rsid w:val="72BB08ED"/>
    <w:rsid w:val="72BE46F2"/>
    <w:rsid w:val="72C06017"/>
    <w:rsid w:val="72C646E6"/>
    <w:rsid w:val="72E334DA"/>
    <w:rsid w:val="72E535EC"/>
    <w:rsid w:val="72F80DDB"/>
    <w:rsid w:val="73007023"/>
    <w:rsid w:val="73153E94"/>
    <w:rsid w:val="731B631E"/>
    <w:rsid w:val="733175D6"/>
    <w:rsid w:val="733F6BE0"/>
    <w:rsid w:val="73451A51"/>
    <w:rsid w:val="73455201"/>
    <w:rsid w:val="734746E1"/>
    <w:rsid w:val="736D0F24"/>
    <w:rsid w:val="736F3BD1"/>
    <w:rsid w:val="73762984"/>
    <w:rsid w:val="73776B57"/>
    <w:rsid w:val="73834E71"/>
    <w:rsid w:val="73835238"/>
    <w:rsid w:val="73842200"/>
    <w:rsid w:val="739123D8"/>
    <w:rsid w:val="739427D9"/>
    <w:rsid w:val="73963210"/>
    <w:rsid w:val="73991B13"/>
    <w:rsid w:val="73A51E5B"/>
    <w:rsid w:val="73A7579C"/>
    <w:rsid w:val="73B81B5C"/>
    <w:rsid w:val="73BB43BC"/>
    <w:rsid w:val="73CB3102"/>
    <w:rsid w:val="73D30580"/>
    <w:rsid w:val="73E0270F"/>
    <w:rsid w:val="73E20584"/>
    <w:rsid w:val="73E47EB6"/>
    <w:rsid w:val="73E801B7"/>
    <w:rsid w:val="74015DB5"/>
    <w:rsid w:val="74054803"/>
    <w:rsid w:val="740A0FA2"/>
    <w:rsid w:val="740F490A"/>
    <w:rsid w:val="74114085"/>
    <w:rsid w:val="74243BCA"/>
    <w:rsid w:val="742C4AE8"/>
    <w:rsid w:val="746A44A8"/>
    <w:rsid w:val="746D7063"/>
    <w:rsid w:val="74777ACD"/>
    <w:rsid w:val="7484631C"/>
    <w:rsid w:val="749C4004"/>
    <w:rsid w:val="74AC55DD"/>
    <w:rsid w:val="74B51AB9"/>
    <w:rsid w:val="74D5461C"/>
    <w:rsid w:val="74E77220"/>
    <w:rsid w:val="74EA2620"/>
    <w:rsid w:val="74EE5368"/>
    <w:rsid w:val="74F149AE"/>
    <w:rsid w:val="74F60D8E"/>
    <w:rsid w:val="74F809B0"/>
    <w:rsid w:val="750221FA"/>
    <w:rsid w:val="75282443"/>
    <w:rsid w:val="752C7B1C"/>
    <w:rsid w:val="75391243"/>
    <w:rsid w:val="75432C2E"/>
    <w:rsid w:val="75441808"/>
    <w:rsid w:val="75513118"/>
    <w:rsid w:val="75A53CED"/>
    <w:rsid w:val="75A62F39"/>
    <w:rsid w:val="75AD1508"/>
    <w:rsid w:val="75B6119C"/>
    <w:rsid w:val="75CE4B05"/>
    <w:rsid w:val="75D1636D"/>
    <w:rsid w:val="75D17938"/>
    <w:rsid w:val="75DB5199"/>
    <w:rsid w:val="75DC002F"/>
    <w:rsid w:val="75DC3DB4"/>
    <w:rsid w:val="75EA2FFC"/>
    <w:rsid w:val="760B547A"/>
    <w:rsid w:val="760E3188"/>
    <w:rsid w:val="76180110"/>
    <w:rsid w:val="76226F08"/>
    <w:rsid w:val="763C58B9"/>
    <w:rsid w:val="763E728F"/>
    <w:rsid w:val="765443F4"/>
    <w:rsid w:val="765C496C"/>
    <w:rsid w:val="765C7644"/>
    <w:rsid w:val="76617FD5"/>
    <w:rsid w:val="7666656A"/>
    <w:rsid w:val="76674B66"/>
    <w:rsid w:val="766B4F20"/>
    <w:rsid w:val="766D5C57"/>
    <w:rsid w:val="766E607A"/>
    <w:rsid w:val="76707112"/>
    <w:rsid w:val="767E065A"/>
    <w:rsid w:val="767F4E7A"/>
    <w:rsid w:val="769F3A0E"/>
    <w:rsid w:val="76A352EB"/>
    <w:rsid w:val="76AF3734"/>
    <w:rsid w:val="76C810C5"/>
    <w:rsid w:val="76D24774"/>
    <w:rsid w:val="76D27D5C"/>
    <w:rsid w:val="76D70B82"/>
    <w:rsid w:val="76DA23B3"/>
    <w:rsid w:val="76F90260"/>
    <w:rsid w:val="77094348"/>
    <w:rsid w:val="770F0B8E"/>
    <w:rsid w:val="770F33A8"/>
    <w:rsid w:val="77184A6E"/>
    <w:rsid w:val="772151C9"/>
    <w:rsid w:val="77282B04"/>
    <w:rsid w:val="77522AAE"/>
    <w:rsid w:val="77552652"/>
    <w:rsid w:val="77576A70"/>
    <w:rsid w:val="776D267E"/>
    <w:rsid w:val="776E5C2A"/>
    <w:rsid w:val="776F51E7"/>
    <w:rsid w:val="77744CB5"/>
    <w:rsid w:val="77745E23"/>
    <w:rsid w:val="777B6E81"/>
    <w:rsid w:val="777D7FDD"/>
    <w:rsid w:val="777F401D"/>
    <w:rsid w:val="77997924"/>
    <w:rsid w:val="77A63988"/>
    <w:rsid w:val="77AB0FA5"/>
    <w:rsid w:val="77B746EE"/>
    <w:rsid w:val="77B93490"/>
    <w:rsid w:val="77D61CE8"/>
    <w:rsid w:val="77DC562D"/>
    <w:rsid w:val="77DF6EF9"/>
    <w:rsid w:val="77F85F3B"/>
    <w:rsid w:val="780911A7"/>
    <w:rsid w:val="781008F2"/>
    <w:rsid w:val="78170190"/>
    <w:rsid w:val="78183A93"/>
    <w:rsid w:val="781B1E40"/>
    <w:rsid w:val="782045CF"/>
    <w:rsid w:val="78263D9D"/>
    <w:rsid w:val="78570B2D"/>
    <w:rsid w:val="7859302D"/>
    <w:rsid w:val="785F5423"/>
    <w:rsid w:val="78664DA2"/>
    <w:rsid w:val="78804A1B"/>
    <w:rsid w:val="788059D5"/>
    <w:rsid w:val="78854AB2"/>
    <w:rsid w:val="7889293E"/>
    <w:rsid w:val="78A22BA6"/>
    <w:rsid w:val="78A51FA8"/>
    <w:rsid w:val="78AA683B"/>
    <w:rsid w:val="78AF35ED"/>
    <w:rsid w:val="78B86D80"/>
    <w:rsid w:val="78D71711"/>
    <w:rsid w:val="78DF510F"/>
    <w:rsid w:val="78E96E50"/>
    <w:rsid w:val="78EB4D42"/>
    <w:rsid w:val="78F87FA0"/>
    <w:rsid w:val="79050E06"/>
    <w:rsid w:val="790563A2"/>
    <w:rsid w:val="79197211"/>
    <w:rsid w:val="79224FAA"/>
    <w:rsid w:val="792C2661"/>
    <w:rsid w:val="792F2339"/>
    <w:rsid w:val="79423484"/>
    <w:rsid w:val="79435F7A"/>
    <w:rsid w:val="79571BF5"/>
    <w:rsid w:val="795E6017"/>
    <w:rsid w:val="796644CE"/>
    <w:rsid w:val="79877CC3"/>
    <w:rsid w:val="798C46A3"/>
    <w:rsid w:val="79943E92"/>
    <w:rsid w:val="79A23B2A"/>
    <w:rsid w:val="79C840D5"/>
    <w:rsid w:val="79F023A5"/>
    <w:rsid w:val="79FA7C15"/>
    <w:rsid w:val="79FB7FE7"/>
    <w:rsid w:val="7A0F061C"/>
    <w:rsid w:val="7A165009"/>
    <w:rsid w:val="7A230A9E"/>
    <w:rsid w:val="7A4867A0"/>
    <w:rsid w:val="7A7F3A46"/>
    <w:rsid w:val="7A9150DF"/>
    <w:rsid w:val="7A922441"/>
    <w:rsid w:val="7A974293"/>
    <w:rsid w:val="7A98005E"/>
    <w:rsid w:val="7A9B5227"/>
    <w:rsid w:val="7A9D1F2F"/>
    <w:rsid w:val="7AA525FD"/>
    <w:rsid w:val="7ABC36C3"/>
    <w:rsid w:val="7AC11583"/>
    <w:rsid w:val="7AC85D3A"/>
    <w:rsid w:val="7ACB00DA"/>
    <w:rsid w:val="7AD34ED7"/>
    <w:rsid w:val="7AD76646"/>
    <w:rsid w:val="7AE85C4B"/>
    <w:rsid w:val="7AED3314"/>
    <w:rsid w:val="7AEE75CE"/>
    <w:rsid w:val="7AF97C7F"/>
    <w:rsid w:val="7B083678"/>
    <w:rsid w:val="7B1535A2"/>
    <w:rsid w:val="7B2C429A"/>
    <w:rsid w:val="7B34651F"/>
    <w:rsid w:val="7B5B785E"/>
    <w:rsid w:val="7B60003B"/>
    <w:rsid w:val="7B6244D1"/>
    <w:rsid w:val="7B6262CF"/>
    <w:rsid w:val="7B645547"/>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397E81"/>
    <w:rsid w:val="7C4F6E90"/>
    <w:rsid w:val="7C5678A3"/>
    <w:rsid w:val="7C582C66"/>
    <w:rsid w:val="7C590168"/>
    <w:rsid w:val="7C593A95"/>
    <w:rsid w:val="7C73473C"/>
    <w:rsid w:val="7C812BA6"/>
    <w:rsid w:val="7C8A1B5C"/>
    <w:rsid w:val="7C8A6B62"/>
    <w:rsid w:val="7C952A4F"/>
    <w:rsid w:val="7CA72072"/>
    <w:rsid w:val="7CBF59FA"/>
    <w:rsid w:val="7CD67017"/>
    <w:rsid w:val="7CF1660D"/>
    <w:rsid w:val="7CF72E7C"/>
    <w:rsid w:val="7CF76BDC"/>
    <w:rsid w:val="7D0864AB"/>
    <w:rsid w:val="7D133146"/>
    <w:rsid w:val="7D21718D"/>
    <w:rsid w:val="7D280304"/>
    <w:rsid w:val="7D292DBE"/>
    <w:rsid w:val="7D2D3423"/>
    <w:rsid w:val="7D392DA1"/>
    <w:rsid w:val="7D3F53B2"/>
    <w:rsid w:val="7D483F2C"/>
    <w:rsid w:val="7D4C2F75"/>
    <w:rsid w:val="7D4E49C8"/>
    <w:rsid w:val="7D5F032D"/>
    <w:rsid w:val="7D6E0E2C"/>
    <w:rsid w:val="7D6F3C3B"/>
    <w:rsid w:val="7D734F58"/>
    <w:rsid w:val="7D747091"/>
    <w:rsid w:val="7D851EDB"/>
    <w:rsid w:val="7D9328FF"/>
    <w:rsid w:val="7D995A14"/>
    <w:rsid w:val="7D9C638C"/>
    <w:rsid w:val="7DA20010"/>
    <w:rsid w:val="7DBB0943"/>
    <w:rsid w:val="7DC21F73"/>
    <w:rsid w:val="7DC95036"/>
    <w:rsid w:val="7DCA6408"/>
    <w:rsid w:val="7DD33023"/>
    <w:rsid w:val="7DE7153C"/>
    <w:rsid w:val="7E034E4E"/>
    <w:rsid w:val="7E041C9E"/>
    <w:rsid w:val="7E101EB7"/>
    <w:rsid w:val="7E1F135C"/>
    <w:rsid w:val="7E2023EC"/>
    <w:rsid w:val="7E207175"/>
    <w:rsid w:val="7E2E4AF4"/>
    <w:rsid w:val="7E3F6E87"/>
    <w:rsid w:val="7E5D0D1E"/>
    <w:rsid w:val="7E615933"/>
    <w:rsid w:val="7E7337C3"/>
    <w:rsid w:val="7E7B511F"/>
    <w:rsid w:val="7E892F2D"/>
    <w:rsid w:val="7E9943E4"/>
    <w:rsid w:val="7E9951D7"/>
    <w:rsid w:val="7EA0726A"/>
    <w:rsid w:val="7EAD0755"/>
    <w:rsid w:val="7EB94E6C"/>
    <w:rsid w:val="7EBE1FC4"/>
    <w:rsid w:val="7ED652E7"/>
    <w:rsid w:val="7EDB019A"/>
    <w:rsid w:val="7EDE2851"/>
    <w:rsid w:val="7EE732EF"/>
    <w:rsid w:val="7EF5620D"/>
    <w:rsid w:val="7F0172D0"/>
    <w:rsid w:val="7F026B4F"/>
    <w:rsid w:val="7F0538B9"/>
    <w:rsid w:val="7F073719"/>
    <w:rsid w:val="7F121F70"/>
    <w:rsid w:val="7F1831DA"/>
    <w:rsid w:val="7F2516AF"/>
    <w:rsid w:val="7F363C39"/>
    <w:rsid w:val="7F375B94"/>
    <w:rsid w:val="7F60084B"/>
    <w:rsid w:val="7F69077D"/>
    <w:rsid w:val="7F6C27BA"/>
    <w:rsid w:val="7F976093"/>
    <w:rsid w:val="7F9C122E"/>
    <w:rsid w:val="7FA151BB"/>
    <w:rsid w:val="7FBC3435"/>
    <w:rsid w:val="7FCB5400"/>
    <w:rsid w:val="7FD44982"/>
    <w:rsid w:val="7FD91931"/>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8"/>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9"/>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30"/>
    <w:qFormat/>
    <w:uiPriority w:val="9"/>
    <w:pPr>
      <w:keepNext/>
      <w:keepLines/>
      <w:spacing w:before="280" w:after="290"/>
      <w:outlineLvl w:val="3"/>
    </w:pPr>
    <w:rPr>
      <w:rFonts w:ascii="Cambria" w:hAnsi="Cambria"/>
      <w:b/>
      <w:bCs/>
      <w:szCs w:val="28"/>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4"/>
    <w:unhideWhenUsed/>
    <w:qFormat/>
    <w:uiPriority w:val="99"/>
    <w:rPr>
      <w:kern w:val="0"/>
      <w:sz w:val="18"/>
      <w:szCs w:val="18"/>
      <w:lang w:val="zh-CN" w:eastAsia="zh-CN"/>
    </w:rPr>
  </w:style>
  <w:style w:type="paragraph" w:styleId="8">
    <w:name w:val="footer"/>
    <w:basedOn w:val="1"/>
    <w:link w:val="23"/>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2"/>
    <w:qFormat/>
    <w:uiPriority w:val="0"/>
    <w:pPr>
      <w:spacing w:before="240" w:after="60"/>
      <w:jc w:val="center"/>
      <w:outlineLvl w:val="0"/>
    </w:pPr>
    <w:rPr>
      <w:rFonts w:ascii="Cambria" w:hAnsi="Cambria" w:eastAsia="黑体"/>
      <w:b/>
      <w:bCs/>
      <w:sz w:val="7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Emphasis"/>
    <w:basedOn w:val="18"/>
    <w:qFormat/>
    <w:uiPriority w:val="20"/>
    <w:rPr>
      <w:i/>
    </w:rPr>
  </w:style>
  <w:style w:type="character" w:styleId="21">
    <w:name w:val="Hyperlink"/>
    <w:unhideWhenUsed/>
    <w:qFormat/>
    <w:uiPriority w:val="99"/>
    <w:rPr>
      <w:color w:val="0000FF"/>
      <w:u w:val="single"/>
    </w:rPr>
  </w:style>
  <w:style w:type="character" w:styleId="22">
    <w:name w:val="HTML Code"/>
    <w:basedOn w:val="18"/>
    <w:unhideWhenUsed/>
    <w:qFormat/>
    <w:uiPriority w:val="99"/>
    <w:rPr>
      <w:rFonts w:ascii="Courier New" w:hAnsi="Courier New"/>
      <w:sz w:val="20"/>
    </w:rPr>
  </w:style>
  <w:style w:type="character" w:customStyle="1" w:styleId="23">
    <w:name w:val="页脚 Char"/>
    <w:link w:val="8"/>
    <w:qFormat/>
    <w:uiPriority w:val="99"/>
    <w:rPr>
      <w:sz w:val="18"/>
      <w:szCs w:val="18"/>
      <w:lang w:val="zh-CN" w:eastAsia="zh-CN"/>
    </w:rPr>
  </w:style>
  <w:style w:type="character" w:customStyle="1" w:styleId="24">
    <w:name w:val="批注框文本 Char"/>
    <w:link w:val="7"/>
    <w:qFormat/>
    <w:uiPriority w:val="99"/>
    <w:rPr>
      <w:sz w:val="18"/>
      <w:szCs w:val="18"/>
      <w:lang w:val="zh-CN" w:eastAsia="zh-CN"/>
    </w:rPr>
  </w:style>
  <w:style w:type="character" w:customStyle="1" w:styleId="25">
    <w:name w:val="页眉 Char"/>
    <w:link w:val="9"/>
    <w:qFormat/>
    <w:uiPriority w:val="99"/>
    <w:rPr>
      <w:sz w:val="18"/>
      <w:szCs w:val="18"/>
      <w:lang w:val="zh-CN" w:eastAsia="zh-CN"/>
    </w:rPr>
  </w:style>
  <w:style w:type="paragraph" w:customStyle="1" w:styleId="26">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7">
    <w:name w:val="标题 1 Char"/>
    <w:link w:val="2"/>
    <w:qFormat/>
    <w:uiPriority w:val="9"/>
    <w:rPr>
      <w:rFonts w:eastAsia="黑体"/>
      <w:b/>
      <w:bCs/>
      <w:kern w:val="44"/>
      <w:sz w:val="44"/>
      <w:szCs w:val="44"/>
    </w:rPr>
  </w:style>
  <w:style w:type="character" w:customStyle="1" w:styleId="28">
    <w:name w:val="标题 2 Char"/>
    <w:link w:val="3"/>
    <w:qFormat/>
    <w:uiPriority w:val="9"/>
    <w:rPr>
      <w:rFonts w:ascii="Cambria" w:hAnsi="Cambria" w:eastAsia="黑体"/>
      <w:b/>
      <w:bCs/>
      <w:kern w:val="2"/>
      <w:sz w:val="32"/>
      <w:szCs w:val="32"/>
    </w:rPr>
  </w:style>
  <w:style w:type="character" w:customStyle="1" w:styleId="29">
    <w:name w:val="标题 3 Char"/>
    <w:link w:val="4"/>
    <w:qFormat/>
    <w:uiPriority w:val="9"/>
    <w:rPr>
      <w:b/>
      <w:bCs/>
      <w:kern w:val="2"/>
      <w:sz w:val="28"/>
      <w:szCs w:val="32"/>
    </w:rPr>
  </w:style>
  <w:style w:type="character" w:customStyle="1" w:styleId="30">
    <w:name w:val="标题 4 Char"/>
    <w:link w:val="5"/>
    <w:qFormat/>
    <w:uiPriority w:val="9"/>
    <w:rPr>
      <w:rFonts w:ascii="Cambria" w:hAnsi="Cambria"/>
      <w:b/>
      <w:bCs/>
      <w:kern w:val="2"/>
      <w:sz w:val="21"/>
      <w:szCs w:val="28"/>
    </w:rPr>
  </w:style>
  <w:style w:type="paragraph" w:customStyle="1" w:styleId="31">
    <w:name w:val="列出段落1"/>
    <w:basedOn w:val="1"/>
    <w:qFormat/>
    <w:uiPriority w:val="0"/>
    <w:pPr>
      <w:spacing w:line="240" w:lineRule="auto"/>
      <w:ind w:firstLine="420" w:firstLineChars="200"/>
    </w:pPr>
    <w:rPr>
      <w:rFonts w:cs="Calibri"/>
      <w:szCs w:val="21"/>
    </w:rPr>
  </w:style>
  <w:style w:type="character" w:customStyle="1" w:styleId="32">
    <w:name w:val="标题 Char"/>
    <w:link w:val="15"/>
    <w:qFormat/>
    <w:uiPriority w:val="0"/>
    <w:rPr>
      <w:rFonts w:ascii="Cambria" w:hAnsi="Cambria" w:eastAsia="黑体" w:cs="Times New Roman"/>
      <w:b/>
      <w:bCs/>
      <w:kern w:val="2"/>
      <w:sz w:val="72"/>
      <w:szCs w:val="32"/>
    </w:rPr>
  </w:style>
  <w:style w:type="character" w:customStyle="1" w:styleId="33">
    <w:name w:val="HTML 预设格式 Char"/>
    <w:basedOn w:val="18"/>
    <w:link w:val="13"/>
    <w:qFormat/>
    <w:uiPriority w:val="99"/>
    <w:rPr>
      <w:rFonts w:ascii="宋体" w:hAnsi="宋体"/>
      <w:sz w:val="24"/>
      <w:szCs w:val="24"/>
    </w:rPr>
  </w:style>
  <w:style w:type="paragraph" w:customStyle="1" w:styleId="34">
    <w:name w:val="代码"/>
    <w:basedOn w:val="1"/>
    <w:qFormat/>
    <w:uiPriority w:val="0"/>
    <w:pPr>
      <w:spacing w:line="240" w:lineRule="auto"/>
    </w:pPr>
    <w:rPr>
      <w:rFonts w:eastAsiaTheme="minorEastAsia"/>
      <w:sz w:val="21"/>
    </w:rPr>
  </w:style>
  <w:style w:type="paragraph" w:customStyle="1"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22</Pages>
  <Words>5210</Words>
  <Characters>13661</Characters>
  <Lines>77</Lines>
  <Paragraphs>21</Paragraphs>
  <TotalTime>0</TotalTime>
  <ScaleCrop>false</ScaleCrop>
  <LinksUpToDate>false</LinksUpToDate>
  <CharactersWithSpaces>17914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2019-12-20T08:54:51Z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