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15章</w:t>
      </w: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单点登录解决方案-CAS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北大青鸟</w:t>
      </w:r>
      <w:bookmarkStart w:id="3" w:name="_GoBack"/>
      <w:bookmarkEnd w:id="3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  <w:rPr>
          <w:rFonts w:hint="eastAsia"/>
          <w:lang w:eastAsia="zh-CN"/>
        </w:rPr>
      </w:pPr>
      <w:bookmarkStart w:id="2" w:name="_Toc27759"/>
      <w:r>
        <w:rPr>
          <w:rFonts w:hint="eastAsia"/>
        </w:rPr>
        <w:t>目标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bookmarkEnd w:id="2"/>
      <w:r>
        <w:rPr>
          <w:rFonts w:hint="eastAsia"/>
          <w:lang w:eastAsia="zh-CN"/>
        </w:rPr>
        <w:t>搭建单点登录服务端，开发单点登录客户端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CAS 认证数据源设置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更换</w:t>
      </w:r>
      <w:r>
        <w:rPr>
          <w:rFonts w:hint="eastAsia"/>
          <w:lang w:val="en-US" w:eastAsia="zh-CN"/>
        </w:rPr>
        <w:t>CAS 登录页面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 xml:space="preserve">CAS与SpringSecurity集成 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完成用户中心单点登录功能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1.开源单点登录系统CAS入门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什么是单点登录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"http://baike.baidu.com/item/%E5%8D%95%E7%82%B9%E7%99%BB%E5%BD%95" \t "http://baike.baidu.com/_blank" </w:instrText>
      </w:r>
      <w:r>
        <w:rPr>
          <w:rFonts w:hint="eastAsia"/>
        </w:rP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单点登录</w:t>
      </w:r>
      <w:r>
        <w:rPr>
          <w:rFonts w:hint="default"/>
        </w:rPr>
        <w:fldChar w:fldCharType="end"/>
      </w:r>
      <w:r>
        <w:rPr>
          <w:rFonts w:hint="default"/>
        </w:rPr>
        <w:t>（Single Sign On），简称为 SSO，是目前比较流行的企业业务整合的解决方案之一。SSO的定义是在多个应用系统中，用户只需要登录一次就可以访问所有相互信任的应用系统。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我们目前的系统存在诸多子系统，而这些子系统是分别部署在不同的服务器中，那么</w:t>
      </w:r>
      <w:r>
        <w:rPr>
          <w:rFonts w:hint="eastAsia"/>
          <w:lang w:val="en-US" w:eastAsia="zh-CN"/>
        </w:rPr>
        <w:t>使用传统方式的session是无法解决的，我们需要使用相关的单点登录技术来解决。</w:t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19040" cy="27425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什么是CAS</w:t>
      </w:r>
    </w:p>
    <w:p>
      <w:pPr>
        <w:ind w:firstLine="420" w:firstLineChars="0"/>
      </w:pPr>
      <w:r>
        <w:rPr>
          <w:rFonts w:hint="default"/>
        </w:rPr>
        <w:t>CAS 是 Yale 大学发起的一个开源项目，旨在为 Web 应用系统提供一种可靠的单点登录方法，CAS 在 2004 年 12 月正式成为 JA-SIG 的一个项目。CAS 具有以下特点：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】</w:t>
      </w:r>
      <w:r>
        <w:rPr>
          <w:rFonts w:hint="default"/>
        </w:rPr>
        <w:t>开源的企业级单点登录解决方案。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】</w:t>
      </w:r>
      <w:r>
        <w:rPr>
          <w:rFonts w:hint="default"/>
        </w:rPr>
        <w:t>CAS Server 为需要独立部署的 Web 应用。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】</w:t>
      </w:r>
      <w:r>
        <w:rPr>
          <w:rFonts w:hint="default"/>
        </w:rPr>
        <w:t>CAS Client 支持非常多的客户端(这里指单点登录系统中的各个 Web 应用)，包括 Java, .Net, PHP, Perl, Apache, uPortal, Ruby 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t>从结构上看，CAS 包含两个部分： CAS Server 和 CAS Client。CAS Server 需要独立部署，主要负责对用户的认证工作；CAS Client 负责处理对客户端受保护资源的访问请求，需要登录时，重定向到 CAS Server。</w:t>
      </w:r>
      <w:r>
        <w:rPr>
          <w:rFonts w:hint="eastAsia"/>
          <w:lang w:eastAsia="zh-CN"/>
        </w:rPr>
        <w:t>下</w:t>
      </w:r>
      <w:r>
        <w:t>图是 CAS 最基本的协议过程：</w:t>
      </w:r>
    </w:p>
    <w:p>
      <w:r>
        <w:drawing>
          <wp:inline distT="0" distB="0" distL="114300" distR="114300">
            <wp:extent cx="4533265" cy="3256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SSO单点登录访问流程主要有以下步骤：</w:t>
      </w:r>
    </w:p>
    <w:p>
      <w:pPr>
        <w:rPr>
          <w:rFonts w:hint="default"/>
        </w:rPr>
      </w:pPr>
      <w:r>
        <w:rPr>
          <w:rFonts w:hint="default"/>
        </w:rPr>
        <w:t>1. 访问服务：SSO客户端发送请求访问应用系统提供的服务资源。</w:t>
      </w:r>
    </w:p>
    <w:p>
      <w:pPr>
        <w:rPr>
          <w:rFonts w:hint="default"/>
        </w:rPr>
      </w:pPr>
      <w:r>
        <w:rPr>
          <w:rFonts w:hint="default"/>
        </w:rPr>
        <w:t>2. 定向认证：SSO客户端会重定向用户请求到SSO服务器。</w:t>
      </w:r>
    </w:p>
    <w:p>
      <w:pPr>
        <w:rPr>
          <w:rFonts w:hint="default"/>
        </w:rPr>
      </w:pPr>
      <w:r>
        <w:rPr>
          <w:rFonts w:hint="default"/>
        </w:rPr>
        <w:t>3. 用户认证：用户身份认证。</w:t>
      </w:r>
    </w:p>
    <w:p>
      <w:pPr>
        <w:rPr>
          <w:rFonts w:hint="default"/>
        </w:rPr>
      </w:pPr>
      <w:r>
        <w:rPr>
          <w:rFonts w:hint="default"/>
        </w:rPr>
        <w:t>4. 发放票据：SSO服务器会产生一个随机的Service Ticket。</w:t>
      </w:r>
    </w:p>
    <w:p>
      <w:pPr>
        <w:rPr>
          <w:rFonts w:hint="default"/>
        </w:rPr>
      </w:pPr>
      <w:r>
        <w:rPr>
          <w:rFonts w:hint="default"/>
        </w:rPr>
        <w:t>5. 验证票据：SSO服务器验证票据Service Ticket的合法性，验证通过后，允许客户端访问服务。</w:t>
      </w:r>
    </w:p>
    <w:p>
      <w:r>
        <w:rPr>
          <w:rFonts w:hint="default"/>
        </w:rPr>
        <w:t>6. 传输用户信息：SSO服务器验证票据通过后，传输用户认证结果信息给客户端。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CAS服务端部署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Cas服务端其实就是一个war包。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在资源\cas\source\cas-server-4.0.0-release\cas-server-4.0.0\modules目录下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984807" w:themeColor="accent6" w:themeShade="80"/>
          <w:lang w:val="en-US" w:eastAsia="zh-CN"/>
        </w:rPr>
        <w:t>cas-server-webapp-4.0.0.war</w:t>
      </w:r>
      <w:r>
        <w:rPr>
          <w:rFonts w:hint="eastAsia"/>
          <w:color w:val="984807" w:themeColor="accent6" w:themeShade="8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将其改名为cas.war放入tomcat目录下的webapps下。启动tomcat自动解压war包。浏览器输入http://localhost:8080/cas/login  ，可看到登录页面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967605" cy="282511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不要嫌弃这个页面丑，我们后期可以再提升它的颜值。暂时把注意力放在功能实现上。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这里有个固定的用户名和密码   casuser /Mellon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登录成功后会跳到登录成功的提示页面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99565"/>
            <wp:effectExtent l="0" t="0" r="571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CAS服务端配置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1.4.1端口修改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如果我们不希望用</w:t>
      </w:r>
      <w:r>
        <w:rPr>
          <w:rFonts w:hint="eastAsia"/>
          <w:lang w:val="en-US" w:eastAsia="zh-CN"/>
        </w:rPr>
        <w:t>8080端口访问CAS, 可以修改端口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修改TOMCAT的端口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打开tomcat 目录 conf\server.xml  找到下面的配置</w:t>
      </w:r>
    </w:p>
    <w:p>
      <w:r>
        <w:drawing>
          <wp:inline distT="0" distB="0" distL="114300" distR="114300">
            <wp:extent cx="4200525" cy="536575"/>
            <wp:effectExtent l="0" t="0" r="9525" b="158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将端口8080，改为9100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修改CAS配置文件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cas的</w:t>
      </w:r>
      <w:r>
        <w:t>WEB-INF</w:t>
      </w:r>
      <w:r>
        <w:rPr>
          <w:rFonts w:hint="eastAsia"/>
          <w:lang w:val="en-US" w:eastAsia="zh-CN"/>
        </w:rPr>
        <w:t xml:space="preserve">/cas.properties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server.name=http://localhost: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9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00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1.4.2去除https认证</w:t>
      </w:r>
    </w:p>
    <w:p>
      <w:pPr>
        <w:ind w:firstLine="420" w:firstLineChars="0"/>
      </w:pPr>
      <w:r>
        <w:t>CAS默认使用的是HTTPS协议，</w:t>
      </w:r>
      <w:r>
        <w:rPr>
          <w:rFonts w:hint="eastAsia"/>
          <w:lang w:eastAsia="zh-CN"/>
        </w:rPr>
        <w:t>如果使用</w:t>
      </w:r>
      <w:r>
        <w:rPr>
          <w:rFonts w:hint="eastAsia"/>
          <w:lang w:val="en-US" w:eastAsia="zh-CN"/>
        </w:rPr>
        <w:t>HTTPS协议需要SSL安全证书（需向特定的机构申请和购买） 。</w:t>
      </w:r>
      <w:r>
        <w:t>如果对安全要求不高</w:t>
      </w:r>
      <w:r>
        <w:rPr>
          <w:rFonts w:hint="eastAsia"/>
          <w:lang w:eastAsia="zh-CN"/>
        </w:rPr>
        <w:t>或是在开发测试阶段</w:t>
      </w:r>
      <w:r>
        <w:t>，可使用HTTP协议。</w:t>
      </w:r>
      <w:r>
        <w:rPr>
          <w:rFonts w:hint="eastAsia"/>
          <w:lang w:eastAsia="zh-CN"/>
        </w:rPr>
        <w:t>我们这里讲解通过修改配置，让</w:t>
      </w:r>
      <w:r>
        <w:rPr>
          <w:rFonts w:hint="eastAsia"/>
          <w:lang w:val="en-US" w:eastAsia="zh-CN"/>
        </w:rPr>
        <w:t>CAS使用HTTP协议。</w:t>
      </w:r>
    </w:p>
    <w:p>
      <w:pPr>
        <w:numPr>
          <w:ilvl w:val="0"/>
          <w:numId w:val="3"/>
        </w:numPr>
      </w:pPr>
      <w:r>
        <w:rPr>
          <w:rFonts w:hint="eastAsia"/>
          <w:lang w:eastAsia="zh-CN"/>
        </w:rPr>
        <w:t>修改</w:t>
      </w:r>
      <w:r>
        <w:t>cas</w:t>
      </w:r>
      <w:r>
        <w:rPr>
          <w:rFonts w:hint="eastAsia"/>
          <w:lang w:eastAsia="zh-CN"/>
        </w:rPr>
        <w:t>的</w:t>
      </w:r>
      <w:r>
        <w:t>WEB-INF/deployerConfigContext.xml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找到下面的配置</w:t>
      </w:r>
    </w:p>
    <w:tbl>
      <w:tblPr>
        <w:tblStyle w:val="1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szCs w:val="18"/>
                <w:vertAlign w:val="baseline"/>
              </w:rPr>
            </w:pPr>
            <w:r>
              <w:t>&lt;bean class="org.jasig.cas.authentication.handler.support.HttpBasedServiceCredentialsAuthenticationHandler"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p:httpClient-ref="httpClient"/&gt;</w:t>
            </w:r>
          </w:p>
        </w:tc>
      </w:tr>
    </w:tbl>
    <w:p>
      <w:pPr>
        <w:rPr>
          <w:rFonts w:hint="eastAsia"/>
          <w:lang w:eastAsia="zh-CN"/>
        </w:rPr>
      </w:pPr>
      <w:r>
        <w:t>这里需要增加参数</w:t>
      </w:r>
      <w:r>
        <w:rPr>
          <w:color w:val="FF0000"/>
        </w:rPr>
        <w:t>p:requireSecure="false"</w:t>
      </w:r>
      <w:r>
        <w:t>，requireSecure属性意思为是否需要安全验证，即HTTPS，false为不采</w:t>
      </w:r>
      <w:r>
        <w:rPr>
          <w:rFonts w:hint="eastAsia"/>
          <w:lang w:eastAsia="zh-CN"/>
        </w:rPr>
        <w:t>用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修改cas的</w:t>
      </w:r>
      <w:r>
        <w:t>/WEB-INF/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"http://lib.csdn.net/base/javaee" \o "Java EE知识库" \t "http://blog.csdn.net/zzq900503/article/details/_blank" </w:instrText>
      </w:r>
      <w:r>
        <w:rPr>
          <w:rFonts w:hint="default"/>
        </w:rPr>
        <w:fldChar w:fldCharType="separate"/>
      </w:r>
      <w:r>
        <w:rPr>
          <w:rStyle w:val="20"/>
          <w:rFonts w:hint="default" w:ascii="Arial" w:hAnsi="Arial" w:eastAsia="宋体" w:cs="Arial"/>
          <w:b/>
          <w:i w:val="0"/>
          <w:caps w:val="0"/>
          <w:color w:val="DF3434"/>
          <w:spacing w:val="0"/>
          <w:szCs w:val="27"/>
          <w:u w:val="none"/>
          <w:shd w:val="clear" w:fill="FFFFFF"/>
        </w:rPr>
        <w:t>spring</w:t>
      </w:r>
      <w:r>
        <w:rPr>
          <w:rFonts w:hint="default"/>
        </w:rPr>
        <w:fldChar w:fldCharType="end"/>
      </w:r>
      <w:r>
        <w:rPr>
          <w:rFonts w:hint="default"/>
        </w:rPr>
        <w:t>-configuration/ticketGrantingTicketCookieGenerator.xml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找到下面配置</w:t>
      </w:r>
    </w:p>
    <w:tbl>
      <w:tblPr>
        <w:tblStyle w:val="1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&lt;bean id="ticketGrantingTicketCookieGenerator" class="org.jasig.cas.web.support.CookieRetrievingCookieGenerator"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      p:cookieSecure="true"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      p:cookieMaxAge="-1"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      p:cookieName="CASTGC"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      p:cookiePath="/cas" /&gt;</w:t>
            </w:r>
          </w:p>
        </w:tc>
      </w:tr>
    </w:tbl>
    <w:p>
      <w:r>
        <w:rPr>
          <w:rFonts w:hint="default"/>
        </w:rPr>
        <w:t>参数p:cookieSecure="true"，同理为HTTPS验证相关，TRUE为采用HTTPS验证，FALSE为不采用https验证。</w:t>
      </w:r>
    </w:p>
    <w:p>
      <w:pPr>
        <w:rPr>
          <w:rFonts w:hint="default"/>
        </w:rPr>
      </w:pPr>
      <w:r>
        <w:rPr>
          <w:rFonts w:hint="default"/>
        </w:rPr>
        <w:t>参数p:cookieMaxAge="-1"，是COOKIE的最大生命周期，-1为无生命周期，即只在当前打开的窗口有效，关闭或重新打开其它窗口，仍会要求验证。可以根据需要修改为大于0的数字，比如3600等，意思是在3600秒内，打开任意窗口，都不需要验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我们这里将</w:t>
      </w:r>
      <w:r>
        <w:rPr>
          <w:rFonts w:hint="default"/>
        </w:rPr>
        <w:t>cookieSecure</w:t>
      </w:r>
      <w:r>
        <w:rPr>
          <w:rFonts w:hint="eastAsia"/>
          <w:lang w:eastAsia="zh-CN"/>
        </w:rPr>
        <w:t>改为</w:t>
      </w:r>
      <w:r>
        <w:rPr>
          <w:rFonts w:hint="eastAsia"/>
          <w:lang w:val="en-US" w:eastAsia="zh-CN"/>
        </w:rPr>
        <w:t xml:space="preserve">false ,  </w:t>
      </w:r>
      <w:r>
        <w:rPr>
          <w:rFonts w:hint="eastAsia"/>
          <w:vertAlign w:val="baseline"/>
        </w:rPr>
        <w:t>cookieMaxAge</w:t>
      </w:r>
      <w:r>
        <w:rPr>
          <w:rFonts w:hint="eastAsia"/>
          <w:vertAlign w:val="baseline"/>
          <w:lang w:val="en-US" w:eastAsia="zh-CN"/>
        </w:rPr>
        <w:t xml:space="preserve"> 改为3600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</w:t>
      </w:r>
      <w:r>
        <w:t>cas</w:t>
      </w:r>
      <w:r>
        <w:rPr>
          <w:rFonts w:hint="eastAsia"/>
          <w:lang w:eastAsia="zh-CN"/>
        </w:rPr>
        <w:t>的</w:t>
      </w:r>
      <w:r>
        <w:t>WEB-INF/spring</w:t>
      </w:r>
      <w:r>
        <w:rPr>
          <w:rFonts w:hint="default"/>
        </w:rPr>
        <w:t>-configuration/warnCookieGenerator.xml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找到下面配置</w:t>
      </w:r>
    </w:p>
    <w:tbl>
      <w:tblPr>
        <w:tblStyle w:val="1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  <w:lang w:val="en-US" w:eastAsia="zh-CN"/>
              </w:rPr>
            </w:pPr>
            <w:r>
              <w:t>&lt;bean id="warnCookieGenerator" class="org.jasig.cas.web.support.CookieRetrievingCookieGenerator"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p:cookieSecure="true"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p:cookieMaxAge="-1"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p:cookieName="CASPRIVACY"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p:cookiePath="/cas"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我们这里将</w:t>
      </w:r>
      <w:r>
        <w:rPr>
          <w:rFonts w:hint="default"/>
        </w:rPr>
        <w:t>cookieSecure</w:t>
      </w:r>
      <w:r>
        <w:rPr>
          <w:rFonts w:hint="eastAsia"/>
          <w:lang w:eastAsia="zh-CN"/>
        </w:rPr>
        <w:t>改为</w:t>
      </w:r>
      <w:r>
        <w:rPr>
          <w:rFonts w:hint="eastAsia"/>
          <w:lang w:val="en-US" w:eastAsia="zh-CN"/>
        </w:rPr>
        <w:t xml:space="preserve">false ,  </w:t>
      </w:r>
      <w:r>
        <w:rPr>
          <w:rFonts w:hint="eastAsia"/>
          <w:vertAlign w:val="baseline"/>
        </w:rPr>
        <w:t>cookieMaxAge</w:t>
      </w:r>
      <w:r>
        <w:rPr>
          <w:rFonts w:hint="eastAsia"/>
          <w:vertAlign w:val="baseline"/>
          <w:lang w:val="en-US" w:eastAsia="zh-CN"/>
        </w:rPr>
        <w:t xml:space="preserve"> 改为3600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CAS客户端入门小Demo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1.5.1客户端工程1搭建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（1）搭建工程引入依赖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Maven工程 （war）</w:t>
      </w:r>
      <w:r>
        <w:rPr>
          <w:rFonts w:hint="eastAsia"/>
        </w:rPr>
        <w:t>casclient_demo</w:t>
      </w:r>
      <w:r>
        <w:rPr>
          <w:rFonts w:hint="eastAsia"/>
          <w:lang w:val="en-US" w:eastAsia="zh-CN"/>
        </w:rPr>
        <w:t>1  引入cas客户端依赖并制定tomcat运行端口为9001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cas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org.jasig.cas.client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-client-core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2.5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2.3.2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指定端口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9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请求路径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（2）添加web.xml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"http://java.sun.com/xml/ns/javaee http://java.sun.com/xml/ns/javaee/web-app_2_5.xsd"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用于单点退出，该过滤器用于实现单点登出功能，可选配置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org.jasig.cas.client.session.SingleSignOutHttpSessionListener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该过滤器用于实现单点登出功能，可选配置。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CAS Single Sign Out 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org.jasig.cas.client.session.SingleSignOutFilter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CAS Single Sign Out 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该过滤器负责用户的认证工作，必须启用它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CASFilter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org.jasig.cas.client.authentication.AuthenticationFilter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casServerLoginUrl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http://localhost:9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00/cas/login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&lt;!--这里的server是服务端的IP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serverName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http://localhost:9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CASFilter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该过滤器负责对Ticket的校验工作，必须启用它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CAS Validation 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org.jasig.cas.client.validation.Cas20ProxyReceivingTicketValidationFilter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casServerUrlPrefix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http://localhost:9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00/cas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serverName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http://localhost:9001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CAS Validation 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该过滤器负责实现HttpServletRequest请求的包裹， 比如允许开发者通过HttpServletRequest的getRemoteUser()方法获得SSO登录用户的登录名，可选配置。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CAS HttpServletRequest Wrapper 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org.jasig.cas.client.util.HttpServletRequestWrapperFilter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CAS HttpServletRequest Wrapper 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该过滤器使得开发者可以通过org.jasig.cas.client.util.AssertionHolder来获取用户的登录名。 比如AssertionHolder.getAssertion().getPrincipal().getName()。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CAS Assertion Thread Local 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org.jasig.cas.client.util.AssertionThreadLocalFilter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CAS Assertion Thread Local 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（3）编写index.jsp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一品优购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欢迎来到一品优购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request.getRemoteUser()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request.getRemoteUser()</w:t>
      </w:r>
      <w:r>
        <w:rPr>
          <w:rFonts w:hint="eastAsia"/>
          <w:lang w:eastAsia="zh-CN"/>
        </w:rPr>
        <w:t>为获取远程登录名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1.5.2客户端工程2搭建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）创建</w:t>
      </w:r>
      <w:r>
        <w:rPr>
          <w:rFonts w:hint="eastAsia"/>
          <w:lang w:val="en-US" w:eastAsia="zh-CN"/>
        </w:rPr>
        <w:t>Maven工程 （war）</w:t>
      </w:r>
      <w:r>
        <w:rPr>
          <w:rFonts w:hint="eastAsia"/>
        </w:rPr>
        <w:t>casclient_demo</w:t>
      </w:r>
      <w:r>
        <w:rPr>
          <w:rFonts w:hint="eastAsia"/>
          <w:lang w:val="en-US" w:eastAsia="zh-CN"/>
        </w:rPr>
        <w:t>2  引入cas客户端依赖并制定tomcat运行端口为9002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（2）创建web.xml，参照</w:t>
      </w:r>
      <w:r>
        <w:rPr>
          <w:rFonts w:hint="eastAsia"/>
        </w:rPr>
        <w:t>casclient_demo</w:t>
      </w:r>
      <w:r>
        <w:rPr>
          <w:rFonts w:hint="eastAsia"/>
          <w:lang w:val="en-US" w:eastAsia="zh-CN"/>
        </w:rPr>
        <w:t>1  ,将</w:t>
      </w:r>
      <w:r>
        <w:rPr>
          <w:rFonts w:hint="eastAsia"/>
        </w:rPr>
        <w:t>serverName</w:t>
      </w:r>
      <w:r>
        <w:rPr>
          <w:rFonts w:hint="eastAsia"/>
          <w:lang w:eastAsia="zh-CN"/>
        </w:rPr>
        <w:t>的值改为</w:t>
      </w:r>
      <w:r>
        <w:rPr>
          <w:rFonts w:hint="eastAsia"/>
        </w:rPr>
        <w:t>http://localhost:9002</w:t>
      </w:r>
      <w:r>
        <w:rPr>
          <w:rFonts w:hint="eastAsia"/>
          <w:lang w:eastAsia="zh-CN"/>
        </w:rPr>
        <w:t>，一共两处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（3）创建index.jsp  ,内容显示“欢迎来到二品优购”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1.5.3单点登录测试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 xml:space="preserve">cas部署的tomcat 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启动客户端工程1和客户端工程2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地址栏输入http://localhost:9001/   和http://localhost:9002/  ，地址均会跳转到CAS登录页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输入用户名和密码后，页面跳转回9002  ，再次访问9001也可以打开主页面。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1.5.4单点退出登录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地址栏输入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"http://localhost:9000/cas/logout"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http://localhost:9100/cas/logout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即可看到退出后的提示页面</w:t>
      </w:r>
    </w:p>
    <w:p>
      <w:r>
        <w:drawing>
          <wp:inline distT="0" distB="0" distL="114300" distR="114300">
            <wp:extent cx="4658360" cy="1640205"/>
            <wp:effectExtent l="0" t="0" r="8890" b="1714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我们可以将这个链接添加到index.jsp中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"http://localhost:9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00/cas/logout"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但我们更希望退出登录后，能自动跳转到某个页面，那如何处理呢？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修改cas系统的配置文件cas-servlet.xml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&lt;bean id="logoutAction" class="org.jasig.cas.web.flow.LogoutAction"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p:servicesManager-ref="servicesManager"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p:followServiceRedirects="${cas.logout.followServiceRedirects: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eastAsia"/>
                <w:vertAlign w:val="baseline"/>
                <w:lang w:val="en-US" w:eastAsia="zh-CN"/>
              </w:rPr>
              <w:t>}"/&gt;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改为true后，可以在退出时跳转页面到目标页面，修改index.jsp的退出链接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"http://localhost:9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00/cas/logout?service=http://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www.baidu.com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2.CAS服务端数据源设置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我们现在让用户名密码从我们的品优购的user表里做验证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2.2配置数据源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（1）修改cas服务端中web-inf下deployerConfigContext.xml ，添加如下配置</w:t>
      </w:r>
    </w:p>
    <w:tbl>
      <w:tblPr>
        <w:tblStyle w:val="1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&lt;bean id="dataSource" class="com.mchange.v2.c3p0.ComboPooledDataSource"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p:driverClass="com.mysql.jdbc.Driver"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p:jdbcUrl="jdbc:mysql://127.0.0.1:3306/pinyougoudb?characterEncoding=utf8"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p:user="root"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p:password="123456" /&gt;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&lt;bean id="passwordEncoder" 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class="org.jasig.cas.authentication.handler.DefaultPasswordEncoder"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c:encodingAlgorithm="MD5"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p:characterEncoding="UTF-8" /&gt;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&lt;bean id="dbAuthHandler"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class="org.jasig.cas.adaptors.jdbc.QueryDatabaseAuthenticationHandler"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p:dataSource-ref="dataSource"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p:sql="select password from tb_user where username = ?"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p:passwordEncoder-ref="passwordEncoder"/&gt;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然后在配置文件开始部分找到如下配置</w:t>
      </w:r>
    </w:p>
    <w:tbl>
      <w:tblPr>
        <w:tblStyle w:val="1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&lt;bean id="authenticationManager" class="org.jasig.cas.authentication.PolicyBasedAuthenticationManager"&gt;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&lt;constructor-arg&gt;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&lt;map&gt;               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  &lt;entry key-ref="proxyAuthenticationHandler" value-ref="proxyPrincipalResolver" /&gt;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  &lt;entry key-ref="primaryAuthenticationHandler" value-ref="primaryPrincipalResolver" /&gt;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&lt;/map&gt;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&lt;/constructor-arg&gt;      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&lt;property name="authenticationPolicy"&gt;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&lt;bean class="org.jasig.cas.authentication.AnyAuthenticationPolicy" /&gt;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&lt;/bean&gt;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tbl>
      <w:tblPr>
        <w:tblStyle w:val="1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&lt;entry key-ref="primaryAuthenticationHandler" value-ref="primaryPrincipalResolver"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一句是使用固定的用户名和密码，我们在下面可以看到这两个bean ,如果我们使用数据库认证用户名和密码，需要将这句注释掉。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添加下面这一句配置</w:t>
      </w:r>
    </w:p>
    <w:tbl>
      <w:tblPr>
        <w:tblStyle w:val="1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&lt;entry key-ref="dbAuthHandler" value-ref="primaryPrincipalResolver"/&gt;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（2）将以下三个jar包放入webapps\cas\WEB-INF\lib下  </w:t>
      </w:r>
    </w:p>
    <w:p>
      <w:r>
        <w:drawing>
          <wp:inline distT="0" distB="0" distL="114300" distR="114300">
            <wp:extent cx="2447925" cy="695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（这三个</w:t>
      </w:r>
      <w:r>
        <w:rPr>
          <w:rFonts w:hint="eastAsia"/>
          <w:lang w:val="en-US" w:eastAsia="zh-CN"/>
        </w:rPr>
        <w:t>jar包在</w:t>
      </w:r>
      <w:r>
        <w:rPr>
          <w:rFonts w:hint="eastAsia"/>
          <w:color w:val="FF0000"/>
          <w:lang w:val="en-US" w:eastAsia="zh-CN"/>
        </w:rPr>
        <w:t>资源\cas\jar</w:t>
      </w:r>
      <w:r>
        <w:rPr>
          <w:rFonts w:hint="eastAsia"/>
          <w:lang w:val="en-US" w:eastAsia="zh-CN"/>
        </w:rPr>
        <w:t>目录下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用数据库中的用户名和密码进行测试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3.CAS服务端界面改造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我们现在动手将CAS默认的登录页更改为自己的品优购登陆页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3.2改头换面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3.2.1拷贝资源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（1）将品优购的登陆页login.html拷贝到cas系统下WEB-INF\view\jsp\default\ui 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（2）将css  js等文件夹拷贝到  cas目录下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 将原来的casLoginView.jsp 改名（可以为之后的修改操作做参照），将login.html改名为casLoginView.jsp 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3.2.2修改页面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编辑casLoginView.jsp 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（1）添加指令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pageEncoding="UTF-8"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 charset=UTF-8"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taglib prefix="c" uri="http://java.sun.com/jsp/jstl/core"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taglib prefix="spring" uri="http://www.springframework.org/tags"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taglib prefix="form" uri="http://www.springframework.org/tags/form"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taglib prefix="fn" uri="http://java.sun.com/jsp/jstl/functions" %&gt;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（2）修改form标签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&lt;form:form method="post" id="fm1" commandName="${commandName}" htmlEscape="true" class="sui-form"&gt;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&lt;/form:form&gt;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修改用户名框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&lt;form:input id="username" tabindex="1"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accesskey="${userNameAccessKey}" path="username" autocomplete="off" htmlEscape="true"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placeholder="邮箱/用户名/手机号" class="span2 input-xfat" /&gt;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&lt;form:password  id="password" tabindex="2" path="password"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accesskey="${passwordAccessKey}" htmlEscape="true" autocomplete="off"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placeholder="请输入密码" class="span2 input-xfat"   /&gt;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修改登陆按钮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&lt;input type="hidden" name="lt" value="${loginTicket}"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&lt;input type="hidden" name="execution" value="${flowExecutionKey}"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&lt;input type="hidden" name="_eventId" value="submit"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&lt;input class="sui-btn btn-block btn-xlarge btn-danger" accesskey="l" value="登陆" type="submit"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05785" cy="3105785"/>
            <wp:effectExtent l="0" t="0" r="18415" b="1841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3.3错误提示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在表单内加入错误提示框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&lt;form:errors path="*" id="msg" cssClass="errors" element="div" htmlEscape="false"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测试：输入错误的用户名和密码，提示是英文。这个提示信息是在WEB-INF\classes目录下的messages.properties文件中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authenticationFailure.AccountNotFoundException=Invalid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authenticationFailure.FailedLoginException=Invalid credentials.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设置国际化为zn_CN  ,修改cas-servlet.xml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&lt;bean id="localeResolver" class="org.springframework.web.servlet.i18n.CookieLocaleResolver" p:defaultLocale="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zh_CN</w:t>
            </w:r>
            <w:r>
              <w:rPr>
                <w:rFonts w:hint="eastAsia"/>
                <w:vertAlign w:val="baseline"/>
                <w:lang w:val="en-US" w:eastAsia="zh-CN"/>
              </w:rPr>
              <w:t>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我们需要将此信息拷贝到messages_zh_CN.properties下，并改为中文提示（转码）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authenticationFailure.AccountNotFoundException=\u7528\u6237\u4E0D\u5B58\u5728.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authenticationFailure.FailedLoginException=\u5BC6\u7801\u9519\u8BEF.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第一个是用户名不存在时的错误提示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第二个是密码错误的提示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CAS客户端与SpringSecurity集成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Spring Security测试工程搭建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（1）建立Maven项目casclient_demo3 ，引入spring依赖和spring secrity 相关依赖 ，tomcat端口设置为9003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（2）建立web.xml ,添加过滤器等配置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（3）创建配置文件spring-security.xml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（4）添加html页面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24050" cy="1514475"/>
            <wp:effectExtent l="0" t="0" r="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以上步骤参照我们第4章的spring-security-demo 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Spring Security与 CAS集成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（1）引入依赖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spring-security-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cas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4.1.0.RELEASE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org.jasig.cas.client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-client-core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3.3.3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log4j-over-slf4j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（2）修改spring-security.xml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"http://www.springframework.org/schema/security"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xmlns:beans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http://www.springframework.org/schema/security http://www.springframework.org/schema/security/spring-security.xsd"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  entry-point-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入口点引用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use-expressions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entry-point-ref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"casProcessingFilterEntryPoint"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intercept-url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csrf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disabled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custom-filter为过滤器， position 表示将过滤器放在指定的位置上，before表示放在指定位置之前  ，after表示放在指定的位置之后 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custom-filter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"casAuthenticationFilter"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position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"CAS_FILTER"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custom-filter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"requestSingleLogoutFilter"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before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"LOGOUT_FILTER"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custom-filter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"singleLogoutFilter"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before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"CAS_FILTER"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CAS入口点 开始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"casProcessingFilterEntryPoint"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"org.springframework.security.cas.web.CasAuthenticationEntryPoint"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单点登录服务器登录URL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"loginUrl"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"http://localhost:9100/cas/login"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"serviceProperties"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"serviceProperties"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"serviceProperties"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"org.springframework.security.cas.ServiceProperties"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&lt;!--service 配置自身工程的根地址+/login/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cas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"service"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"http://localhost:9003/login/cas"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CAS入口点 结束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认证过滤器 开始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"casAuthenticationFilter"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"org.springframework.security.cas.web.CasAuthenticationFilter"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"authenticationManager"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"authenticationManager"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认证管理器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"authenticationManager"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"casAuthenticationProvider"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认证提供者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"casAuthenticationProvider"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"org.springframework.security.cas.authentication.CasAuthenticationProvider"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"authenticationUserDetailsService"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"org.springframework.security.core.userdetails.UserDetailsByNameServiceWrapper"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"userDetailsService"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"serviceProperties"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"serviceProperties"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ticketValidator 为票据验证器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"ticketValidator"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"org.jasig.cas.client.validation.Cas20ServiceTicketValidator"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"http://localhost:9100/cas"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"key"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"an_id_for_this_auth_provider_only"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"userDetailsService"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"cn.itcast.demo.service.UserDetailServiceImpl"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认证过滤器 结束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单点登出  开始 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"singleLogoutFilter"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"org.jasig.cas.client.session.SingleSignOutFilter"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"requestSingleLogoutFilter"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"org.springframework.security.web.authentication.logout.LogoutFilter"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"http://localhost:9100/cas/logout?service=http://www.baidu.com"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beans:constructor-arg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"org.springframework.security.web.authentication.logout.SecurityContextLogoutHandler"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beans:constructor-arg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"filterProcessesUrl"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"/logout/cas"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单点登出  结束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（3）创建</w:t>
      </w:r>
      <w:r>
        <w:rPr>
          <w:rFonts w:hint="eastAsia"/>
        </w:rPr>
        <w:t>UserDetails</w:t>
      </w:r>
      <w:r>
        <w:rPr>
          <w:rFonts w:hint="eastAsia"/>
          <w:lang w:val="en-US" w:eastAsia="zh-CN"/>
        </w:rPr>
        <w:t xml:space="preserve">ServiceImpl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认证类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 loadUserByUsername(String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UsernameNotFoundException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//构建角色集合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List&lt;GrantedAuthority&gt;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authorities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authorities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SimpleGrantedAuthority(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"ROLE_USER"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authorities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这个类的主要作用是在登陆后得到用户名，可以根据用户名查询角色或执行一些逻辑。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4.3获取登录名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我们在处理后端逻辑需要获得登录名，那么如何获取单点登录的用户名呢? 其实和我们之前获得用户名的方式是完全相同的，我们下面来做个测试。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（1）web.xml 添加springmvc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指定加载的配置文件 ，通过参数contextConfigLocation加载--&gt;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classpath:springmvc.xml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*.do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（2）创建springmvc.xml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"cn.itcast.demo"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mvc:annotation-driven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（3）创建UserController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"/findLoginUser"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findLoginUser(){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/>
                <w:b/>
                <w:i/>
                <w:color w:val="0000C0"/>
                <w:sz w:val="18"/>
                <w:szCs w:val="18"/>
                <w:lang w:val="en-US" w:eastAsia="zh-CN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地址栏输入http://localhost:9003/findLoginUser.do 即可在控制台看到输出的登录名。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4.4退出登录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修改spring-security.xml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&lt;beans:bean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"requestSingleLogoutFilter"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"org.springframework.security.web.authentication.logout.LogoutFilter"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&lt;beans:constructor-arg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"http://localhost:9</w:t>
            </w:r>
            <w:r>
              <w:rPr>
                <w:rFonts w:hint="eastAsia" w:ascii="Consolas" w:hAnsi="Consolas"/>
                <w:i/>
                <w:color w:val="7F7F7F" w:themeColor="background1" w:themeShade="8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00/cas/logout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?service=http://localhost:9003/index2.html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&lt;beans:constructor-arg&gt;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&lt;beans:bean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"org.springframework.security.web.authentication.logout.SecurityContextLogoutHandler"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&lt;/beans:constructor-arg&gt;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&lt;beans:property name=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"filterProcessesUrl"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"/logout/cas"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/&gt;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&lt;/beans:bean&gt;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在页面上添加链接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"/logout/cas"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创建index2.html,将index2.html设置为可匿名访问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"/index2.html"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5.品优购用户中心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用户中心实现单点登录。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5.2.1用户中心实现单点登录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将用户中心相关的页面（home-开头的）拷贝至  pinnyougou-user-web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90700" cy="2845435"/>
            <wp:effectExtent l="0" t="0" r="0" b="1206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（2）pom.xml 引入springSecurity、cas客户端和springSecurity Cas整合包依赖（参照casclient_demo3）。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（3）web.xml  添加spring-security过滤器（参照参照casclient_demo3）设置首页为home-index.html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home-index.html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（4）构建UserDetailsServiceImpl.java  （参照casclient_demo3）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37915" cy="1104900"/>
            <wp:effectExtent l="0" t="0" r="63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添加spring-security.xml（参照casclient_demo3），并做以下修改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配置匿名访问资源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匿名访问资源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"/css/**"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"/js/**"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"/image/**"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"/plugins/**"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"/register.html"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"/user/add.do"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 w:ascii="Consolas" w:hAnsi="Consolas" w:eastAsia="Consolas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"/user/sendCode.do"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设置服务地址属性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left="1080" w:hanging="1080" w:hangingChars="6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beans:bean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"serviceProperties"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"org.springframework.security.cas.ServiceProperties"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&lt;beans:property name=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"service"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"http://localhost: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910</w:t>
            </w:r>
            <w:r>
              <w:rPr>
                <w:rFonts w:hint="eastAsia" w:ascii="Consolas" w:hAnsi="Consolas"/>
                <w:i/>
                <w:color w:val="FF000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/login/cas"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beans:bean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</w:t>
            </w:r>
          </w:p>
        </w:tc>
      </w:tr>
    </w:tbl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设置认证类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&lt;beans:bean 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"userDetailsService"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com.pinyougou.user.service.UserDetailServiceImpl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/&gt;  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5.2.2页面显示用户名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（1）pinyougou-user-web创建LoginController.java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LoginController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showName(){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//得到登陆人账号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"loginName"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（2）创建loginService.js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//服务层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'loginService'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//读取列表数据绑定到表单中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.showName=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'../login/name.do'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（3）创建indexController.js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//首页控制器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'indexController'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($scope,loginService){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$scope.showName=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loginService.showName().success(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$scope.loginName=response.loginName;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（5）修改home-index.html  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"js/service/loginService.js"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"js/controller/indexController.js"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指令，调用方法查询登陆名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"indexController"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"showName()"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显示用户名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{{loginName}}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5.2.3退出登录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设置退出登录后的跳转地址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beans:bean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"requestSingleLogoutFilter"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"org.springframework.security.web.authentication.logout.LogoutFilter"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&lt;beans:constructor-arg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"http://localhost:9100/cas/logout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?service=http://</w:t>
            </w:r>
            <w:r>
              <w:rPr>
                <w:rFonts w:hint="eastAsia" w:ascii="Consolas" w:hAnsi="Consolas"/>
                <w:i/>
                <w:color w:val="FF0000"/>
                <w:sz w:val="18"/>
                <w:szCs w:val="18"/>
                <w:lang w:val="en-US" w:eastAsia="zh-CN"/>
              </w:rPr>
              <w:t>localhost:9103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beans:bean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退出登录后，跳转到网站首页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"safe"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"/logout/cas"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退出登录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附录</w:t>
      </w:r>
      <w:r>
        <w:rPr>
          <w:rFonts w:hint="eastAsia"/>
          <w:lang w:val="en-US" w:eastAsia="zh-CN"/>
        </w:rPr>
        <w:t>A. Spring Security 内置过滤器表</w:t>
      </w:r>
    </w:p>
    <w:tbl>
      <w:tblPr>
        <w:tblStyle w:val="16"/>
        <w:tblW w:w="86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43"/>
        <w:gridCol w:w="5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别名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Filter 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CHANNEL_FILTER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ChannelProcessingFilter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SECURITY_CONTEXT_FILTER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SecurityContextPersistenceFilter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CONCURRENT_SESSION_FILTER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ConcurrentSessionFilter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LOGOUT_FILTER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LogoutFilter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X509_FILTER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X509AuthenticationFilter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PRE_AUTH_FILTER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AstractPreAuthenticatedProcessingFilter 的子类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CAS_FILTER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CasAuthenticationFilter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FORM_LOGIN_FILTER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UsernamePasswordAuthenticationFilter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BASIC_AUTH_FILTER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BasicAuthenticationFilter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SERVLET_API_SUPPORT_FILTER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SecurityContextHolderAwareRequestFilter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JAAS_API_SUPPORT_FILTER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JaasApiIntegrationFilter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REMEMBER_ME_FILTER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RememberMeAuthenticationFilter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ANONYMOUS_FILTER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AnonymousAuthenticationFilter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SESSION_MANAGEMENT_FILTER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SessionManagementFilter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EXCEPTION_TRANSLATION_FILTER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ExceptionTranslationFilter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FILTER_SECURITY_INTERCEPTOR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FilterSecurityInterceptor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643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SWITCH_USER_FILTER</w:t>
            </w:r>
          </w:p>
        </w:tc>
        <w:tc>
          <w:tcPr>
            <w:tcW w:w="5027" w:type="dxa"/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8F8F8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SwitchUserFilter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3" name="图片 3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3FB030"/>
    <w:multiLevelType w:val="singleLevel"/>
    <w:tmpl w:val="593FB030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599A2AE0"/>
    <w:multiLevelType w:val="singleLevel"/>
    <w:tmpl w:val="599A2AE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9A2D4A"/>
    <w:multiLevelType w:val="singleLevel"/>
    <w:tmpl w:val="599A2D4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9A3900"/>
    <w:multiLevelType w:val="singleLevel"/>
    <w:tmpl w:val="599A390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9A845C"/>
    <w:multiLevelType w:val="singleLevel"/>
    <w:tmpl w:val="599A845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DA39A8"/>
    <w:multiLevelType w:val="singleLevel"/>
    <w:tmpl w:val="59DA39A8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0D6912"/>
    <w:rsid w:val="001116C7"/>
    <w:rsid w:val="00113784"/>
    <w:rsid w:val="001326D5"/>
    <w:rsid w:val="0018522E"/>
    <w:rsid w:val="001A12B7"/>
    <w:rsid w:val="00203578"/>
    <w:rsid w:val="00213189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4E62B5"/>
    <w:rsid w:val="005237AA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4B7"/>
    <w:rsid w:val="00D4066A"/>
    <w:rsid w:val="00D752CA"/>
    <w:rsid w:val="00D976AF"/>
    <w:rsid w:val="00DA25C9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25F2D"/>
    <w:rsid w:val="0115219E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5C7292"/>
    <w:rsid w:val="0168362F"/>
    <w:rsid w:val="01691960"/>
    <w:rsid w:val="016D1DF6"/>
    <w:rsid w:val="01743BC3"/>
    <w:rsid w:val="01792F97"/>
    <w:rsid w:val="018B34B4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EC5C13"/>
    <w:rsid w:val="01EE79B9"/>
    <w:rsid w:val="01FD03B9"/>
    <w:rsid w:val="020041D5"/>
    <w:rsid w:val="02017C87"/>
    <w:rsid w:val="021441A4"/>
    <w:rsid w:val="023100D7"/>
    <w:rsid w:val="024614E0"/>
    <w:rsid w:val="02504584"/>
    <w:rsid w:val="02556C44"/>
    <w:rsid w:val="02561D0E"/>
    <w:rsid w:val="0264382D"/>
    <w:rsid w:val="026B4880"/>
    <w:rsid w:val="02950127"/>
    <w:rsid w:val="029E65A9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2D0DB8"/>
    <w:rsid w:val="03321175"/>
    <w:rsid w:val="0337693A"/>
    <w:rsid w:val="03393EA4"/>
    <w:rsid w:val="034310B7"/>
    <w:rsid w:val="03462B77"/>
    <w:rsid w:val="03485289"/>
    <w:rsid w:val="034B40BA"/>
    <w:rsid w:val="034C526D"/>
    <w:rsid w:val="035200F4"/>
    <w:rsid w:val="0367216A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F60529"/>
    <w:rsid w:val="041F3510"/>
    <w:rsid w:val="042D1C60"/>
    <w:rsid w:val="04303BDB"/>
    <w:rsid w:val="04346D66"/>
    <w:rsid w:val="043D41DA"/>
    <w:rsid w:val="044817A1"/>
    <w:rsid w:val="046C6C15"/>
    <w:rsid w:val="046F6344"/>
    <w:rsid w:val="049342D6"/>
    <w:rsid w:val="049D7F6E"/>
    <w:rsid w:val="04C03745"/>
    <w:rsid w:val="04C84B9D"/>
    <w:rsid w:val="04CB3CF6"/>
    <w:rsid w:val="04CF7732"/>
    <w:rsid w:val="04D21858"/>
    <w:rsid w:val="04EB4E25"/>
    <w:rsid w:val="04F22001"/>
    <w:rsid w:val="04FA2FAB"/>
    <w:rsid w:val="04FA5DF4"/>
    <w:rsid w:val="05023F6F"/>
    <w:rsid w:val="053D6E60"/>
    <w:rsid w:val="05405CA9"/>
    <w:rsid w:val="054D3481"/>
    <w:rsid w:val="054D69A7"/>
    <w:rsid w:val="05564DA5"/>
    <w:rsid w:val="055A686A"/>
    <w:rsid w:val="055D4D1B"/>
    <w:rsid w:val="0560192A"/>
    <w:rsid w:val="056043BB"/>
    <w:rsid w:val="056A4048"/>
    <w:rsid w:val="05715E52"/>
    <w:rsid w:val="057233CF"/>
    <w:rsid w:val="057361DA"/>
    <w:rsid w:val="05C4330F"/>
    <w:rsid w:val="05C64A3D"/>
    <w:rsid w:val="05EB3AC1"/>
    <w:rsid w:val="05FB77C5"/>
    <w:rsid w:val="06056D43"/>
    <w:rsid w:val="06377D9F"/>
    <w:rsid w:val="0639277B"/>
    <w:rsid w:val="0642516B"/>
    <w:rsid w:val="064D2D9A"/>
    <w:rsid w:val="06577132"/>
    <w:rsid w:val="06696DE8"/>
    <w:rsid w:val="066C1BC8"/>
    <w:rsid w:val="068243EE"/>
    <w:rsid w:val="068A7EE4"/>
    <w:rsid w:val="068B3A9D"/>
    <w:rsid w:val="06962FEB"/>
    <w:rsid w:val="069E5147"/>
    <w:rsid w:val="06C11480"/>
    <w:rsid w:val="06DA247B"/>
    <w:rsid w:val="06DB44BC"/>
    <w:rsid w:val="06E6190B"/>
    <w:rsid w:val="06FC636C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A63F44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03780B"/>
    <w:rsid w:val="08161FA7"/>
    <w:rsid w:val="081777FD"/>
    <w:rsid w:val="082E74A0"/>
    <w:rsid w:val="083602D2"/>
    <w:rsid w:val="083A2BF6"/>
    <w:rsid w:val="08455ACC"/>
    <w:rsid w:val="08533A93"/>
    <w:rsid w:val="085E7606"/>
    <w:rsid w:val="08802306"/>
    <w:rsid w:val="08BE0BD0"/>
    <w:rsid w:val="08C31B9A"/>
    <w:rsid w:val="08C47563"/>
    <w:rsid w:val="08D3732A"/>
    <w:rsid w:val="08DB0D47"/>
    <w:rsid w:val="08DF7E6E"/>
    <w:rsid w:val="08E109A4"/>
    <w:rsid w:val="08E96DFD"/>
    <w:rsid w:val="08EE1538"/>
    <w:rsid w:val="08F87172"/>
    <w:rsid w:val="09032583"/>
    <w:rsid w:val="090E72E7"/>
    <w:rsid w:val="09150BC0"/>
    <w:rsid w:val="09344F1C"/>
    <w:rsid w:val="09442C22"/>
    <w:rsid w:val="094E3A95"/>
    <w:rsid w:val="095A6208"/>
    <w:rsid w:val="095C000D"/>
    <w:rsid w:val="0968048B"/>
    <w:rsid w:val="096B0AD9"/>
    <w:rsid w:val="096E57E9"/>
    <w:rsid w:val="09714882"/>
    <w:rsid w:val="097A2C87"/>
    <w:rsid w:val="097D463F"/>
    <w:rsid w:val="098D46F7"/>
    <w:rsid w:val="09903DDF"/>
    <w:rsid w:val="09B134EE"/>
    <w:rsid w:val="09B9304F"/>
    <w:rsid w:val="09BB1EB0"/>
    <w:rsid w:val="09CE7D72"/>
    <w:rsid w:val="09CF3234"/>
    <w:rsid w:val="09F2036D"/>
    <w:rsid w:val="09F21A13"/>
    <w:rsid w:val="0A032DCD"/>
    <w:rsid w:val="0A051105"/>
    <w:rsid w:val="0A08481B"/>
    <w:rsid w:val="0A1F320A"/>
    <w:rsid w:val="0A312677"/>
    <w:rsid w:val="0A414FA7"/>
    <w:rsid w:val="0A4358E1"/>
    <w:rsid w:val="0A4421A1"/>
    <w:rsid w:val="0A4548CB"/>
    <w:rsid w:val="0A616811"/>
    <w:rsid w:val="0A622C65"/>
    <w:rsid w:val="0A6B6E48"/>
    <w:rsid w:val="0A71204A"/>
    <w:rsid w:val="0A797088"/>
    <w:rsid w:val="0A8166BE"/>
    <w:rsid w:val="0A8A16BF"/>
    <w:rsid w:val="0A8B104F"/>
    <w:rsid w:val="0A907BB5"/>
    <w:rsid w:val="0A9673DB"/>
    <w:rsid w:val="0A9A7656"/>
    <w:rsid w:val="0A9E76D5"/>
    <w:rsid w:val="0AA8296C"/>
    <w:rsid w:val="0AC95DA0"/>
    <w:rsid w:val="0AD07C41"/>
    <w:rsid w:val="0AD94003"/>
    <w:rsid w:val="0AE709D7"/>
    <w:rsid w:val="0B0C6562"/>
    <w:rsid w:val="0B164A70"/>
    <w:rsid w:val="0B1D3028"/>
    <w:rsid w:val="0B2A55DD"/>
    <w:rsid w:val="0B427FD2"/>
    <w:rsid w:val="0B59789E"/>
    <w:rsid w:val="0B5E1594"/>
    <w:rsid w:val="0B680E96"/>
    <w:rsid w:val="0B7A51E1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D26CFF"/>
    <w:rsid w:val="0BE039EE"/>
    <w:rsid w:val="0BF43C5B"/>
    <w:rsid w:val="0BF6263E"/>
    <w:rsid w:val="0BFC0DB9"/>
    <w:rsid w:val="0C027CC5"/>
    <w:rsid w:val="0C04344D"/>
    <w:rsid w:val="0C06470E"/>
    <w:rsid w:val="0C0D46FF"/>
    <w:rsid w:val="0C1C2A11"/>
    <w:rsid w:val="0C232E91"/>
    <w:rsid w:val="0C2D6960"/>
    <w:rsid w:val="0C4167A3"/>
    <w:rsid w:val="0C533F97"/>
    <w:rsid w:val="0C67453E"/>
    <w:rsid w:val="0C7D2F96"/>
    <w:rsid w:val="0CA54458"/>
    <w:rsid w:val="0CA57D0C"/>
    <w:rsid w:val="0CB70FA6"/>
    <w:rsid w:val="0CC320F8"/>
    <w:rsid w:val="0CE154F7"/>
    <w:rsid w:val="0CF96740"/>
    <w:rsid w:val="0CFD655D"/>
    <w:rsid w:val="0D087D34"/>
    <w:rsid w:val="0D0E35A9"/>
    <w:rsid w:val="0D137236"/>
    <w:rsid w:val="0D1B7D6E"/>
    <w:rsid w:val="0D211DD3"/>
    <w:rsid w:val="0D392D96"/>
    <w:rsid w:val="0D444180"/>
    <w:rsid w:val="0D582A35"/>
    <w:rsid w:val="0D7D63D4"/>
    <w:rsid w:val="0D8465BE"/>
    <w:rsid w:val="0D8E5D33"/>
    <w:rsid w:val="0D941F6C"/>
    <w:rsid w:val="0D95120C"/>
    <w:rsid w:val="0DAF1B19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5B1E0D"/>
    <w:rsid w:val="0E634A54"/>
    <w:rsid w:val="0E636614"/>
    <w:rsid w:val="0E6A658E"/>
    <w:rsid w:val="0E7E539B"/>
    <w:rsid w:val="0E8C0EA8"/>
    <w:rsid w:val="0E8D4784"/>
    <w:rsid w:val="0E9013CB"/>
    <w:rsid w:val="0EB2003B"/>
    <w:rsid w:val="0EB50E15"/>
    <w:rsid w:val="0EC84432"/>
    <w:rsid w:val="0ECB6F0D"/>
    <w:rsid w:val="0EDF3839"/>
    <w:rsid w:val="0F0053BA"/>
    <w:rsid w:val="0F0D7EC4"/>
    <w:rsid w:val="0F195630"/>
    <w:rsid w:val="0F1A7AC2"/>
    <w:rsid w:val="0F2E457E"/>
    <w:rsid w:val="0F390651"/>
    <w:rsid w:val="0F3B3326"/>
    <w:rsid w:val="0F3F3AF1"/>
    <w:rsid w:val="0F433D90"/>
    <w:rsid w:val="0F542927"/>
    <w:rsid w:val="0F5E1E85"/>
    <w:rsid w:val="0F6D7F0B"/>
    <w:rsid w:val="0F824842"/>
    <w:rsid w:val="0F8A56FB"/>
    <w:rsid w:val="0F8D2ECB"/>
    <w:rsid w:val="0FA602DF"/>
    <w:rsid w:val="0FAF2F4B"/>
    <w:rsid w:val="0FB860AB"/>
    <w:rsid w:val="0FC0456E"/>
    <w:rsid w:val="0FCA206B"/>
    <w:rsid w:val="0FDE446E"/>
    <w:rsid w:val="0FDE7E5F"/>
    <w:rsid w:val="0FFB5396"/>
    <w:rsid w:val="10011F81"/>
    <w:rsid w:val="100E2CD2"/>
    <w:rsid w:val="10593667"/>
    <w:rsid w:val="105C76FB"/>
    <w:rsid w:val="105F74F3"/>
    <w:rsid w:val="106A3914"/>
    <w:rsid w:val="1070755A"/>
    <w:rsid w:val="10817014"/>
    <w:rsid w:val="108B5581"/>
    <w:rsid w:val="10B52291"/>
    <w:rsid w:val="10C54956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85E6F"/>
    <w:rsid w:val="11257007"/>
    <w:rsid w:val="1143768A"/>
    <w:rsid w:val="115E497A"/>
    <w:rsid w:val="11614CD4"/>
    <w:rsid w:val="11644B9F"/>
    <w:rsid w:val="1166289A"/>
    <w:rsid w:val="116A014B"/>
    <w:rsid w:val="116F1242"/>
    <w:rsid w:val="117D20B4"/>
    <w:rsid w:val="117F1C6C"/>
    <w:rsid w:val="1187338C"/>
    <w:rsid w:val="11C32BDD"/>
    <w:rsid w:val="11D51026"/>
    <w:rsid w:val="11F80531"/>
    <w:rsid w:val="12004A40"/>
    <w:rsid w:val="1218344A"/>
    <w:rsid w:val="1220264E"/>
    <w:rsid w:val="122C2492"/>
    <w:rsid w:val="122F34F7"/>
    <w:rsid w:val="123178DC"/>
    <w:rsid w:val="123732B8"/>
    <w:rsid w:val="123B634C"/>
    <w:rsid w:val="12583F2D"/>
    <w:rsid w:val="125933C4"/>
    <w:rsid w:val="125E4185"/>
    <w:rsid w:val="12654437"/>
    <w:rsid w:val="126862C6"/>
    <w:rsid w:val="126E0BEC"/>
    <w:rsid w:val="1276345A"/>
    <w:rsid w:val="127F6C51"/>
    <w:rsid w:val="127F76FB"/>
    <w:rsid w:val="128D6D89"/>
    <w:rsid w:val="129F0287"/>
    <w:rsid w:val="12EE1124"/>
    <w:rsid w:val="13115AA2"/>
    <w:rsid w:val="1319528C"/>
    <w:rsid w:val="133B13BC"/>
    <w:rsid w:val="134B6F70"/>
    <w:rsid w:val="13513CE6"/>
    <w:rsid w:val="135403F7"/>
    <w:rsid w:val="135D0B0D"/>
    <w:rsid w:val="135E171D"/>
    <w:rsid w:val="135F6976"/>
    <w:rsid w:val="136D09F3"/>
    <w:rsid w:val="139D242E"/>
    <w:rsid w:val="139D5CB5"/>
    <w:rsid w:val="139E01B8"/>
    <w:rsid w:val="13C107E0"/>
    <w:rsid w:val="13C350FB"/>
    <w:rsid w:val="13D071AC"/>
    <w:rsid w:val="13D13875"/>
    <w:rsid w:val="13D62FE6"/>
    <w:rsid w:val="13DB6F14"/>
    <w:rsid w:val="14032954"/>
    <w:rsid w:val="14196CDE"/>
    <w:rsid w:val="14302CD8"/>
    <w:rsid w:val="145411E0"/>
    <w:rsid w:val="146574C3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4FD637D"/>
    <w:rsid w:val="15035CCD"/>
    <w:rsid w:val="15046E6C"/>
    <w:rsid w:val="150C24A3"/>
    <w:rsid w:val="151E1FFE"/>
    <w:rsid w:val="151F22D0"/>
    <w:rsid w:val="152248DF"/>
    <w:rsid w:val="1524555D"/>
    <w:rsid w:val="15257FAB"/>
    <w:rsid w:val="153205B5"/>
    <w:rsid w:val="153A2994"/>
    <w:rsid w:val="153D2DB1"/>
    <w:rsid w:val="154F4403"/>
    <w:rsid w:val="1558015C"/>
    <w:rsid w:val="15653D88"/>
    <w:rsid w:val="15785F33"/>
    <w:rsid w:val="158562B1"/>
    <w:rsid w:val="15902A16"/>
    <w:rsid w:val="15940AF5"/>
    <w:rsid w:val="159E7B0F"/>
    <w:rsid w:val="15BA7F8B"/>
    <w:rsid w:val="15D44F69"/>
    <w:rsid w:val="15D5060B"/>
    <w:rsid w:val="15DB5FEE"/>
    <w:rsid w:val="15DD060C"/>
    <w:rsid w:val="15E96C21"/>
    <w:rsid w:val="15EF5979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690BEF"/>
    <w:rsid w:val="16753D80"/>
    <w:rsid w:val="169A4704"/>
    <w:rsid w:val="16B0325E"/>
    <w:rsid w:val="16B16104"/>
    <w:rsid w:val="16B209C0"/>
    <w:rsid w:val="16B53CE5"/>
    <w:rsid w:val="16B620DE"/>
    <w:rsid w:val="16B77657"/>
    <w:rsid w:val="16CB3344"/>
    <w:rsid w:val="16D139CF"/>
    <w:rsid w:val="16D952AD"/>
    <w:rsid w:val="16F036B0"/>
    <w:rsid w:val="16F63265"/>
    <w:rsid w:val="16F931AB"/>
    <w:rsid w:val="16FA2FB5"/>
    <w:rsid w:val="1707311D"/>
    <w:rsid w:val="171665BE"/>
    <w:rsid w:val="17182DAA"/>
    <w:rsid w:val="171B7EB8"/>
    <w:rsid w:val="172175C2"/>
    <w:rsid w:val="17251154"/>
    <w:rsid w:val="1744782E"/>
    <w:rsid w:val="17713BAD"/>
    <w:rsid w:val="177C195B"/>
    <w:rsid w:val="17A37BD7"/>
    <w:rsid w:val="17AD77DE"/>
    <w:rsid w:val="17B47C0C"/>
    <w:rsid w:val="17C11CFE"/>
    <w:rsid w:val="17DB61EB"/>
    <w:rsid w:val="17E3120E"/>
    <w:rsid w:val="17E31EAB"/>
    <w:rsid w:val="17E747B8"/>
    <w:rsid w:val="17E97376"/>
    <w:rsid w:val="180C0876"/>
    <w:rsid w:val="180C68A3"/>
    <w:rsid w:val="180E2033"/>
    <w:rsid w:val="18110C56"/>
    <w:rsid w:val="18134BA0"/>
    <w:rsid w:val="181559B3"/>
    <w:rsid w:val="181734C1"/>
    <w:rsid w:val="18272449"/>
    <w:rsid w:val="182D07E5"/>
    <w:rsid w:val="182E2112"/>
    <w:rsid w:val="18485D83"/>
    <w:rsid w:val="185B2E95"/>
    <w:rsid w:val="185F4A9E"/>
    <w:rsid w:val="18664307"/>
    <w:rsid w:val="18884976"/>
    <w:rsid w:val="18901A61"/>
    <w:rsid w:val="189A02CC"/>
    <w:rsid w:val="189F7457"/>
    <w:rsid w:val="18A075CB"/>
    <w:rsid w:val="18C37C3A"/>
    <w:rsid w:val="18C511C0"/>
    <w:rsid w:val="18CB3868"/>
    <w:rsid w:val="18DB2972"/>
    <w:rsid w:val="18E173A3"/>
    <w:rsid w:val="18F54F12"/>
    <w:rsid w:val="19026E98"/>
    <w:rsid w:val="190D1E45"/>
    <w:rsid w:val="191723DA"/>
    <w:rsid w:val="191E276E"/>
    <w:rsid w:val="19223B76"/>
    <w:rsid w:val="192371C0"/>
    <w:rsid w:val="192B0D52"/>
    <w:rsid w:val="1931052D"/>
    <w:rsid w:val="194E1CDC"/>
    <w:rsid w:val="195F08B4"/>
    <w:rsid w:val="19670A22"/>
    <w:rsid w:val="196C2929"/>
    <w:rsid w:val="19736AD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845FE0"/>
    <w:rsid w:val="1A9466E9"/>
    <w:rsid w:val="1AA0188A"/>
    <w:rsid w:val="1AB42C93"/>
    <w:rsid w:val="1AE55C10"/>
    <w:rsid w:val="1B002445"/>
    <w:rsid w:val="1B1370C7"/>
    <w:rsid w:val="1B152423"/>
    <w:rsid w:val="1B1B7A75"/>
    <w:rsid w:val="1B1D5514"/>
    <w:rsid w:val="1B201B72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856E6F"/>
    <w:rsid w:val="1B93468A"/>
    <w:rsid w:val="1BB02BE3"/>
    <w:rsid w:val="1BB527BF"/>
    <w:rsid w:val="1BB60497"/>
    <w:rsid w:val="1BB70EA0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230115"/>
    <w:rsid w:val="1C3E416F"/>
    <w:rsid w:val="1C420DEA"/>
    <w:rsid w:val="1C5839C5"/>
    <w:rsid w:val="1C604565"/>
    <w:rsid w:val="1C6F1D12"/>
    <w:rsid w:val="1C904B50"/>
    <w:rsid w:val="1CA465B1"/>
    <w:rsid w:val="1CB609B7"/>
    <w:rsid w:val="1CBC7B18"/>
    <w:rsid w:val="1CC006D5"/>
    <w:rsid w:val="1CCB2C5C"/>
    <w:rsid w:val="1CE02150"/>
    <w:rsid w:val="1CF01563"/>
    <w:rsid w:val="1CF11FD1"/>
    <w:rsid w:val="1CF21F7B"/>
    <w:rsid w:val="1CF30A51"/>
    <w:rsid w:val="1D014D8C"/>
    <w:rsid w:val="1D152EF5"/>
    <w:rsid w:val="1D1F2CC5"/>
    <w:rsid w:val="1D202641"/>
    <w:rsid w:val="1D210A16"/>
    <w:rsid w:val="1D384F74"/>
    <w:rsid w:val="1D3A64EE"/>
    <w:rsid w:val="1D567F34"/>
    <w:rsid w:val="1D5A3BAC"/>
    <w:rsid w:val="1D7A38AD"/>
    <w:rsid w:val="1D95597F"/>
    <w:rsid w:val="1D99022B"/>
    <w:rsid w:val="1D9B11ED"/>
    <w:rsid w:val="1DB37BFE"/>
    <w:rsid w:val="1DB9466B"/>
    <w:rsid w:val="1DC13402"/>
    <w:rsid w:val="1DCF792B"/>
    <w:rsid w:val="1DD76C4B"/>
    <w:rsid w:val="1DF27BC0"/>
    <w:rsid w:val="1DF945FE"/>
    <w:rsid w:val="1E0A0DDB"/>
    <w:rsid w:val="1E1050EF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A252D3"/>
    <w:rsid w:val="1ECA4192"/>
    <w:rsid w:val="1ECB139F"/>
    <w:rsid w:val="1ECF3313"/>
    <w:rsid w:val="1EFA4416"/>
    <w:rsid w:val="1EFD7C75"/>
    <w:rsid w:val="1F220B09"/>
    <w:rsid w:val="1F306657"/>
    <w:rsid w:val="1F314611"/>
    <w:rsid w:val="1F4A7F54"/>
    <w:rsid w:val="1F5155CA"/>
    <w:rsid w:val="1F754FBC"/>
    <w:rsid w:val="1F844301"/>
    <w:rsid w:val="1F8F0A43"/>
    <w:rsid w:val="1FAB071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F7882"/>
    <w:rsid w:val="20EA1891"/>
    <w:rsid w:val="20ED287F"/>
    <w:rsid w:val="2102233F"/>
    <w:rsid w:val="210578C0"/>
    <w:rsid w:val="210D70B2"/>
    <w:rsid w:val="213074CD"/>
    <w:rsid w:val="21345329"/>
    <w:rsid w:val="213B11C7"/>
    <w:rsid w:val="213C1B1A"/>
    <w:rsid w:val="215F0E79"/>
    <w:rsid w:val="21647C09"/>
    <w:rsid w:val="218F53CF"/>
    <w:rsid w:val="21901430"/>
    <w:rsid w:val="21907364"/>
    <w:rsid w:val="219604CD"/>
    <w:rsid w:val="219A0091"/>
    <w:rsid w:val="21A63705"/>
    <w:rsid w:val="21AC60BE"/>
    <w:rsid w:val="21B1186D"/>
    <w:rsid w:val="21B275B3"/>
    <w:rsid w:val="21B358DC"/>
    <w:rsid w:val="21BB17EF"/>
    <w:rsid w:val="21BE06DA"/>
    <w:rsid w:val="21DA7353"/>
    <w:rsid w:val="21DD032A"/>
    <w:rsid w:val="21FD1E03"/>
    <w:rsid w:val="220713B5"/>
    <w:rsid w:val="22116B57"/>
    <w:rsid w:val="221504E6"/>
    <w:rsid w:val="221D441D"/>
    <w:rsid w:val="222043D3"/>
    <w:rsid w:val="22302B10"/>
    <w:rsid w:val="22320626"/>
    <w:rsid w:val="223B3215"/>
    <w:rsid w:val="223B47AC"/>
    <w:rsid w:val="223F6E12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86B5E"/>
    <w:rsid w:val="229932BA"/>
    <w:rsid w:val="229B328E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75DB7"/>
    <w:rsid w:val="23063448"/>
    <w:rsid w:val="230A5CA1"/>
    <w:rsid w:val="231358A6"/>
    <w:rsid w:val="232214AD"/>
    <w:rsid w:val="23476F9D"/>
    <w:rsid w:val="234A7A04"/>
    <w:rsid w:val="23537DCA"/>
    <w:rsid w:val="23593D4A"/>
    <w:rsid w:val="23651041"/>
    <w:rsid w:val="237056B5"/>
    <w:rsid w:val="23781276"/>
    <w:rsid w:val="23894CA7"/>
    <w:rsid w:val="239127BB"/>
    <w:rsid w:val="239A54DF"/>
    <w:rsid w:val="239D3A22"/>
    <w:rsid w:val="239E329D"/>
    <w:rsid w:val="23B627CE"/>
    <w:rsid w:val="23C23E41"/>
    <w:rsid w:val="23D33FD2"/>
    <w:rsid w:val="23DC2343"/>
    <w:rsid w:val="23DF3582"/>
    <w:rsid w:val="23FF4F83"/>
    <w:rsid w:val="24197F0D"/>
    <w:rsid w:val="24211F26"/>
    <w:rsid w:val="244E68FD"/>
    <w:rsid w:val="247457A6"/>
    <w:rsid w:val="24753EAC"/>
    <w:rsid w:val="248428BD"/>
    <w:rsid w:val="24882292"/>
    <w:rsid w:val="248C2BFC"/>
    <w:rsid w:val="24970DAC"/>
    <w:rsid w:val="249865AD"/>
    <w:rsid w:val="24B06160"/>
    <w:rsid w:val="24B52569"/>
    <w:rsid w:val="24C247E9"/>
    <w:rsid w:val="24D1677F"/>
    <w:rsid w:val="24EC550B"/>
    <w:rsid w:val="24F549F6"/>
    <w:rsid w:val="24FF5FEE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20556"/>
    <w:rsid w:val="25954250"/>
    <w:rsid w:val="259F1CD6"/>
    <w:rsid w:val="25A00E92"/>
    <w:rsid w:val="25AF3943"/>
    <w:rsid w:val="25B423B8"/>
    <w:rsid w:val="25D11AE3"/>
    <w:rsid w:val="25D179B2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483514"/>
    <w:rsid w:val="265167FA"/>
    <w:rsid w:val="266C1A83"/>
    <w:rsid w:val="2671369E"/>
    <w:rsid w:val="26727B69"/>
    <w:rsid w:val="26787C79"/>
    <w:rsid w:val="267B616D"/>
    <w:rsid w:val="26802DBB"/>
    <w:rsid w:val="2685733F"/>
    <w:rsid w:val="26883C1B"/>
    <w:rsid w:val="268C21D2"/>
    <w:rsid w:val="268C6F03"/>
    <w:rsid w:val="26910660"/>
    <w:rsid w:val="26A33069"/>
    <w:rsid w:val="26A61F70"/>
    <w:rsid w:val="26AA0739"/>
    <w:rsid w:val="26AA5779"/>
    <w:rsid w:val="26B44B5F"/>
    <w:rsid w:val="26BA396D"/>
    <w:rsid w:val="26C274F5"/>
    <w:rsid w:val="26DD7423"/>
    <w:rsid w:val="26E8267A"/>
    <w:rsid w:val="26E96556"/>
    <w:rsid w:val="26FB4257"/>
    <w:rsid w:val="270150C1"/>
    <w:rsid w:val="271668E2"/>
    <w:rsid w:val="27387AAA"/>
    <w:rsid w:val="2753491C"/>
    <w:rsid w:val="275C7FBB"/>
    <w:rsid w:val="276752B5"/>
    <w:rsid w:val="277802E6"/>
    <w:rsid w:val="277B3F6E"/>
    <w:rsid w:val="277E6743"/>
    <w:rsid w:val="2784123D"/>
    <w:rsid w:val="27A77E3E"/>
    <w:rsid w:val="27A814A7"/>
    <w:rsid w:val="27A8508F"/>
    <w:rsid w:val="27A9283C"/>
    <w:rsid w:val="27AA063A"/>
    <w:rsid w:val="27C20AEA"/>
    <w:rsid w:val="27E6004D"/>
    <w:rsid w:val="28010BC8"/>
    <w:rsid w:val="28192472"/>
    <w:rsid w:val="281C3242"/>
    <w:rsid w:val="281C42BA"/>
    <w:rsid w:val="282B2F7A"/>
    <w:rsid w:val="28462E0C"/>
    <w:rsid w:val="2858592B"/>
    <w:rsid w:val="285F7E79"/>
    <w:rsid w:val="28643A51"/>
    <w:rsid w:val="28643AE9"/>
    <w:rsid w:val="28711FFF"/>
    <w:rsid w:val="28857AA5"/>
    <w:rsid w:val="28884B4A"/>
    <w:rsid w:val="28A2134E"/>
    <w:rsid w:val="28B5223D"/>
    <w:rsid w:val="28B93E9B"/>
    <w:rsid w:val="28C219ED"/>
    <w:rsid w:val="28D41642"/>
    <w:rsid w:val="28DD746D"/>
    <w:rsid w:val="28E11298"/>
    <w:rsid w:val="28EA79BB"/>
    <w:rsid w:val="28F141E3"/>
    <w:rsid w:val="28F97CDC"/>
    <w:rsid w:val="29000E66"/>
    <w:rsid w:val="290079FD"/>
    <w:rsid w:val="29015F97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4860B1"/>
    <w:rsid w:val="2A4A429F"/>
    <w:rsid w:val="2A536A42"/>
    <w:rsid w:val="2A60363F"/>
    <w:rsid w:val="2A6E0EA8"/>
    <w:rsid w:val="2A7032A0"/>
    <w:rsid w:val="2A714780"/>
    <w:rsid w:val="2A9C4D12"/>
    <w:rsid w:val="2AA461C9"/>
    <w:rsid w:val="2AA904E7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C771B"/>
    <w:rsid w:val="2B2F6124"/>
    <w:rsid w:val="2B5441F5"/>
    <w:rsid w:val="2B563EE5"/>
    <w:rsid w:val="2B5C5A16"/>
    <w:rsid w:val="2B617315"/>
    <w:rsid w:val="2B796964"/>
    <w:rsid w:val="2B7B70F6"/>
    <w:rsid w:val="2B817762"/>
    <w:rsid w:val="2BA32FA5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471B3F"/>
    <w:rsid w:val="2C541B27"/>
    <w:rsid w:val="2C753F6B"/>
    <w:rsid w:val="2C796053"/>
    <w:rsid w:val="2C923306"/>
    <w:rsid w:val="2C9607F5"/>
    <w:rsid w:val="2C995BD1"/>
    <w:rsid w:val="2CB61AE3"/>
    <w:rsid w:val="2CBA3B07"/>
    <w:rsid w:val="2CD426E3"/>
    <w:rsid w:val="2CDB3A4B"/>
    <w:rsid w:val="2CFF78C1"/>
    <w:rsid w:val="2D1B1E2E"/>
    <w:rsid w:val="2D256FFF"/>
    <w:rsid w:val="2D276E48"/>
    <w:rsid w:val="2D2A223D"/>
    <w:rsid w:val="2D2B0B59"/>
    <w:rsid w:val="2D3D6EF9"/>
    <w:rsid w:val="2D45175C"/>
    <w:rsid w:val="2D5B606C"/>
    <w:rsid w:val="2D652327"/>
    <w:rsid w:val="2D71462F"/>
    <w:rsid w:val="2D7666D7"/>
    <w:rsid w:val="2D875FC8"/>
    <w:rsid w:val="2D960D18"/>
    <w:rsid w:val="2D9A0598"/>
    <w:rsid w:val="2DAA342D"/>
    <w:rsid w:val="2DAC443E"/>
    <w:rsid w:val="2DBD3F63"/>
    <w:rsid w:val="2DC47C48"/>
    <w:rsid w:val="2DCC4C23"/>
    <w:rsid w:val="2DE735FB"/>
    <w:rsid w:val="2DEE1B12"/>
    <w:rsid w:val="2DFF19C1"/>
    <w:rsid w:val="2E045D2E"/>
    <w:rsid w:val="2E110110"/>
    <w:rsid w:val="2E17209F"/>
    <w:rsid w:val="2E2E53E0"/>
    <w:rsid w:val="2E3742EE"/>
    <w:rsid w:val="2E4819C1"/>
    <w:rsid w:val="2E4933AD"/>
    <w:rsid w:val="2E4E0526"/>
    <w:rsid w:val="2E5679CA"/>
    <w:rsid w:val="2E591DCE"/>
    <w:rsid w:val="2E5C0653"/>
    <w:rsid w:val="2E676093"/>
    <w:rsid w:val="2E685E6C"/>
    <w:rsid w:val="2E746DA9"/>
    <w:rsid w:val="2E7A0DE6"/>
    <w:rsid w:val="2E8D2FDC"/>
    <w:rsid w:val="2E9607E3"/>
    <w:rsid w:val="2EA47569"/>
    <w:rsid w:val="2EC81A02"/>
    <w:rsid w:val="2ECD4DE4"/>
    <w:rsid w:val="2ED87438"/>
    <w:rsid w:val="2EFE64B1"/>
    <w:rsid w:val="2F173125"/>
    <w:rsid w:val="2F281077"/>
    <w:rsid w:val="2F283B36"/>
    <w:rsid w:val="2F3A7CC9"/>
    <w:rsid w:val="2F41205C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60774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292511"/>
    <w:rsid w:val="312B6849"/>
    <w:rsid w:val="31457D69"/>
    <w:rsid w:val="314844B7"/>
    <w:rsid w:val="314C4C30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05EFC"/>
    <w:rsid w:val="31D74AA5"/>
    <w:rsid w:val="31E246BF"/>
    <w:rsid w:val="31EE7092"/>
    <w:rsid w:val="31F34583"/>
    <w:rsid w:val="32051233"/>
    <w:rsid w:val="32126FAF"/>
    <w:rsid w:val="32176E85"/>
    <w:rsid w:val="32197748"/>
    <w:rsid w:val="32513046"/>
    <w:rsid w:val="325C3255"/>
    <w:rsid w:val="327173DA"/>
    <w:rsid w:val="329737F2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975F1F"/>
    <w:rsid w:val="33A273FA"/>
    <w:rsid w:val="33A33ECB"/>
    <w:rsid w:val="33AC0409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8E0C81"/>
    <w:rsid w:val="34A37033"/>
    <w:rsid w:val="34B12617"/>
    <w:rsid w:val="34B32C51"/>
    <w:rsid w:val="34BB726A"/>
    <w:rsid w:val="34C804D5"/>
    <w:rsid w:val="34CB48BC"/>
    <w:rsid w:val="34F611A5"/>
    <w:rsid w:val="350166B3"/>
    <w:rsid w:val="350A3E28"/>
    <w:rsid w:val="352473A3"/>
    <w:rsid w:val="352F6ACA"/>
    <w:rsid w:val="353A1E43"/>
    <w:rsid w:val="353D741F"/>
    <w:rsid w:val="354E7FF2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444FD8"/>
    <w:rsid w:val="364A6506"/>
    <w:rsid w:val="365C29C4"/>
    <w:rsid w:val="365D5FF4"/>
    <w:rsid w:val="36930D53"/>
    <w:rsid w:val="36A6025D"/>
    <w:rsid w:val="36B35D0B"/>
    <w:rsid w:val="36C87E53"/>
    <w:rsid w:val="36DB0811"/>
    <w:rsid w:val="37004C1A"/>
    <w:rsid w:val="37005EB5"/>
    <w:rsid w:val="370A576F"/>
    <w:rsid w:val="370D0F69"/>
    <w:rsid w:val="37262D99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D6A1D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D44376"/>
    <w:rsid w:val="37F00B3F"/>
    <w:rsid w:val="37FE12DF"/>
    <w:rsid w:val="38115A2C"/>
    <w:rsid w:val="381D2101"/>
    <w:rsid w:val="381E60E2"/>
    <w:rsid w:val="3821799F"/>
    <w:rsid w:val="38386CAF"/>
    <w:rsid w:val="385501C1"/>
    <w:rsid w:val="388B68E3"/>
    <w:rsid w:val="388E70EA"/>
    <w:rsid w:val="38AC7F29"/>
    <w:rsid w:val="38B30FD4"/>
    <w:rsid w:val="38B86576"/>
    <w:rsid w:val="38D63757"/>
    <w:rsid w:val="38F26B33"/>
    <w:rsid w:val="38FA377A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A56AA0"/>
    <w:rsid w:val="39D52332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065533"/>
    <w:rsid w:val="3B091EC4"/>
    <w:rsid w:val="3B096423"/>
    <w:rsid w:val="3B1A399F"/>
    <w:rsid w:val="3B2241F5"/>
    <w:rsid w:val="3B241FDE"/>
    <w:rsid w:val="3B327F99"/>
    <w:rsid w:val="3B42755D"/>
    <w:rsid w:val="3B4E4D26"/>
    <w:rsid w:val="3B5F3424"/>
    <w:rsid w:val="3B666BF4"/>
    <w:rsid w:val="3B6B48A9"/>
    <w:rsid w:val="3B6C24FA"/>
    <w:rsid w:val="3B786F68"/>
    <w:rsid w:val="3B822052"/>
    <w:rsid w:val="3B8634AF"/>
    <w:rsid w:val="3B9B5B93"/>
    <w:rsid w:val="3BA40581"/>
    <w:rsid w:val="3BAD7B15"/>
    <w:rsid w:val="3BB33995"/>
    <w:rsid w:val="3BBD0EEE"/>
    <w:rsid w:val="3BC879CD"/>
    <w:rsid w:val="3BDE52B9"/>
    <w:rsid w:val="3BE073B6"/>
    <w:rsid w:val="3BE83461"/>
    <w:rsid w:val="3BEA5DDE"/>
    <w:rsid w:val="3BEE71F3"/>
    <w:rsid w:val="3BFF09C6"/>
    <w:rsid w:val="3C0B6367"/>
    <w:rsid w:val="3C116B67"/>
    <w:rsid w:val="3C266C01"/>
    <w:rsid w:val="3C302A5B"/>
    <w:rsid w:val="3C3326BF"/>
    <w:rsid w:val="3C5560A3"/>
    <w:rsid w:val="3C582462"/>
    <w:rsid w:val="3C5D2A0B"/>
    <w:rsid w:val="3C5E7186"/>
    <w:rsid w:val="3C645C7B"/>
    <w:rsid w:val="3C6C358B"/>
    <w:rsid w:val="3C77640D"/>
    <w:rsid w:val="3C802BF2"/>
    <w:rsid w:val="3CA91CB9"/>
    <w:rsid w:val="3CB84B35"/>
    <w:rsid w:val="3CCC3063"/>
    <w:rsid w:val="3CD83F90"/>
    <w:rsid w:val="3CE71CB6"/>
    <w:rsid w:val="3CE957B3"/>
    <w:rsid w:val="3CEB280C"/>
    <w:rsid w:val="3CEE235D"/>
    <w:rsid w:val="3CF571F4"/>
    <w:rsid w:val="3D0E4D44"/>
    <w:rsid w:val="3D1121FD"/>
    <w:rsid w:val="3D2165A2"/>
    <w:rsid w:val="3D2E7775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980FB6"/>
    <w:rsid w:val="3DA03ADB"/>
    <w:rsid w:val="3DA80F4B"/>
    <w:rsid w:val="3DAA285C"/>
    <w:rsid w:val="3DAF24D8"/>
    <w:rsid w:val="3DB3447E"/>
    <w:rsid w:val="3DB62307"/>
    <w:rsid w:val="3DE80B66"/>
    <w:rsid w:val="3DE9307C"/>
    <w:rsid w:val="3DED4EB9"/>
    <w:rsid w:val="3DFB542C"/>
    <w:rsid w:val="3E0C171E"/>
    <w:rsid w:val="3E1223FD"/>
    <w:rsid w:val="3E170B85"/>
    <w:rsid w:val="3E193909"/>
    <w:rsid w:val="3E1A1B18"/>
    <w:rsid w:val="3E244AA2"/>
    <w:rsid w:val="3E2D1345"/>
    <w:rsid w:val="3E311518"/>
    <w:rsid w:val="3E343489"/>
    <w:rsid w:val="3E422F8C"/>
    <w:rsid w:val="3E476839"/>
    <w:rsid w:val="3E55778A"/>
    <w:rsid w:val="3E5901A0"/>
    <w:rsid w:val="3E743A96"/>
    <w:rsid w:val="3E76016E"/>
    <w:rsid w:val="3E903055"/>
    <w:rsid w:val="3E91721A"/>
    <w:rsid w:val="3E93467C"/>
    <w:rsid w:val="3E9D4461"/>
    <w:rsid w:val="3EAE4BB9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3D18A3"/>
    <w:rsid w:val="3F4948DC"/>
    <w:rsid w:val="3F51311F"/>
    <w:rsid w:val="3F517183"/>
    <w:rsid w:val="3F5A3A6F"/>
    <w:rsid w:val="3F5D0885"/>
    <w:rsid w:val="3F94771A"/>
    <w:rsid w:val="3FA57CA6"/>
    <w:rsid w:val="3FAA26F4"/>
    <w:rsid w:val="3FAC3C58"/>
    <w:rsid w:val="3FB3439C"/>
    <w:rsid w:val="3FB5037C"/>
    <w:rsid w:val="3FB53489"/>
    <w:rsid w:val="3FB575A8"/>
    <w:rsid w:val="3FC77227"/>
    <w:rsid w:val="3FE4434B"/>
    <w:rsid w:val="3FE670A1"/>
    <w:rsid w:val="4001737F"/>
    <w:rsid w:val="40356E88"/>
    <w:rsid w:val="405335C5"/>
    <w:rsid w:val="405421B4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2980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C1B9C"/>
    <w:rsid w:val="419F52DB"/>
    <w:rsid w:val="41A62109"/>
    <w:rsid w:val="41C569AD"/>
    <w:rsid w:val="41C90B36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776C3"/>
    <w:rsid w:val="425D294B"/>
    <w:rsid w:val="425F5DDD"/>
    <w:rsid w:val="42841B15"/>
    <w:rsid w:val="42861FDE"/>
    <w:rsid w:val="42900320"/>
    <w:rsid w:val="429A048A"/>
    <w:rsid w:val="42BF5EF5"/>
    <w:rsid w:val="42C07F97"/>
    <w:rsid w:val="42D85791"/>
    <w:rsid w:val="42E56410"/>
    <w:rsid w:val="42F4529D"/>
    <w:rsid w:val="42F750B7"/>
    <w:rsid w:val="42FE5BBC"/>
    <w:rsid w:val="43036CBD"/>
    <w:rsid w:val="4309438A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BE42AD"/>
    <w:rsid w:val="43C60E55"/>
    <w:rsid w:val="43C673C7"/>
    <w:rsid w:val="43DD5384"/>
    <w:rsid w:val="43EE68BE"/>
    <w:rsid w:val="440D6C37"/>
    <w:rsid w:val="441116CB"/>
    <w:rsid w:val="44220926"/>
    <w:rsid w:val="44264567"/>
    <w:rsid w:val="443A1CA1"/>
    <w:rsid w:val="443D4443"/>
    <w:rsid w:val="44445ADD"/>
    <w:rsid w:val="44655F19"/>
    <w:rsid w:val="446C0054"/>
    <w:rsid w:val="44707490"/>
    <w:rsid w:val="44783973"/>
    <w:rsid w:val="448710EC"/>
    <w:rsid w:val="44B36A4E"/>
    <w:rsid w:val="44BB2A2F"/>
    <w:rsid w:val="44BD7EDD"/>
    <w:rsid w:val="44BE6FA3"/>
    <w:rsid w:val="44C21086"/>
    <w:rsid w:val="44EC5E91"/>
    <w:rsid w:val="44F86EB4"/>
    <w:rsid w:val="44FC07A4"/>
    <w:rsid w:val="45000041"/>
    <w:rsid w:val="4509606D"/>
    <w:rsid w:val="450C17B8"/>
    <w:rsid w:val="45172D26"/>
    <w:rsid w:val="45215682"/>
    <w:rsid w:val="45263E6F"/>
    <w:rsid w:val="452D553F"/>
    <w:rsid w:val="452E1C7B"/>
    <w:rsid w:val="454E0D0B"/>
    <w:rsid w:val="455B383B"/>
    <w:rsid w:val="456D4C0A"/>
    <w:rsid w:val="45776ED2"/>
    <w:rsid w:val="458A1A8D"/>
    <w:rsid w:val="458D1F42"/>
    <w:rsid w:val="458D2CA1"/>
    <w:rsid w:val="459B2F61"/>
    <w:rsid w:val="459D1A6A"/>
    <w:rsid w:val="45A92439"/>
    <w:rsid w:val="45B24F7E"/>
    <w:rsid w:val="45BB3C4A"/>
    <w:rsid w:val="45D22984"/>
    <w:rsid w:val="45DD0844"/>
    <w:rsid w:val="45E02B3F"/>
    <w:rsid w:val="45E30B66"/>
    <w:rsid w:val="45E8665C"/>
    <w:rsid w:val="45EF6FA0"/>
    <w:rsid w:val="45F14296"/>
    <w:rsid w:val="46066730"/>
    <w:rsid w:val="460B77AA"/>
    <w:rsid w:val="460E78E4"/>
    <w:rsid w:val="461E2B15"/>
    <w:rsid w:val="46295ADB"/>
    <w:rsid w:val="462A6F26"/>
    <w:rsid w:val="463C5657"/>
    <w:rsid w:val="46451BBF"/>
    <w:rsid w:val="464D3520"/>
    <w:rsid w:val="464E3356"/>
    <w:rsid w:val="46557C8D"/>
    <w:rsid w:val="46677B5A"/>
    <w:rsid w:val="46884BC7"/>
    <w:rsid w:val="468C047B"/>
    <w:rsid w:val="46933A87"/>
    <w:rsid w:val="46AA6112"/>
    <w:rsid w:val="46BA25DB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902EE"/>
    <w:rsid w:val="476B3452"/>
    <w:rsid w:val="47721AC0"/>
    <w:rsid w:val="477B53E2"/>
    <w:rsid w:val="478016B3"/>
    <w:rsid w:val="478E7DAD"/>
    <w:rsid w:val="47920DB7"/>
    <w:rsid w:val="47AA1A91"/>
    <w:rsid w:val="47BD70E3"/>
    <w:rsid w:val="47BE77BB"/>
    <w:rsid w:val="47C5385C"/>
    <w:rsid w:val="47D3028A"/>
    <w:rsid w:val="47D35D02"/>
    <w:rsid w:val="47DE00E1"/>
    <w:rsid w:val="47EA3390"/>
    <w:rsid w:val="4808767F"/>
    <w:rsid w:val="48117E23"/>
    <w:rsid w:val="48236315"/>
    <w:rsid w:val="482902C5"/>
    <w:rsid w:val="482C4519"/>
    <w:rsid w:val="48342EA4"/>
    <w:rsid w:val="48401877"/>
    <w:rsid w:val="484313E7"/>
    <w:rsid w:val="485F38AD"/>
    <w:rsid w:val="48705CC5"/>
    <w:rsid w:val="488E01E5"/>
    <w:rsid w:val="48935A0A"/>
    <w:rsid w:val="48BD3C6B"/>
    <w:rsid w:val="48C2228F"/>
    <w:rsid w:val="48D0042E"/>
    <w:rsid w:val="48FF12B7"/>
    <w:rsid w:val="490A065A"/>
    <w:rsid w:val="49312044"/>
    <w:rsid w:val="49381995"/>
    <w:rsid w:val="493A0170"/>
    <w:rsid w:val="493E6DC9"/>
    <w:rsid w:val="49404BD4"/>
    <w:rsid w:val="494B3CD8"/>
    <w:rsid w:val="494C01F4"/>
    <w:rsid w:val="494F3497"/>
    <w:rsid w:val="4956502A"/>
    <w:rsid w:val="495E490C"/>
    <w:rsid w:val="4995655F"/>
    <w:rsid w:val="499E2897"/>
    <w:rsid w:val="49AB6250"/>
    <w:rsid w:val="49AD6557"/>
    <w:rsid w:val="49B6304A"/>
    <w:rsid w:val="49B81B1E"/>
    <w:rsid w:val="49D905C9"/>
    <w:rsid w:val="49E052A6"/>
    <w:rsid w:val="49E87EF4"/>
    <w:rsid w:val="49EF3A45"/>
    <w:rsid w:val="49F47569"/>
    <w:rsid w:val="49F677A4"/>
    <w:rsid w:val="49F8152E"/>
    <w:rsid w:val="4A032762"/>
    <w:rsid w:val="4A063DBD"/>
    <w:rsid w:val="4A0D7425"/>
    <w:rsid w:val="4A1C6DEF"/>
    <w:rsid w:val="4A27103A"/>
    <w:rsid w:val="4A3159DE"/>
    <w:rsid w:val="4A4354D3"/>
    <w:rsid w:val="4A4B7F39"/>
    <w:rsid w:val="4A5643B8"/>
    <w:rsid w:val="4A5774C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62322"/>
    <w:rsid w:val="4AEB2A0E"/>
    <w:rsid w:val="4AFB6920"/>
    <w:rsid w:val="4AFB72C2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C0801"/>
    <w:rsid w:val="4B5D0914"/>
    <w:rsid w:val="4B683797"/>
    <w:rsid w:val="4B7842AB"/>
    <w:rsid w:val="4BB746C5"/>
    <w:rsid w:val="4BBB1EF3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B47ED"/>
    <w:rsid w:val="4CCC5743"/>
    <w:rsid w:val="4CCE3A6D"/>
    <w:rsid w:val="4CD06279"/>
    <w:rsid w:val="4CD372A6"/>
    <w:rsid w:val="4CD37C11"/>
    <w:rsid w:val="4CF53667"/>
    <w:rsid w:val="4CFB0638"/>
    <w:rsid w:val="4D246394"/>
    <w:rsid w:val="4D264549"/>
    <w:rsid w:val="4D2E582D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8320A8"/>
    <w:rsid w:val="4D8641B0"/>
    <w:rsid w:val="4DA755AE"/>
    <w:rsid w:val="4DAE7193"/>
    <w:rsid w:val="4DC16162"/>
    <w:rsid w:val="4DC45FD6"/>
    <w:rsid w:val="4DC6633D"/>
    <w:rsid w:val="4DCA2867"/>
    <w:rsid w:val="4DD74D96"/>
    <w:rsid w:val="4DE01EC4"/>
    <w:rsid w:val="4DE4393A"/>
    <w:rsid w:val="4E0E5069"/>
    <w:rsid w:val="4E2B597D"/>
    <w:rsid w:val="4E3D4652"/>
    <w:rsid w:val="4E4A54C4"/>
    <w:rsid w:val="4E55206A"/>
    <w:rsid w:val="4E5C0088"/>
    <w:rsid w:val="4E7109D5"/>
    <w:rsid w:val="4E732D2D"/>
    <w:rsid w:val="4E861BE8"/>
    <w:rsid w:val="4E8B5176"/>
    <w:rsid w:val="4E983B56"/>
    <w:rsid w:val="4EA92FEE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F7B85"/>
    <w:rsid w:val="4F2317B7"/>
    <w:rsid w:val="4F285588"/>
    <w:rsid w:val="4F397B2C"/>
    <w:rsid w:val="4F4213C3"/>
    <w:rsid w:val="4F455BE8"/>
    <w:rsid w:val="4F5B323A"/>
    <w:rsid w:val="4F711713"/>
    <w:rsid w:val="4F931380"/>
    <w:rsid w:val="4FC36072"/>
    <w:rsid w:val="4FC73F78"/>
    <w:rsid w:val="4FDD5238"/>
    <w:rsid w:val="4FEC464E"/>
    <w:rsid w:val="4FF42576"/>
    <w:rsid w:val="50510E96"/>
    <w:rsid w:val="50587646"/>
    <w:rsid w:val="505B5691"/>
    <w:rsid w:val="507A0BC3"/>
    <w:rsid w:val="507C645E"/>
    <w:rsid w:val="509E28CA"/>
    <w:rsid w:val="50C05F9C"/>
    <w:rsid w:val="50C23AEB"/>
    <w:rsid w:val="50CC6889"/>
    <w:rsid w:val="50CD364A"/>
    <w:rsid w:val="50E84E9A"/>
    <w:rsid w:val="50EF50C7"/>
    <w:rsid w:val="50FA20AA"/>
    <w:rsid w:val="51077DF1"/>
    <w:rsid w:val="510F4AC5"/>
    <w:rsid w:val="511653B2"/>
    <w:rsid w:val="511C15EB"/>
    <w:rsid w:val="511F2477"/>
    <w:rsid w:val="512B2DE6"/>
    <w:rsid w:val="513E5F1C"/>
    <w:rsid w:val="51453019"/>
    <w:rsid w:val="51487D3B"/>
    <w:rsid w:val="516F53EB"/>
    <w:rsid w:val="51784930"/>
    <w:rsid w:val="518C021E"/>
    <w:rsid w:val="518E7566"/>
    <w:rsid w:val="51947997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66633"/>
    <w:rsid w:val="528E25F6"/>
    <w:rsid w:val="528F7C39"/>
    <w:rsid w:val="529A5160"/>
    <w:rsid w:val="52D603B0"/>
    <w:rsid w:val="52DC0F00"/>
    <w:rsid w:val="52F7515D"/>
    <w:rsid w:val="52FF564A"/>
    <w:rsid w:val="531E2AF2"/>
    <w:rsid w:val="532608EC"/>
    <w:rsid w:val="5329338E"/>
    <w:rsid w:val="53386A5A"/>
    <w:rsid w:val="534636EE"/>
    <w:rsid w:val="53465290"/>
    <w:rsid w:val="534A7222"/>
    <w:rsid w:val="534C54F8"/>
    <w:rsid w:val="536257B4"/>
    <w:rsid w:val="53793A60"/>
    <w:rsid w:val="5383210D"/>
    <w:rsid w:val="538E0E0B"/>
    <w:rsid w:val="539973E2"/>
    <w:rsid w:val="53B31FB0"/>
    <w:rsid w:val="53BB6618"/>
    <w:rsid w:val="53BB6F13"/>
    <w:rsid w:val="53BE5032"/>
    <w:rsid w:val="53C91BFE"/>
    <w:rsid w:val="53CC5362"/>
    <w:rsid w:val="53EA6411"/>
    <w:rsid w:val="53EB4505"/>
    <w:rsid w:val="53F61C0C"/>
    <w:rsid w:val="53F65B44"/>
    <w:rsid w:val="53FE3AFE"/>
    <w:rsid w:val="540C7775"/>
    <w:rsid w:val="54153291"/>
    <w:rsid w:val="54365DE4"/>
    <w:rsid w:val="544A0455"/>
    <w:rsid w:val="544F4685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41072"/>
    <w:rsid w:val="54D761CE"/>
    <w:rsid w:val="54F06319"/>
    <w:rsid w:val="551F69AD"/>
    <w:rsid w:val="5523791C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125617"/>
    <w:rsid w:val="5619073C"/>
    <w:rsid w:val="56207EDE"/>
    <w:rsid w:val="56211BB8"/>
    <w:rsid w:val="5635532E"/>
    <w:rsid w:val="563C5A53"/>
    <w:rsid w:val="56585C9E"/>
    <w:rsid w:val="566A4CCB"/>
    <w:rsid w:val="566C7075"/>
    <w:rsid w:val="567F3930"/>
    <w:rsid w:val="568D03BE"/>
    <w:rsid w:val="569C28D9"/>
    <w:rsid w:val="56A31455"/>
    <w:rsid w:val="56AE7240"/>
    <w:rsid w:val="56D27BFE"/>
    <w:rsid w:val="56D51FAF"/>
    <w:rsid w:val="56E10DDD"/>
    <w:rsid w:val="57026664"/>
    <w:rsid w:val="57210AB8"/>
    <w:rsid w:val="572D5895"/>
    <w:rsid w:val="57331ACF"/>
    <w:rsid w:val="57395489"/>
    <w:rsid w:val="573B62F5"/>
    <w:rsid w:val="574E2A85"/>
    <w:rsid w:val="57530A45"/>
    <w:rsid w:val="57625B9F"/>
    <w:rsid w:val="57836689"/>
    <w:rsid w:val="57897EFC"/>
    <w:rsid w:val="578D7955"/>
    <w:rsid w:val="579357E5"/>
    <w:rsid w:val="579B607F"/>
    <w:rsid w:val="57A56669"/>
    <w:rsid w:val="57AC4A69"/>
    <w:rsid w:val="57AC7077"/>
    <w:rsid w:val="57B47793"/>
    <w:rsid w:val="57E13B23"/>
    <w:rsid w:val="57E803F5"/>
    <w:rsid w:val="57FF60BE"/>
    <w:rsid w:val="57FF7E44"/>
    <w:rsid w:val="5805517E"/>
    <w:rsid w:val="58080E23"/>
    <w:rsid w:val="581D58D2"/>
    <w:rsid w:val="581D7870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A25753"/>
    <w:rsid w:val="58AF1523"/>
    <w:rsid w:val="58B156F2"/>
    <w:rsid w:val="58BC5933"/>
    <w:rsid w:val="58C02B69"/>
    <w:rsid w:val="58C71EE5"/>
    <w:rsid w:val="58DB0AD7"/>
    <w:rsid w:val="58DD0952"/>
    <w:rsid w:val="59326FE4"/>
    <w:rsid w:val="593B28DD"/>
    <w:rsid w:val="593C0FD4"/>
    <w:rsid w:val="594165F1"/>
    <w:rsid w:val="594B7109"/>
    <w:rsid w:val="594C4503"/>
    <w:rsid w:val="595751F0"/>
    <w:rsid w:val="59662CE0"/>
    <w:rsid w:val="597D188C"/>
    <w:rsid w:val="59840C5B"/>
    <w:rsid w:val="598C4723"/>
    <w:rsid w:val="59982B07"/>
    <w:rsid w:val="59A374EF"/>
    <w:rsid w:val="59AC653A"/>
    <w:rsid w:val="59AD735E"/>
    <w:rsid w:val="59CC75E0"/>
    <w:rsid w:val="59CD4007"/>
    <w:rsid w:val="59D3586F"/>
    <w:rsid w:val="59D82AE5"/>
    <w:rsid w:val="59FD5DEA"/>
    <w:rsid w:val="5A003558"/>
    <w:rsid w:val="5A0C6E99"/>
    <w:rsid w:val="5A100086"/>
    <w:rsid w:val="5A1378EE"/>
    <w:rsid w:val="5A30605D"/>
    <w:rsid w:val="5A393AF0"/>
    <w:rsid w:val="5A536478"/>
    <w:rsid w:val="5A65797E"/>
    <w:rsid w:val="5A6E704A"/>
    <w:rsid w:val="5A72698C"/>
    <w:rsid w:val="5A7644F3"/>
    <w:rsid w:val="5A7A3C90"/>
    <w:rsid w:val="5A7E03F1"/>
    <w:rsid w:val="5A7E6698"/>
    <w:rsid w:val="5A83091B"/>
    <w:rsid w:val="5A8452A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FC0F5C"/>
    <w:rsid w:val="5B0A0562"/>
    <w:rsid w:val="5B111B4C"/>
    <w:rsid w:val="5B133E50"/>
    <w:rsid w:val="5B20774A"/>
    <w:rsid w:val="5B3234E8"/>
    <w:rsid w:val="5B3D2687"/>
    <w:rsid w:val="5B4D4D14"/>
    <w:rsid w:val="5B5E0ADF"/>
    <w:rsid w:val="5B6F3C0F"/>
    <w:rsid w:val="5B7135A6"/>
    <w:rsid w:val="5B8571F1"/>
    <w:rsid w:val="5B8D0530"/>
    <w:rsid w:val="5B98135F"/>
    <w:rsid w:val="5BA243FF"/>
    <w:rsid w:val="5BAE38DE"/>
    <w:rsid w:val="5BBC75B4"/>
    <w:rsid w:val="5BDF0EE9"/>
    <w:rsid w:val="5BDF61B4"/>
    <w:rsid w:val="5BE87DE5"/>
    <w:rsid w:val="5BEE5CAC"/>
    <w:rsid w:val="5BFB69F9"/>
    <w:rsid w:val="5C2514A9"/>
    <w:rsid w:val="5C252340"/>
    <w:rsid w:val="5C46712D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D042D16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651D3"/>
    <w:rsid w:val="5D8A0C5D"/>
    <w:rsid w:val="5D8C6422"/>
    <w:rsid w:val="5D9679B9"/>
    <w:rsid w:val="5D9859BE"/>
    <w:rsid w:val="5D9C52C3"/>
    <w:rsid w:val="5DAF3678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715A73"/>
    <w:rsid w:val="5E943CE8"/>
    <w:rsid w:val="5E950E07"/>
    <w:rsid w:val="5EB10289"/>
    <w:rsid w:val="5EB10EEC"/>
    <w:rsid w:val="5ECE41D2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A2D47"/>
    <w:rsid w:val="5F5920BF"/>
    <w:rsid w:val="5F664222"/>
    <w:rsid w:val="5F6F5C68"/>
    <w:rsid w:val="5F736075"/>
    <w:rsid w:val="5F8056F5"/>
    <w:rsid w:val="5F834553"/>
    <w:rsid w:val="5FA45CD0"/>
    <w:rsid w:val="5FA51231"/>
    <w:rsid w:val="5FC2114A"/>
    <w:rsid w:val="5FEC5B2F"/>
    <w:rsid w:val="5FFA5AF0"/>
    <w:rsid w:val="60025B37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E30BC"/>
    <w:rsid w:val="60C2149A"/>
    <w:rsid w:val="60CD62AD"/>
    <w:rsid w:val="60D72266"/>
    <w:rsid w:val="60D91EBC"/>
    <w:rsid w:val="60DA05DF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F5AF6"/>
    <w:rsid w:val="61505AB3"/>
    <w:rsid w:val="61564020"/>
    <w:rsid w:val="61855CC5"/>
    <w:rsid w:val="61977B82"/>
    <w:rsid w:val="61995597"/>
    <w:rsid w:val="619D448F"/>
    <w:rsid w:val="61AD55A8"/>
    <w:rsid w:val="61B03858"/>
    <w:rsid w:val="61B32D43"/>
    <w:rsid w:val="61B56493"/>
    <w:rsid w:val="61CA2704"/>
    <w:rsid w:val="61CD600C"/>
    <w:rsid w:val="61DB4BCF"/>
    <w:rsid w:val="61DC0265"/>
    <w:rsid w:val="61DF5DE9"/>
    <w:rsid w:val="61F22D8E"/>
    <w:rsid w:val="62020FB7"/>
    <w:rsid w:val="620C2630"/>
    <w:rsid w:val="620E52CD"/>
    <w:rsid w:val="621045CA"/>
    <w:rsid w:val="62136DA1"/>
    <w:rsid w:val="62251674"/>
    <w:rsid w:val="622C56EE"/>
    <w:rsid w:val="62307442"/>
    <w:rsid w:val="62360E03"/>
    <w:rsid w:val="623D6ECF"/>
    <w:rsid w:val="624448E6"/>
    <w:rsid w:val="624C0223"/>
    <w:rsid w:val="625507CA"/>
    <w:rsid w:val="626D09A1"/>
    <w:rsid w:val="62795E5A"/>
    <w:rsid w:val="62803F3B"/>
    <w:rsid w:val="628C2103"/>
    <w:rsid w:val="628F534B"/>
    <w:rsid w:val="62B147D5"/>
    <w:rsid w:val="62BC0463"/>
    <w:rsid w:val="62E44812"/>
    <w:rsid w:val="62E94EA9"/>
    <w:rsid w:val="62F46BD3"/>
    <w:rsid w:val="63067ACE"/>
    <w:rsid w:val="63105FEB"/>
    <w:rsid w:val="63370C0A"/>
    <w:rsid w:val="63382DC2"/>
    <w:rsid w:val="633C6D7B"/>
    <w:rsid w:val="63433785"/>
    <w:rsid w:val="636E2E11"/>
    <w:rsid w:val="636F0201"/>
    <w:rsid w:val="637868B9"/>
    <w:rsid w:val="639164D8"/>
    <w:rsid w:val="63A67EDD"/>
    <w:rsid w:val="63A73B5B"/>
    <w:rsid w:val="63BB131C"/>
    <w:rsid w:val="63BB4B8D"/>
    <w:rsid w:val="63FC339B"/>
    <w:rsid w:val="64072FEA"/>
    <w:rsid w:val="642E66F3"/>
    <w:rsid w:val="643039C7"/>
    <w:rsid w:val="643D5458"/>
    <w:rsid w:val="64404BC3"/>
    <w:rsid w:val="64445368"/>
    <w:rsid w:val="644B6231"/>
    <w:rsid w:val="64586B28"/>
    <w:rsid w:val="64667CBF"/>
    <w:rsid w:val="647B7007"/>
    <w:rsid w:val="647F5A1A"/>
    <w:rsid w:val="648C644C"/>
    <w:rsid w:val="64924D13"/>
    <w:rsid w:val="64961FCD"/>
    <w:rsid w:val="64A0456F"/>
    <w:rsid w:val="64AA2BCD"/>
    <w:rsid w:val="64BA4B87"/>
    <w:rsid w:val="64CE1FFC"/>
    <w:rsid w:val="64D066B1"/>
    <w:rsid w:val="64D10DA9"/>
    <w:rsid w:val="64D41369"/>
    <w:rsid w:val="64EC0174"/>
    <w:rsid w:val="64F85334"/>
    <w:rsid w:val="65080613"/>
    <w:rsid w:val="650B2A87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62504"/>
    <w:rsid w:val="65B934E4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B6748"/>
    <w:rsid w:val="667C4A68"/>
    <w:rsid w:val="6681703F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21AF4"/>
    <w:rsid w:val="67397F7E"/>
    <w:rsid w:val="673B0C52"/>
    <w:rsid w:val="674B737C"/>
    <w:rsid w:val="675B0C3A"/>
    <w:rsid w:val="67834085"/>
    <w:rsid w:val="67903DC6"/>
    <w:rsid w:val="67965199"/>
    <w:rsid w:val="67A03127"/>
    <w:rsid w:val="67B6475E"/>
    <w:rsid w:val="67BF361D"/>
    <w:rsid w:val="67D63DD3"/>
    <w:rsid w:val="67E60B98"/>
    <w:rsid w:val="67F3434C"/>
    <w:rsid w:val="68087A7F"/>
    <w:rsid w:val="680C3566"/>
    <w:rsid w:val="6816281F"/>
    <w:rsid w:val="681933D7"/>
    <w:rsid w:val="683542F5"/>
    <w:rsid w:val="68367B00"/>
    <w:rsid w:val="68373BCE"/>
    <w:rsid w:val="68867DCB"/>
    <w:rsid w:val="688D2DAE"/>
    <w:rsid w:val="68945A5A"/>
    <w:rsid w:val="689F71D8"/>
    <w:rsid w:val="68A14464"/>
    <w:rsid w:val="68A2431B"/>
    <w:rsid w:val="68B11065"/>
    <w:rsid w:val="68BB057A"/>
    <w:rsid w:val="68EB39F3"/>
    <w:rsid w:val="69021D25"/>
    <w:rsid w:val="690543D7"/>
    <w:rsid w:val="690E42E9"/>
    <w:rsid w:val="691317B9"/>
    <w:rsid w:val="69160352"/>
    <w:rsid w:val="6916227C"/>
    <w:rsid w:val="69182C5E"/>
    <w:rsid w:val="69204B81"/>
    <w:rsid w:val="69210FF6"/>
    <w:rsid w:val="69257605"/>
    <w:rsid w:val="692956C8"/>
    <w:rsid w:val="692D1C19"/>
    <w:rsid w:val="692F79CF"/>
    <w:rsid w:val="693805E2"/>
    <w:rsid w:val="693C0411"/>
    <w:rsid w:val="693D5399"/>
    <w:rsid w:val="69823D63"/>
    <w:rsid w:val="69832D3E"/>
    <w:rsid w:val="699C52D8"/>
    <w:rsid w:val="699D180A"/>
    <w:rsid w:val="699F1BCF"/>
    <w:rsid w:val="69A41238"/>
    <w:rsid w:val="69AA05E5"/>
    <w:rsid w:val="69CD62BA"/>
    <w:rsid w:val="69CE6942"/>
    <w:rsid w:val="69DB74BF"/>
    <w:rsid w:val="69EA52E0"/>
    <w:rsid w:val="69FA145A"/>
    <w:rsid w:val="6A101B68"/>
    <w:rsid w:val="6A3D672E"/>
    <w:rsid w:val="6A414B57"/>
    <w:rsid w:val="6A46558A"/>
    <w:rsid w:val="6A5276C2"/>
    <w:rsid w:val="6A616DAF"/>
    <w:rsid w:val="6A6F6EA6"/>
    <w:rsid w:val="6A973502"/>
    <w:rsid w:val="6AA34A53"/>
    <w:rsid w:val="6AAE7E7F"/>
    <w:rsid w:val="6AC31424"/>
    <w:rsid w:val="6AD76C51"/>
    <w:rsid w:val="6AE40C09"/>
    <w:rsid w:val="6AF51069"/>
    <w:rsid w:val="6B1869AF"/>
    <w:rsid w:val="6B1C594F"/>
    <w:rsid w:val="6B2D02C0"/>
    <w:rsid w:val="6B345AEF"/>
    <w:rsid w:val="6B3D0F84"/>
    <w:rsid w:val="6B5E36A4"/>
    <w:rsid w:val="6B6370F5"/>
    <w:rsid w:val="6B7408F7"/>
    <w:rsid w:val="6B7A0999"/>
    <w:rsid w:val="6B7F628A"/>
    <w:rsid w:val="6B9A5228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207FB0"/>
    <w:rsid w:val="6C296ADC"/>
    <w:rsid w:val="6C2F1EC1"/>
    <w:rsid w:val="6C3202BB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A3E8D"/>
    <w:rsid w:val="6CAF63F9"/>
    <w:rsid w:val="6CBB325D"/>
    <w:rsid w:val="6CBD4173"/>
    <w:rsid w:val="6CBE653E"/>
    <w:rsid w:val="6CBF6EA5"/>
    <w:rsid w:val="6CC22287"/>
    <w:rsid w:val="6CE70946"/>
    <w:rsid w:val="6CEC0F6C"/>
    <w:rsid w:val="6CEF0F7F"/>
    <w:rsid w:val="6CF131C3"/>
    <w:rsid w:val="6D0514FC"/>
    <w:rsid w:val="6D0F6AEF"/>
    <w:rsid w:val="6D135598"/>
    <w:rsid w:val="6D1676F2"/>
    <w:rsid w:val="6D216A4E"/>
    <w:rsid w:val="6D223497"/>
    <w:rsid w:val="6D28269F"/>
    <w:rsid w:val="6D283BCA"/>
    <w:rsid w:val="6D3E7FC5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E22485"/>
    <w:rsid w:val="6E032989"/>
    <w:rsid w:val="6E2764C0"/>
    <w:rsid w:val="6E2E40EC"/>
    <w:rsid w:val="6E366453"/>
    <w:rsid w:val="6E40413A"/>
    <w:rsid w:val="6E4102C0"/>
    <w:rsid w:val="6E464552"/>
    <w:rsid w:val="6E4B1982"/>
    <w:rsid w:val="6E5521D5"/>
    <w:rsid w:val="6E5B78B1"/>
    <w:rsid w:val="6E845067"/>
    <w:rsid w:val="6E986283"/>
    <w:rsid w:val="6EA61A1B"/>
    <w:rsid w:val="6EB461A1"/>
    <w:rsid w:val="6EB57F93"/>
    <w:rsid w:val="6EB72617"/>
    <w:rsid w:val="6EBB1FE0"/>
    <w:rsid w:val="6EC230F4"/>
    <w:rsid w:val="6ECC1A72"/>
    <w:rsid w:val="6ED5083E"/>
    <w:rsid w:val="6EF57B1C"/>
    <w:rsid w:val="6F0E13A9"/>
    <w:rsid w:val="6F1C6FCF"/>
    <w:rsid w:val="6F23419A"/>
    <w:rsid w:val="6F3B1BBE"/>
    <w:rsid w:val="6F44235F"/>
    <w:rsid w:val="6F681415"/>
    <w:rsid w:val="6F7D057A"/>
    <w:rsid w:val="6F8932B7"/>
    <w:rsid w:val="6F9D5EFF"/>
    <w:rsid w:val="6FA05486"/>
    <w:rsid w:val="6FA4609D"/>
    <w:rsid w:val="6FA51A09"/>
    <w:rsid w:val="6FAE132E"/>
    <w:rsid w:val="6FD74855"/>
    <w:rsid w:val="6FE74394"/>
    <w:rsid w:val="6FE96C2C"/>
    <w:rsid w:val="6FEC6A5A"/>
    <w:rsid w:val="6FFD7ED7"/>
    <w:rsid w:val="700D769D"/>
    <w:rsid w:val="70134046"/>
    <w:rsid w:val="703F1C14"/>
    <w:rsid w:val="704578D6"/>
    <w:rsid w:val="7051539A"/>
    <w:rsid w:val="705B5F88"/>
    <w:rsid w:val="7061127C"/>
    <w:rsid w:val="706811E4"/>
    <w:rsid w:val="70722E14"/>
    <w:rsid w:val="707E7C02"/>
    <w:rsid w:val="708402BB"/>
    <w:rsid w:val="70924E66"/>
    <w:rsid w:val="70980ED7"/>
    <w:rsid w:val="70A32DF4"/>
    <w:rsid w:val="70C3025C"/>
    <w:rsid w:val="70C65500"/>
    <w:rsid w:val="70D31C69"/>
    <w:rsid w:val="70DE4AFA"/>
    <w:rsid w:val="70E008D5"/>
    <w:rsid w:val="70E97D3F"/>
    <w:rsid w:val="710717D2"/>
    <w:rsid w:val="71215D79"/>
    <w:rsid w:val="71233F74"/>
    <w:rsid w:val="71810539"/>
    <w:rsid w:val="71856B14"/>
    <w:rsid w:val="71A71B82"/>
    <w:rsid w:val="71B257CC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214B72"/>
    <w:rsid w:val="7246541B"/>
    <w:rsid w:val="724A33F6"/>
    <w:rsid w:val="724C1E20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BE46F2"/>
    <w:rsid w:val="72C06017"/>
    <w:rsid w:val="72C352BB"/>
    <w:rsid w:val="72C646E6"/>
    <w:rsid w:val="72F80DDB"/>
    <w:rsid w:val="73007023"/>
    <w:rsid w:val="73153E94"/>
    <w:rsid w:val="731B631E"/>
    <w:rsid w:val="733175D6"/>
    <w:rsid w:val="733F6BE0"/>
    <w:rsid w:val="73451A51"/>
    <w:rsid w:val="73455201"/>
    <w:rsid w:val="734746E1"/>
    <w:rsid w:val="7353608C"/>
    <w:rsid w:val="736D0F24"/>
    <w:rsid w:val="736F3BD1"/>
    <w:rsid w:val="73762984"/>
    <w:rsid w:val="73776B57"/>
    <w:rsid w:val="73834E71"/>
    <w:rsid w:val="739427D9"/>
    <w:rsid w:val="73963210"/>
    <w:rsid w:val="73991B13"/>
    <w:rsid w:val="73A51E5B"/>
    <w:rsid w:val="73A7579C"/>
    <w:rsid w:val="73B81B5C"/>
    <w:rsid w:val="73B82B30"/>
    <w:rsid w:val="73BB43BC"/>
    <w:rsid w:val="73CB3102"/>
    <w:rsid w:val="73D30580"/>
    <w:rsid w:val="73E0270F"/>
    <w:rsid w:val="73E20584"/>
    <w:rsid w:val="73E47EB6"/>
    <w:rsid w:val="73E801B7"/>
    <w:rsid w:val="74015DB5"/>
    <w:rsid w:val="74054803"/>
    <w:rsid w:val="740F490A"/>
    <w:rsid w:val="74114085"/>
    <w:rsid w:val="74243BCA"/>
    <w:rsid w:val="742C4AE8"/>
    <w:rsid w:val="746A44A8"/>
    <w:rsid w:val="74777ACD"/>
    <w:rsid w:val="749C4004"/>
    <w:rsid w:val="74AC55DD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513118"/>
    <w:rsid w:val="7567364B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5EB4CEB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707112"/>
    <w:rsid w:val="767E065A"/>
    <w:rsid w:val="769F3A0E"/>
    <w:rsid w:val="76A352EB"/>
    <w:rsid w:val="76AF3734"/>
    <w:rsid w:val="76C810C5"/>
    <w:rsid w:val="76D24774"/>
    <w:rsid w:val="76DA23B3"/>
    <w:rsid w:val="76F255AE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D267E"/>
    <w:rsid w:val="776F51E7"/>
    <w:rsid w:val="77744CB5"/>
    <w:rsid w:val="77745E23"/>
    <w:rsid w:val="777B6E81"/>
    <w:rsid w:val="777F401D"/>
    <w:rsid w:val="77997924"/>
    <w:rsid w:val="77A63988"/>
    <w:rsid w:val="77AB0FA5"/>
    <w:rsid w:val="77AB217A"/>
    <w:rsid w:val="77B746EE"/>
    <w:rsid w:val="77B93490"/>
    <w:rsid w:val="77D61CE8"/>
    <w:rsid w:val="77DC562D"/>
    <w:rsid w:val="77F85F3B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AF67EF"/>
    <w:rsid w:val="78B86D80"/>
    <w:rsid w:val="78DF510F"/>
    <w:rsid w:val="78E96E50"/>
    <w:rsid w:val="78EB4D42"/>
    <w:rsid w:val="78F87FA0"/>
    <w:rsid w:val="79050E06"/>
    <w:rsid w:val="790563A2"/>
    <w:rsid w:val="790C1DEA"/>
    <w:rsid w:val="79197211"/>
    <w:rsid w:val="79224FAA"/>
    <w:rsid w:val="792C2661"/>
    <w:rsid w:val="792F2339"/>
    <w:rsid w:val="79423484"/>
    <w:rsid w:val="79571BF5"/>
    <w:rsid w:val="797F4507"/>
    <w:rsid w:val="79877CC3"/>
    <w:rsid w:val="798C46A3"/>
    <w:rsid w:val="79943E92"/>
    <w:rsid w:val="79A23B2A"/>
    <w:rsid w:val="79AE1221"/>
    <w:rsid w:val="79C840D5"/>
    <w:rsid w:val="79F023A5"/>
    <w:rsid w:val="79FA7C15"/>
    <w:rsid w:val="7A165009"/>
    <w:rsid w:val="7A230A9E"/>
    <w:rsid w:val="7A872C09"/>
    <w:rsid w:val="7A9150DF"/>
    <w:rsid w:val="7A922441"/>
    <w:rsid w:val="7A974293"/>
    <w:rsid w:val="7A98005E"/>
    <w:rsid w:val="7A9D1F2F"/>
    <w:rsid w:val="7AA525FD"/>
    <w:rsid w:val="7ABC36C3"/>
    <w:rsid w:val="7AC11583"/>
    <w:rsid w:val="7ACB00DA"/>
    <w:rsid w:val="7AD34ED7"/>
    <w:rsid w:val="7AD76646"/>
    <w:rsid w:val="7ADE0767"/>
    <w:rsid w:val="7AE85C4B"/>
    <w:rsid w:val="7AED3314"/>
    <w:rsid w:val="7AEE75CE"/>
    <w:rsid w:val="7AF97C7F"/>
    <w:rsid w:val="7B083678"/>
    <w:rsid w:val="7B1E6116"/>
    <w:rsid w:val="7B2C429A"/>
    <w:rsid w:val="7B34651F"/>
    <w:rsid w:val="7B5B785E"/>
    <w:rsid w:val="7B60003B"/>
    <w:rsid w:val="7B6244D1"/>
    <w:rsid w:val="7B645547"/>
    <w:rsid w:val="7B743249"/>
    <w:rsid w:val="7B862A90"/>
    <w:rsid w:val="7B9106E5"/>
    <w:rsid w:val="7B954039"/>
    <w:rsid w:val="7B985DD7"/>
    <w:rsid w:val="7B9A5F84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8A1B5C"/>
    <w:rsid w:val="7C8A6B62"/>
    <w:rsid w:val="7C952A4F"/>
    <w:rsid w:val="7C9F57CD"/>
    <w:rsid w:val="7CBF59FA"/>
    <w:rsid w:val="7CD67017"/>
    <w:rsid w:val="7CF1660D"/>
    <w:rsid w:val="7CF72E7C"/>
    <w:rsid w:val="7CF76BDC"/>
    <w:rsid w:val="7D0864AB"/>
    <w:rsid w:val="7D254ECD"/>
    <w:rsid w:val="7D280304"/>
    <w:rsid w:val="7D292DBE"/>
    <w:rsid w:val="7D3F53B2"/>
    <w:rsid w:val="7D4C2F75"/>
    <w:rsid w:val="7D4E49C8"/>
    <w:rsid w:val="7D5F032D"/>
    <w:rsid w:val="7D6E0E2C"/>
    <w:rsid w:val="7D6F3C3B"/>
    <w:rsid w:val="7D747091"/>
    <w:rsid w:val="7D851EDB"/>
    <w:rsid w:val="7D995A14"/>
    <w:rsid w:val="7DA20010"/>
    <w:rsid w:val="7DBB0943"/>
    <w:rsid w:val="7DBB5CA5"/>
    <w:rsid w:val="7DC11C21"/>
    <w:rsid w:val="7DC21F73"/>
    <w:rsid w:val="7DC95036"/>
    <w:rsid w:val="7DCA6408"/>
    <w:rsid w:val="7DD33023"/>
    <w:rsid w:val="7DE7153C"/>
    <w:rsid w:val="7E034E4E"/>
    <w:rsid w:val="7E037E8B"/>
    <w:rsid w:val="7E041C9E"/>
    <w:rsid w:val="7E101EB7"/>
    <w:rsid w:val="7E1F135C"/>
    <w:rsid w:val="7E207175"/>
    <w:rsid w:val="7E347DC7"/>
    <w:rsid w:val="7E3F6E87"/>
    <w:rsid w:val="7E5D0D1E"/>
    <w:rsid w:val="7E615933"/>
    <w:rsid w:val="7E7337C3"/>
    <w:rsid w:val="7E9951D7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63C39"/>
    <w:rsid w:val="7F375B94"/>
    <w:rsid w:val="7F69077D"/>
    <w:rsid w:val="7F6C27BA"/>
    <w:rsid w:val="7F8E0630"/>
    <w:rsid w:val="7F976093"/>
    <w:rsid w:val="7F9C122E"/>
    <w:rsid w:val="7FA151BB"/>
    <w:rsid w:val="7FBC3435"/>
    <w:rsid w:val="7FCB5400"/>
    <w:rsid w:val="7FD45446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31</Pages>
  <Words>3758</Words>
  <Characters>19551</Characters>
  <Lines>77</Lines>
  <Paragraphs>21</Paragraphs>
  <TotalTime>3</TotalTime>
  <ScaleCrop>false</ScaleCrop>
  <LinksUpToDate>false</LinksUpToDate>
  <CharactersWithSpaces>22054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2020-01-06T11:27:17Z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